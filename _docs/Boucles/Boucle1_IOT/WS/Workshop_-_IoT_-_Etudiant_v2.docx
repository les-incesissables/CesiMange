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409294" w14:textId="77777777" w:rsidR="00E516E0" w:rsidRPr="004F7336" w:rsidRDefault="00E516E0" w:rsidP="00D17A37"/>
    <w:p w14:paraId="6F44198B" w14:textId="77777777" w:rsidR="00C9270B" w:rsidRPr="004F7336" w:rsidRDefault="00C9270B" w:rsidP="004250B8"/>
    <w:tbl>
      <w:tblPr>
        <w:tblStyle w:val="TABLEAUDELACOUVERTURE"/>
        <w:tblpPr w:vertAnchor="page" w:horzAnchor="page" w:tblpX="1135" w:tblpY="5955"/>
        <w:tblOverlap w:val="never"/>
        <w:tblW w:w="4820" w:type="dxa"/>
        <w:tblLook w:val="04A0" w:firstRow="1" w:lastRow="0" w:firstColumn="1" w:lastColumn="0" w:noHBand="0" w:noVBand="1"/>
      </w:tblPr>
      <w:tblGrid>
        <w:gridCol w:w="4820"/>
      </w:tblGrid>
      <w:tr w:rsidR="00412AC1" w:rsidRPr="004F7336" w14:paraId="2175385B" w14:textId="77777777" w:rsidTr="00780202">
        <w:trPr>
          <w:trHeight w:hRule="exact" w:val="4820"/>
        </w:trPr>
        <w:tc>
          <w:tcPr>
            <w:tcW w:w="9778" w:type="dxa"/>
          </w:tcPr>
          <w:p w14:paraId="2294EB46" w14:textId="77777777" w:rsidR="00D54B28" w:rsidRPr="004F7336" w:rsidRDefault="005E16D8" w:rsidP="00780202">
            <w:pPr>
              <w:pStyle w:val="TITREDUDOCUMENT"/>
            </w:pPr>
            <w:r w:rsidRPr="004F7336">
              <w:t>ELECTIVES</w:t>
            </w:r>
          </w:p>
          <w:p w14:paraId="4612A6FC" w14:textId="77777777" w:rsidR="00D54B28" w:rsidRPr="004F7336" w:rsidRDefault="00AC14A2" w:rsidP="00780202">
            <w:pPr>
              <w:pStyle w:val="SOUS-TITREDUDOCUMENT"/>
            </w:pPr>
            <w:r w:rsidRPr="004F7336">
              <w:t>Workshop</w:t>
            </w:r>
            <w:r w:rsidR="00213570" w:rsidRPr="004F7336">
              <w:t xml:space="preserve"> : </w:t>
            </w:r>
            <w:r w:rsidR="005E16D8" w:rsidRPr="004F7336">
              <w:t>IOT</w:t>
            </w:r>
          </w:p>
          <w:p w14:paraId="549CE11F" w14:textId="5661725A" w:rsidR="00412AC1" w:rsidRPr="004F7336" w:rsidRDefault="002524B9" w:rsidP="005E16D8">
            <w:pPr>
              <w:pStyle w:val="DATEDUDOCUMENT"/>
            </w:pPr>
            <w:r>
              <w:t>2023-24</w:t>
            </w:r>
          </w:p>
        </w:tc>
      </w:tr>
    </w:tbl>
    <w:p w14:paraId="28FFC996" w14:textId="77777777" w:rsidR="00C9270B" w:rsidRPr="004F7336" w:rsidRDefault="00C9270B" w:rsidP="00C9270B"/>
    <w:p w14:paraId="77E540C0" w14:textId="77777777" w:rsidR="002D4C26" w:rsidRPr="004F7336" w:rsidRDefault="002D4C26" w:rsidP="00213570">
      <w:pPr>
        <w:spacing w:before="0" w:after="160" w:line="259" w:lineRule="auto"/>
        <w:jc w:val="left"/>
        <w:sectPr w:rsidR="002D4C26" w:rsidRPr="004F7336" w:rsidSect="00D17EFE">
          <w:headerReference w:type="first" r:id="rId11"/>
          <w:footerReference w:type="first" r:id="rId12"/>
          <w:footnotePr>
            <w:numRestart w:val="eachPage"/>
          </w:footnotePr>
          <w:pgSz w:w="11906" w:h="16838" w:code="9"/>
          <w:pgMar w:top="1134" w:right="1134" w:bottom="1588" w:left="1134" w:header="567" w:footer="369" w:gutter="0"/>
          <w:cols w:space="708"/>
          <w:titlePg/>
          <w:docGrid w:linePitch="360"/>
        </w:sectPr>
      </w:pPr>
    </w:p>
    <w:p w14:paraId="30F20DF9" w14:textId="77777777" w:rsidR="002E4FAE" w:rsidRPr="004F7336" w:rsidRDefault="00EE14BB" w:rsidP="002E4FAE">
      <w:pPr>
        <w:pStyle w:val="Titre1"/>
      </w:pPr>
      <w:r w:rsidRPr="004F7336">
        <w:lastRenderedPageBreak/>
        <w:br/>
      </w:r>
      <w:bookmarkStart w:id="0" w:name="_Toc528075365"/>
      <w:r w:rsidR="00B17E1D" w:rsidRPr="004F7336">
        <w:t>Suivi de modification</w:t>
      </w:r>
      <w:bookmarkEnd w:id="0"/>
    </w:p>
    <w:tbl>
      <w:tblPr>
        <w:tblStyle w:val="Grilledutableau"/>
        <w:tblW w:w="5000" w:type="pct"/>
        <w:tblLook w:val="04A0" w:firstRow="1" w:lastRow="0" w:firstColumn="1" w:lastColumn="0" w:noHBand="0" w:noVBand="1"/>
      </w:tblPr>
      <w:tblGrid>
        <w:gridCol w:w="3138"/>
        <w:gridCol w:w="3138"/>
        <w:gridCol w:w="3136"/>
      </w:tblGrid>
      <w:tr w:rsidR="002E4FAE" w:rsidRPr="004F7336" w14:paraId="5AA2FBCA" w14:textId="77777777" w:rsidTr="00D305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14:paraId="510EC5A0" w14:textId="77777777" w:rsidR="002E4FAE" w:rsidRPr="004F7336" w:rsidRDefault="002E4FAE" w:rsidP="00764E8E">
            <w:pPr>
              <w:pStyle w:val="TablTexte"/>
              <w:rPr>
                <w:color w:val="FFFFFF"/>
              </w:rPr>
            </w:pPr>
            <w:r w:rsidRPr="004F7336">
              <w:rPr>
                <w:color w:val="FFFFFF"/>
              </w:rPr>
              <w:t>Date de modification</w:t>
            </w:r>
          </w:p>
        </w:tc>
        <w:tc>
          <w:tcPr>
            <w:tcW w:w="1667" w:type="pct"/>
          </w:tcPr>
          <w:p w14:paraId="3EC05F7F" w14:textId="77777777" w:rsidR="002E4FAE" w:rsidRPr="004F7336" w:rsidRDefault="002E4FAE" w:rsidP="00764E8E">
            <w:pPr>
              <w:pStyle w:val="TablTexte"/>
              <w:cnfStyle w:val="100000000000" w:firstRow="1" w:lastRow="0" w:firstColumn="0" w:lastColumn="0" w:oddVBand="0" w:evenVBand="0" w:oddHBand="0" w:evenHBand="0" w:firstRowFirstColumn="0" w:firstRowLastColumn="0" w:lastRowFirstColumn="0" w:lastRowLastColumn="0"/>
              <w:rPr>
                <w:color w:val="FFFFFF"/>
              </w:rPr>
            </w:pPr>
            <w:r w:rsidRPr="004F7336">
              <w:rPr>
                <w:color w:val="FFFFFF"/>
              </w:rPr>
              <w:t>Auteur</w:t>
            </w:r>
          </w:p>
        </w:tc>
        <w:tc>
          <w:tcPr>
            <w:tcW w:w="1666" w:type="pct"/>
          </w:tcPr>
          <w:p w14:paraId="751C52D7" w14:textId="77777777" w:rsidR="002E4FAE" w:rsidRPr="004F7336" w:rsidRDefault="002E4FAE" w:rsidP="00764E8E">
            <w:pPr>
              <w:pStyle w:val="TablTexte"/>
              <w:cnfStyle w:val="100000000000" w:firstRow="1" w:lastRow="0" w:firstColumn="0" w:lastColumn="0" w:oddVBand="0" w:evenVBand="0" w:oddHBand="0" w:evenHBand="0" w:firstRowFirstColumn="0" w:firstRowLastColumn="0" w:lastRowFirstColumn="0" w:lastRowLastColumn="0"/>
              <w:rPr>
                <w:color w:val="FFFFFF"/>
              </w:rPr>
            </w:pPr>
            <w:r w:rsidRPr="004F7336">
              <w:rPr>
                <w:color w:val="FFFFFF"/>
              </w:rPr>
              <w:t>Objet</w:t>
            </w:r>
          </w:p>
        </w:tc>
      </w:tr>
      <w:tr w:rsidR="002E4FAE" w:rsidRPr="004F7336" w14:paraId="4E0DC917" w14:textId="77777777" w:rsidTr="00D30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14:paraId="39A24DA0" w14:textId="77777777" w:rsidR="002E4FAE" w:rsidRPr="004F7336" w:rsidRDefault="005E16D8" w:rsidP="00764E8E">
            <w:pPr>
              <w:pStyle w:val="TablTexte"/>
            </w:pPr>
            <w:r w:rsidRPr="004F7336">
              <w:t>10/04/2021</w:t>
            </w:r>
          </w:p>
        </w:tc>
        <w:tc>
          <w:tcPr>
            <w:tcW w:w="1667" w:type="pct"/>
          </w:tcPr>
          <w:p w14:paraId="2288B36A" w14:textId="77777777" w:rsidR="002E4FAE" w:rsidRPr="004F7336" w:rsidRDefault="005E16D8" w:rsidP="00764E8E">
            <w:pPr>
              <w:pStyle w:val="TablTexte"/>
              <w:cnfStyle w:val="000000100000" w:firstRow="0" w:lastRow="0" w:firstColumn="0" w:lastColumn="0" w:oddVBand="0" w:evenVBand="0" w:oddHBand="1" w:evenHBand="0" w:firstRowFirstColumn="0" w:firstRowLastColumn="0" w:lastRowFirstColumn="0" w:lastRowLastColumn="0"/>
            </w:pPr>
            <w:r w:rsidRPr="004F7336">
              <w:t>TPS</w:t>
            </w:r>
          </w:p>
        </w:tc>
        <w:tc>
          <w:tcPr>
            <w:tcW w:w="1666" w:type="pct"/>
          </w:tcPr>
          <w:p w14:paraId="7157BD80" w14:textId="77777777" w:rsidR="002E4FAE" w:rsidRPr="004F7336" w:rsidRDefault="005E16D8" w:rsidP="00764E8E">
            <w:pPr>
              <w:pStyle w:val="TablTexte"/>
              <w:cnfStyle w:val="000000100000" w:firstRow="0" w:lastRow="0" w:firstColumn="0" w:lastColumn="0" w:oddVBand="0" w:evenVBand="0" w:oddHBand="1" w:evenHBand="0" w:firstRowFirstColumn="0" w:firstRowLastColumn="0" w:lastRowFirstColumn="0" w:lastRowLastColumn="0"/>
            </w:pPr>
            <w:r w:rsidRPr="004F7336">
              <w:t>Première écriture de la démarche + screens</w:t>
            </w:r>
          </w:p>
        </w:tc>
      </w:tr>
      <w:tr w:rsidR="002524B9" w:rsidRPr="004F7336" w14:paraId="785E2AF3" w14:textId="77777777" w:rsidTr="00D3059D">
        <w:tc>
          <w:tcPr>
            <w:cnfStyle w:val="001000000000" w:firstRow="0" w:lastRow="0" w:firstColumn="1" w:lastColumn="0" w:oddVBand="0" w:evenVBand="0" w:oddHBand="0" w:evenHBand="0" w:firstRowFirstColumn="0" w:firstRowLastColumn="0" w:lastRowFirstColumn="0" w:lastRowLastColumn="0"/>
            <w:tcW w:w="1667" w:type="pct"/>
          </w:tcPr>
          <w:p w14:paraId="12F0BD86" w14:textId="22CD8CAD" w:rsidR="002524B9" w:rsidRPr="004F7336" w:rsidRDefault="002524B9" w:rsidP="00764E8E">
            <w:pPr>
              <w:pStyle w:val="TablTexte"/>
            </w:pPr>
            <w:r>
              <w:t>08/03/2024</w:t>
            </w:r>
          </w:p>
        </w:tc>
        <w:tc>
          <w:tcPr>
            <w:tcW w:w="1667" w:type="pct"/>
          </w:tcPr>
          <w:p w14:paraId="38A37162" w14:textId="277A374C" w:rsidR="002524B9" w:rsidRPr="004F7336" w:rsidRDefault="002524B9" w:rsidP="00764E8E">
            <w:pPr>
              <w:pStyle w:val="TablTexte"/>
              <w:cnfStyle w:val="000000000000" w:firstRow="0" w:lastRow="0" w:firstColumn="0" w:lastColumn="0" w:oddVBand="0" w:evenVBand="0" w:oddHBand="0" w:evenHBand="0" w:firstRowFirstColumn="0" w:firstRowLastColumn="0" w:lastRowFirstColumn="0" w:lastRowLastColumn="0"/>
            </w:pPr>
            <w:r>
              <w:t>Claire PERROT</w:t>
            </w:r>
          </w:p>
        </w:tc>
        <w:tc>
          <w:tcPr>
            <w:tcW w:w="1666" w:type="pct"/>
          </w:tcPr>
          <w:p w14:paraId="71417CD0" w14:textId="057667C8" w:rsidR="002524B9" w:rsidRPr="004F7336" w:rsidRDefault="002524B9" w:rsidP="00764E8E">
            <w:pPr>
              <w:pStyle w:val="TablTexte"/>
              <w:cnfStyle w:val="000000000000" w:firstRow="0" w:lastRow="0" w:firstColumn="0" w:lastColumn="0" w:oddVBand="0" w:evenVBand="0" w:oddHBand="0" w:evenHBand="0" w:firstRowFirstColumn="0" w:firstRowLastColumn="0" w:lastRowFirstColumn="0" w:lastRowLastColumn="0"/>
            </w:pPr>
            <w:r>
              <w:t>Mise à jour du code + ajout de détails</w:t>
            </w:r>
          </w:p>
        </w:tc>
      </w:tr>
    </w:tbl>
    <w:p w14:paraId="4A9C2486" w14:textId="77777777" w:rsidR="00213570" w:rsidRPr="004F7336" w:rsidRDefault="00213570" w:rsidP="00ED361C">
      <w:pPr>
        <w:pStyle w:val="Titre1"/>
      </w:pPr>
      <w:r w:rsidRPr="004F7336">
        <w:lastRenderedPageBreak/>
        <w:t>Pré-Requis</w:t>
      </w:r>
    </w:p>
    <w:p w14:paraId="6331FA94" w14:textId="79A4C79E" w:rsidR="00213570" w:rsidRPr="002524B9" w:rsidRDefault="002524B9" w:rsidP="00213570">
      <w:pPr>
        <w:rPr>
          <w:color w:val="auto"/>
        </w:rPr>
      </w:pPr>
      <w:r>
        <w:rPr>
          <w:color w:val="auto"/>
        </w:rPr>
        <w:t>A préparer avant le début du workshop</w:t>
      </w:r>
      <w:r w:rsidR="004E6C2F" w:rsidRPr="002524B9">
        <w:rPr>
          <w:color w:val="auto"/>
        </w:rPr>
        <w:t> :</w:t>
      </w:r>
    </w:p>
    <w:p w14:paraId="0F66DEB4" w14:textId="77777777" w:rsidR="00213570" w:rsidRPr="002524B9" w:rsidRDefault="00213570" w:rsidP="00213570">
      <w:pPr>
        <w:rPr>
          <w:color w:val="auto"/>
        </w:rPr>
      </w:pPr>
    </w:p>
    <w:p w14:paraId="787A582F" w14:textId="77777777" w:rsidR="00213570" w:rsidRPr="002524B9" w:rsidRDefault="005E16D8" w:rsidP="006B3C6D">
      <w:pPr>
        <w:pStyle w:val="Paragraphedeliste"/>
        <w:numPr>
          <w:ilvl w:val="1"/>
          <w:numId w:val="9"/>
        </w:numPr>
        <w:rPr>
          <w:color w:val="auto"/>
        </w:rPr>
      </w:pPr>
      <w:r w:rsidRPr="002524B9">
        <w:rPr>
          <w:color w:val="auto"/>
        </w:rPr>
        <w:t xml:space="preserve">CISCO </w:t>
      </w:r>
      <w:proofErr w:type="spellStart"/>
      <w:r w:rsidRPr="002524B9">
        <w:rPr>
          <w:color w:val="auto"/>
        </w:rPr>
        <w:t>Packet</w:t>
      </w:r>
      <w:proofErr w:type="spellEnd"/>
      <w:r w:rsidRPr="002524B9">
        <w:rPr>
          <w:color w:val="auto"/>
        </w:rPr>
        <w:t xml:space="preserve"> Tracer V8</w:t>
      </w:r>
    </w:p>
    <w:p w14:paraId="0895F724" w14:textId="77777777" w:rsidR="00702FDA" w:rsidRPr="004F7336" w:rsidRDefault="00702FDA" w:rsidP="00702FDA">
      <w:pPr>
        <w:pStyle w:val="Paragraphedeliste"/>
        <w:ind w:left="1440"/>
      </w:pPr>
    </w:p>
    <w:p w14:paraId="7C36E17D" w14:textId="77777777" w:rsidR="002E4FAE" w:rsidRPr="004F7336" w:rsidRDefault="00213570" w:rsidP="00ED361C">
      <w:pPr>
        <w:pStyle w:val="Titre1"/>
      </w:pPr>
      <w:r w:rsidRPr="004F7336">
        <w:lastRenderedPageBreak/>
        <w:t>Actions techniques</w:t>
      </w:r>
    </w:p>
    <w:p w14:paraId="60756834" w14:textId="77777777" w:rsidR="00702FDA" w:rsidRPr="002524B9" w:rsidRDefault="005E16D8" w:rsidP="00E262DE">
      <w:pPr>
        <w:pStyle w:val="Titre5"/>
        <w:rPr>
          <w:color w:val="auto"/>
        </w:rPr>
      </w:pPr>
      <w:r w:rsidRPr="002524B9">
        <w:rPr>
          <w:color w:val="auto"/>
        </w:rPr>
        <w:t xml:space="preserve">IoT dans </w:t>
      </w:r>
      <w:proofErr w:type="spellStart"/>
      <w:r w:rsidRPr="002524B9">
        <w:rPr>
          <w:color w:val="auto"/>
        </w:rPr>
        <w:t>Packet</w:t>
      </w:r>
      <w:proofErr w:type="spellEnd"/>
      <w:r w:rsidRPr="002524B9">
        <w:rPr>
          <w:color w:val="auto"/>
        </w:rPr>
        <w:t xml:space="preserve"> Tracer</w:t>
      </w:r>
    </w:p>
    <w:p w14:paraId="132B6D08" w14:textId="77777777" w:rsidR="0054745A" w:rsidRPr="002524B9" w:rsidRDefault="0054745A" w:rsidP="00702FDA">
      <w:pPr>
        <w:spacing w:after="0" w:line="240" w:lineRule="auto"/>
        <w:rPr>
          <w:color w:val="auto"/>
        </w:rPr>
      </w:pPr>
      <w:r w:rsidRPr="002524B9">
        <w:rPr>
          <w:color w:val="auto"/>
          <w:u w:val="single"/>
        </w:rPr>
        <w:t>Ressources</w:t>
      </w:r>
      <w:r w:rsidRPr="002524B9">
        <w:rPr>
          <w:color w:val="auto"/>
        </w:rPr>
        <w:t xml:space="preserve"> :</w:t>
      </w:r>
    </w:p>
    <w:p w14:paraId="04029318" w14:textId="77777777" w:rsidR="007A5776" w:rsidRPr="002524B9" w:rsidRDefault="007A5776" w:rsidP="00702FDA">
      <w:pPr>
        <w:spacing w:after="0" w:line="240" w:lineRule="auto"/>
        <w:rPr>
          <w:color w:val="auto"/>
        </w:rPr>
      </w:pPr>
    </w:p>
    <w:p w14:paraId="71D1A242" w14:textId="77777777" w:rsidR="00BD10D6" w:rsidRPr="002524B9" w:rsidRDefault="0054745A" w:rsidP="006B3C6D">
      <w:pPr>
        <w:pStyle w:val="Paragraphedeliste"/>
        <w:numPr>
          <w:ilvl w:val="0"/>
          <w:numId w:val="9"/>
        </w:numPr>
        <w:spacing w:after="0" w:line="240" w:lineRule="auto"/>
        <w:rPr>
          <w:color w:val="auto"/>
        </w:rPr>
      </w:pPr>
      <w:r w:rsidRPr="002524B9">
        <w:rPr>
          <w:color w:val="auto"/>
        </w:rPr>
        <w:t xml:space="preserve">Install </w:t>
      </w:r>
      <w:proofErr w:type="spellStart"/>
      <w:r w:rsidR="005E16D8" w:rsidRPr="002524B9">
        <w:rPr>
          <w:color w:val="auto"/>
        </w:rPr>
        <w:t>Packet</w:t>
      </w:r>
      <w:proofErr w:type="spellEnd"/>
      <w:r w:rsidR="005E16D8" w:rsidRPr="002524B9">
        <w:rPr>
          <w:color w:val="auto"/>
        </w:rPr>
        <w:t xml:space="preserve"> Tracer</w:t>
      </w:r>
      <w:r w:rsidRPr="002524B9">
        <w:rPr>
          <w:color w:val="auto"/>
        </w:rPr>
        <w:t xml:space="preserve"> :</w:t>
      </w:r>
      <w:r w:rsidR="005E16D8" w:rsidRPr="002524B9">
        <w:rPr>
          <w:color w:val="auto"/>
        </w:rPr>
        <w:t xml:space="preserve"> voir </w:t>
      </w:r>
      <w:proofErr w:type="spellStart"/>
      <w:r w:rsidR="005E16D8" w:rsidRPr="002524B9">
        <w:rPr>
          <w:color w:val="auto"/>
        </w:rPr>
        <w:t>netacad</w:t>
      </w:r>
      <w:proofErr w:type="spellEnd"/>
      <w:r w:rsidR="005E16D8" w:rsidRPr="002524B9">
        <w:rPr>
          <w:color w:val="auto"/>
        </w:rPr>
        <w:t xml:space="preserve"> </w:t>
      </w:r>
      <w:hyperlink r:id="rId13" w:history="1">
        <w:r w:rsidR="005E16D8" w:rsidRPr="002524B9">
          <w:rPr>
            <w:rStyle w:val="Lienhypertexte"/>
            <w:color w:val="auto"/>
          </w:rPr>
          <w:t>https://www.netacad.com/portal/resources/packet-tracer</w:t>
        </w:r>
      </w:hyperlink>
    </w:p>
    <w:p w14:paraId="124AB411" w14:textId="77777777" w:rsidR="005E16D8" w:rsidRPr="002524B9" w:rsidRDefault="005E16D8" w:rsidP="005E16D8">
      <w:pPr>
        <w:pStyle w:val="Paragraphedeliste"/>
        <w:spacing w:after="0" w:line="240" w:lineRule="auto"/>
        <w:rPr>
          <w:color w:val="auto"/>
        </w:rPr>
      </w:pPr>
    </w:p>
    <w:p w14:paraId="56EAADD7" w14:textId="15468353" w:rsidR="004F7336" w:rsidRPr="002524B9" w:rsidRDefault="004F7336" w:rsidP="004F7336">
      <w:pPr>
        <w:pStyle w:val="Paragraphedeliste"/>
        <w:spacing w:after="0" w:line="240" w:lineRule="auto"/>
        <w:ind w:left="0"/>
        <w:rPr>
          <w:color w:val="auto"/>
        </w:rPr>
      </w:pPr>
      <w:r w:rsidRPr="002524B9">
        <w:rPr>
          <w:color w:val="auto"/>
        </w:rPr>
        <w:t>L'outil choisi pour les simu</w:t>
      </w:r>
      <w:r w:rsidR="002524B9" w:rsidRPr="002524B9">
        <w:rPr>
          <w:color w:val="auto"/>
        </w:rPr>
        <w:t xml:space="preserve">lations est Cisco </w:t>
      </w:r>
      <w:proofErr w:type="spellStart"/>
      <w:r w:rsidR="002524B9" w:rsidRPr="002524B9">
        <w:rPr>
          <w:color w:val="auto"/>
        </w:rPr>
        <w:t>Packet</w:t>
      </w:r>
      <w:proofErr w:type="spellEnd"/>
      <w:r w:rsidR="002524B9" w:rsidRPr="002524B9">
        <w:rPr>
          <w:color w:val="auto"/>
        </w:rPr>
        <w:t xml:space="preserve"> Tracer. C</w:t>
      </w:r>
      <w:r w:rsidRPr="002524B9">
        <w:rPr>
          <w:color w:val="auto"/>
        </w:rPr>
        <w:t xml:space="preserve">et outil est utilisé depuis de nombreuses années pour former les étudiants aux réseaux Cisco. La principale force de l'outil est l'offre d'une variété de composants réseau qui simulent un réseau réel. Les périphériques doivent être interconnectés et configurés afin de créer un réseau. Dans la version 7 de l'outil, Cisco a introduit des fonctionnalités IoT, et il est maintenant possible d'ajouter au réseau des dispositifs intelligents, des composants, des capteurs, des actionneurs et aussi des dispositifs qui simulent des microcontrôleurs comme Arduino ou Raspberry Pi. Tous les appareils IoT peuvent fonctionner avec des programmes standard ou être personnalisés en les programmant avec Java, Python ou </w:t>
      </w:r>
      <w:proofErr w:type="spellStart"/>
      <w:r w:rsidRPr="002524B9">
        <w:rPr>
          <w:color w:val="auto"/>
        </w:rPr>
        <w:t>Blockly</w:t>
      </w:r>
      <w:proofErr w:type="spellEnd"/>
      <w:r w:rsidRPr="002524B9">
        <w:rPr>
          <w:color w:val="auto"/>
        </w:rPr>
        <w:t>.</w:t>
      </w:r>
    </w:p>
    <w:p w14:paraId="041BFDC1" w14:textId="77777777" w:rsidR="004F7336" w:rsidRPr="002524B9" w:rsidRDefault="004F7336" w:rsidP="004F7336">
      <w:pPr>
        <w:pStyle w:val="Paragraphedeliste"/>
        <w:spacing w:after="0" w:line="240" w:lineRule="auto"/>
        <w:ind w:left="0"/>
        <w:rPr>
          <w:color w:val="auto"/>
        </w:rPr>
      </w:pPr>
    </w:p>
    <w:p w14:paraId="40E29720" w14:textId="77777777" w:rsidR="005E16D8" w:rsidRPr="002524B9" w:rsidRDefault="004F7336" w:rsidP="004F7336">
      <w:pPr>
        <w:pStyle w:val="Paragraphedeliste"/>
        <w:spacing w:after="0" w:line="240" w:lineRule="auto"/>
        <w:ind w:left="0"/>
        <w:rPr>
          <w:color w:val="auto"/>
        </w:rPr>
      </w:pPr>
      <w:r w:rsidRPr="002524B9">
        <w:rPr>
          <w:color w:val="auto"/>
        </w:rPr>
        <w:t xml:space="preserve">Cela fait de Cisco </w:t>
      </w:r>
      <w:proofErr w:type="spellStart"/>
      <w:r w:rsidRPr="002524B9">
        <w:rPr>
          <w:color w:val="auto"/>
        </w:rPr>
        <w:t>Packet</w:t>
      </w:r>
      <w:proofErr w:type="spellEnd"/>
      <w:r w:rsidRPr="002524B9">
        <w:rPr>
          <w:color w:val="auto"/>
        </w:rPr>
        <w:t xml:space="preserve"> Tracer un outil idéal pour créer des simulations d’infrastructure IoT.</w:t>
      </w:r>
    </w:p>
    <w:p w14:paraId="09C00147" w14:textId="77777777" w:rsidR="003E654B" w:rsidRPr="002524B9" w:rsidRDefault="003E654B" w:rsidP="003E654B">
      <w:pPr>
        <w:pStyle w:val="Paragraphedeliste"/>
        <w:spacing w:after="0" w:line="240" w:lineRule="auto"/>
        <w:ind w:left="0"/>
        <w:rPr>
          <w:color w:val="auto"/>
        </w:rPr>
      </w:pPr>
    </w:p>
    <w:p w14:paraId="246E6384" w14:textId="361F6581" w:rsidR="003E654B" w:rsidRPr="002524B9" w:rsidRDefault="003E654B" w:rsidP="003E654B">
      <w:pPr>
        <w:pStyle w:val="Paragraphedeliste"/>
        <w:spacing w:after="0" w:line="240" w:lineRule="auto"/>
        <w:ind w:left="0"/>
        <w:rPr>
          <w:color w:val="auto"/>
        </w:rPr>
      </w:pPr>
      <w:r w:rsidRPr="002524B9">
        <w:rPr>
          <w:color w:val="auto"/>
        </w:rPr>
        <w:t>Nous souhaitons donc crée</w:t>
      </w:r>
      <w:r w:rsidR="002524B9" w:rsidRPr="002524B9">
        <w:rPr>
          <w:color w:val="auto"/>
        </w:rPr>
        <w:t>r une infrastructure</w:t>
      </w:r>
      <w:r w:rsidRPr="002524B9">
        <w:rPr>
          <w:color w:val="auto"/>
        </w:rPr>
        <w:t xml:space="preserve"> composée de plusieurs éléments que nous pourrons résumer à ce schéma : </w:t>
      </w:r>
    </w:p>
    <w:p w14:paraId="39EC84C9" w14:textId="7C53C2D9" w:rsidR="003E654B" w:rsidRDefault="003E654B" w:rsidP="003E654B">
      <w:pPr>
        <w:pStyle w:val="Paragraphedeliste"/>
        <w:spacing w:after="0" w:line="240" w:lineRule="auto"/>
        <w:ind w:left="0"/>
        <w:jc w:val="center"/>
      </w:pPr>
      <w:r>
        <w:rPr>
          <w:rFonts w:ascii="Calibri" w:hAnsi="Calibri" w:cs="Calibri"/>
          <w:noProof/>
          <w:lang w:eastAsia="fr-FR"/>
        </w:rPr>
        <w:drawing>
          <wp:inline distT="0" distB="0" distL="0" distR="0" wp14:anchorId="436FB73B" wp14:editId="2FD51904">
            <wp:extent cx="3459203" cy="3373582"/>
            <wp:effectExtent l="0" t="0" r="0" b="0"/>
            <wp:docPr id="2" name="Image 2" descr="Texte de remplacement généré par une machine :&#10;PC et mobile &#10;Serveur IOT &#10;Gestion des appareils &#10;Internet &#10;Passerelle (Gateway) &#10;Objets connecté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e de remplacement généré par une machine :&#10;PC et mobile &#10;Serveur IOT &#10;Gestion des appareils &#10;Internet &#10;Passerelle (Gateway) &#10;Objets connectés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0023" cy="3374382"/>
                    </a:xfrm>
                    <a:prstGeom prst="rect">
                      <a:avLst/>
                    </a:prstGeom>
                    <a:noFill/>
                    <a:ln>
                      <a:noFill/>
                    </a:ln>
                  </pic:spPr>
                </pic:pic>
              </a:graphicData>
            </a:graphic>
          </wp:inline>
        </w:drawing>
      </w:r>
    </w:p>
    <w:p w14:paraId="41AEF7F3" w14:textId="3BE35356" w:rsidR="003E654B" w:rsidRDefault="002524B9" w:rsidP="003E654B">
      <w:pPr>
        <w:pStyle w:val="Paragraphedeliste"/>
        <w:spacing w:after="0" w:line="240" w:lineRule="auto"/>
        <w:ind w:left="0"/>
      </w:pPr>
      <w:r>
        <w:t>Tâ</w:t>
      </w:r>
      <w:r w:rsidR="003E654B">
        <w:t xml:space="preserve">chons d’en comprendre les éléments. </w:t>
      </w:r>
    </w:p>
    <w:p w14:paraId="706AF273" w14:textId="77777777" w:rsidR="003E654B" w:rsidRDefault="003E654B" w:rsidP="003E654B">
      <w:pPr>
        <w:pStyle w:val="Paragraphedeliste"/>
        <w:spacing w:after="0" w:line="240" w:lineRule="auto"/>
        <w:ind w:left="0"/>
      </w:pPr>
    </w:p>
    <w:p w14:paraId="51E4296D" w14:textId="77777777" w:rsidR="003E654B" w:rsidRDefault="003E654B" w:rsidP="003E654B">
      <w:pPr>
        <w:pStyle w:val="Paragraphedeliste"/>
        <w:spacing w:after="0" w:line="240" w:lineRule="auto"/>
        <w:ind w:left="0"/>
      </w:pPr>
    </w:p>
    <w:p w14:paraId="391619FB" w14:textId="77777777" w:rsidR="003E654B" w:rsidRPr="002524B9" w:rsidRDefault="003E654B" w:rsidP="003E654B">
      <w:pPr>
        <w:pStyle w:val="Paragraphedeliste"/>
        <w:numPr>
          <w:ilvl w:val="0"/>
          <w:numId w:val="14"/>
        </w:numPr>
        <w:spacing w:after="0" w:line="240" w:lineRule="auto"/>
        <w:rPr>
          <w:color w:val="auto"/>
        </w:rPr>
      </w:pPr>
      <w:r w:rsidRPr="002524B9">
        <w:rPr>
          <w:color w:val="auto"/>
        </w:rPr>
        <w:lastRenderedPageBreak/>
        <w:t xml:space="preserve">Quel est le rôle de la passerelle ? </w:t>
      </w:r>
    </w:p>
    <w:p w14:paraId="2497AC97" w14:textId="77777777" w:rsidR="003E654B" w:rsidRPr="002524B9" w:rsidRDefault="003E654B" w:rsidP="003E654B">
      <w:pPr>
        <w:pStyle w:val="Paragraphedeliste"/>
        <w:spacing w:after="0" w:line="240" w:lineRule="auto"/>
        <w:rPr>
          <w:color w:val="auto"/>
        </w:rPr>
      </w:pPr>
    </w:p>
    <w:p w14:paraId="1BEDAF3E" w14:textId="1A545C27" w:rsidR="003E654B" w:rsidRPr="002524B9" w:rsidRDefault="007C0A8E" w:rsidP="003E654B">
      <w:pPr>
        <w:pStyle w:val="Paragraphedeliste"/>
        <w:spacing w:after="0" w:line="240" w:lineRule="auto"/>
        <w:rPr>
          <w:color w:val="auto"/>
        </w:rPr>
      </w:pPr>
      <w:r>
        <w:rPr>
          <w:color w:val="auto"/>
        </w:rPr>
        <w:t xml:space="preserve">Elle joue le rôle de pare feu </w:t>
      </w:r>
    </w:p>
    <w:p w14:paraId="0D2C3A55" w14:textId="0B887D2A" w:rsidR="003E654B" w:rsidRPr="002524B9" w:rsidRDefault="003E654B" w:rsidP="003E654B">
      <w:pPr>
        <w:pStyle w:val="Paragraphedeliste"/>
        <w:spacing w:after="0" w:line="240" w:lineRule="auto"/>
        <w:rPr>
          <w:color w:val="auto"/>
        </w:rPr>
      </w:pPr>
    </w:p>
    <w:p w14:paraId="0E366F3B" w14:textId="7CB826B4" w:rsidR="003E654B" w:rsidRPr="002524B9" w:rsidRDefault="003E654B" w:rsidP="003E654B">
      <w:pPr>
        <w:pStyle w:val="Paragraphedeliste"/>
        <w:spacing w:after="0" w:line="240" w:lineRule="auto"/>
        <w:rPr>
          <w:color w:val="auto"/>
        </w:rPr>
      </w:pPr>
    </w:p>
    <w:p w14:paraId="3FB1CFC3" w14:textId="77777777" w:rsidR="003E654B" w:rsidRPr="002524B9" w:rsidRDefault="003E654B" w:rsidP="003E654B">
      <w:pPr>
        <w:pStyle w:val="Paragraphedeliste"/>
        <w:spacing w:after="0" w:line="240" w:lineRule="auto"/>
        <w:rPr>
          <w:color w:val="auto"/>
        </w:rPr>
      </w:pPr>
    </w:p>
    <w:p w14:paraId="73F6BD90" w14:textId="77777777" w:rsidR="003E654B" w:rsidRPr="002524B9" w:rsidRDefault="003E654B" w:rsidP="003E654B">
      <w:pPr>
        <w:pStyle w:val="Paragraphedeliste"/>
        <w:spacing w:after="0" w:line="240" w:lineRule="auto"/>
        <w:rPr>
          <w:color w:val="auto"/>
        </w:rPr>
      </w:pPr>
    </w:p>
    <w:p w14:paraId="4E124F71" w14:textId="63D212E8" w:rsidR="003E654B" w:rsidRPr="002524B9" w:rsidRDefault="003E654B" w:rsidP="003E654B">
      <w:pPr>
        <w:pStyle w:val="Paragraphedeliste"/>
        <w:numPr>
          <w:ilvl w:val="0"/>
          <w:numId w:val="14"/>
        </w:numPr>
        <w:spacing w:after="0" w:line="240" w:lineRule="auto"/>
        <w:rPr>
          <w:color w:val="auto"/>
        </w:rPr>
      </w:pPr>
      <w:r w:rsidRPr="002524B9">
        <w:rPr>
          <w:color w:val="auto"/>
        </w:rPr>
        <w:t xml:space="preserve">Quel est le rôle du Cloud ? </w:t>
      </w:r>
    </w:p>
    <w:p w14:paraId="1867BF16" w14:textId="65E9C660" w:rsidR="003E654B" w:rsidRPr="002524B9" w:rsidRDefault="007C0A8E" w:rsidP="003E654B">
      <w:pPr>
        <w:pStyle w:val="Paragraphedeliste"/>
        <w:spacing w:after="0" w:line="240" w:lineRule="auto"/>
        <w:ind w:left="708"/>
        <w:rPr>
          <w:color w:val="auto"/>
        </w:rPr>
      </w:pPr>
      <w:r>
        <w:rPr>
          <w:color w:val="auto"/>
        </w:rPr>
        <w:t xml:space="preserve">Accéder </w:t>
      </w:r>
      <w:proofErr w:type="spellStart"/>
      <w:proofErr w:type="gramStart"/>
      <w:r>
        <w:rPr>
          <w:color w:val="auto"/>
        </w:rPr>
        <w:t>a</w:t>
      </w:r>
      <w:proofErr w:type="spellEnd"/>
      <w:proofErr w:type="gramEnd"/>
      <w:r>
        <w:rPr>
          <w:color w:val="auto"/>
        </w:rPr>
        <w:t xml:space="preserve"> internet</w:t>
      </w:r>
    </w:p>
    <w:p w14:paraId="7336719E" w14:textId="71EA4689" w:rsidR="003E654B" w:rsidRPr="002524B9" w:rsidRDefault="003E654B" w:rsidP="003E654B">
      <w:pPr>
        <w:pStyle w:val="Paragraphedeliste"/>
        <w:spacing w:after="0" w:line="240" w:lineRule="auto"/>
        <w:ind w:left="708"/>
        <w:rPr>
          <w:color w:val="auto"/>
        </w:rPr>
      </w:pPr>
    </w:p>
    <w:p w14:paraId="43A0F021" w14:textId="77777777" w:rsidR="003E654B" w:rsidRPr="002524B9" w:rsidRDefault="003E654B" w:rsidP="003E654B">
      <w:pPr>
        <w:pStyle w:val="Paragraphedeliste"/>
        <w:spacing w:after="0" w:line="240" w:lineRule="auto"/>
        <w:ind w:left="708"/>
        <w:rPr>
          <w:color w:val="auto"/>
        </w:rPr>
      </w:pPr>
    </w:p>
    <w:p w14:paraId="2A1AA4CE" w14:textId="43172900" w:rsidR="003E654B" w:rsidRPr="002524B9" w:rsidRDefault="003E654B" w:rsidP="003E654B">
      <w:pPr>
        <w:pStyle w:val="Paragraphedeliste"/>
        <w:spacing w:after="0" w:line="240" w:lineRule="auto"/>
        <w:ind w:left="708"/>
        <w:rPr>
          <w:color w:val="auto"/>
        </w:rPr>
      </w:pPr>
    </w:p>
    <w:p w14:paraId="6A8CC462" w14:textId="77777777" w:rsidR="003E654B" w:rsidRPr="002524B9" w:rsidRDefault="003E654B" w:rsidP="003E654B">
      <w:pPr>
        <w:pStyle w:val="Paragraphedeliste"/>
        <w:spacing w:after="0" w:line="240" w:lineRule="auto"/>
        <w:ind w:left="708"/>
        <w:rPr>
          <w:color w:val="auto"/>
        </w:rPr>
      </w:pPr>
    </w:p>
    <w:p w14:paraId="0A562A0E" w14:textId="77777777" w:rsidR="003E654B" w:rsidRPr="002524B9" w:rsidRDefault="003E654B" w:rsidP="003E654B">
      <w:pPr>
        <w:pStyle w:val="Paragraphedeliste"/>
        <w:spacing w:after="0" w:line="240" w:lineRule="auto"/>
        <w:ind w:left="708"/>
        <w:rPr>
          <w:color w:val="auto"/>
        </w:rPr>
      </w:pPr>
    </w:p>
    <w:p w14:paraId="21C5929D" w14:textId="77777777" w:rsidR="003E654B" w:rsidRPr="002524B9" w:rsidRDefault="003E654B" w:rsidP="003E654B">
      <w:pPr>
        <w:pStyle w:val="Paragraphedeliste"/>
        <w:numPr>
          <w:ilvl w:val="0"/>
          <w:numId w:val="14"/>
        </w:numPr>
        <w:spacing w:after="0" w:line="240" w:lineRule="auto"/>
        <w:rPr>
          <w:color w:val="auto"/>
        </w:rPr>
      </w:pPr>
      <w:r w:rsidRPr="002524B9">
        <w:rPr>
          <w:color w:val="auto"/>
        </w:rPr>
        <w:t xml:space="preserve">Quels sont </w:t>
      </w:r>
      <w:proofErr w:type="spellStart"/>
      <w:r w:rsidRPr="002524B9">
        <w:rPr>
          <w:color w:val="auto"/>
        </w:rPr>
        <w:t>la</w:t>
      </w:r>
      <w:proofErr w:type="spellEnd"/>
      <w:r w:rsidRPr="002524B9">
        <w:rPr>
          <w:color w:val="auto"/>
        </w:rPr>
        <w:t xml:space="preserve"> ou les choses les plus importantes pour l'utilisateur ? </w:t>
      </w:r>
    </w:p>
    <w:p w14:paraId="2BF68BE7" w14:textId="64B9754E" w:rsidR="003E654B" w:rsidRPr="002524B9" w:rsidRDefault="003E654B" w:rsidP="003E654B">
      <w:pPr>
        <w:pStyle w:val="Paragraphedeliste"/>
        <w:spacing w:after="0" w:line="240" w:lineRule="auto"/>
        <w:ind w:left="0"/>
        <w:jc w:val="left"/>
        <w:rPr>
          <w:color w:val="auto"/>
        </w:rPr>
      </w:pPr>
    </w:p>
    <w:p w14:paraId="39D60C3A" w14:textId="044961F6" w:rsidR="003E654B" w:rsidRPr="002524B9" w:rsidRDefault="003E654B" w:rsidP="003E654B">
      <w:pPr>
        <w:pStyle w:val="Paragraphedeliste"/>
        <w:spacing w:after="0" w:line="240" w:lineRule="auto"/>
        <w:ind w:left="0"/>
        <w:jc w:val="left"/>
        <w:rPr>
          <w:color w:val="auto"/>
        </w:rPr>
      </w:pPr>
    </w:p>
    <w:p w14:paraId="0E3FCB4C" w14:textId="77777777" w:rsidR="003E654B" w:rsidRPr="002524B9" w:rsidRDefault="003E654B" w:rsidP="003E654B">
      <w:pPr>
        <w:pStyle w:val="Paragraphedeliste"/>
        <w:spacing w:after="0" w:line="240" w:lineRule="auto"/>
        <w:ind w:left="0"/>
        <w:jc w:val="left"/>
        <w:rPr>
          <w:color w:val="auto"/>
        </w:rPr>
      </w:pPr>
    </w:p>
    <w:p w14:paraId="1AB5F24A" w14:textId="4E4566C8" w:rsidR="003E654B" w:rsidRPr="002524B9" w:rsidRDefault="003E654B" w:rsidP="003E654B">
      <w:pPr>
        <w:pStyle w:val="Paragraphedeliste"/>
        <w:spacing w:after="0" w:line="240" w:lineRule="auto"/>
        <w:ind w:left="0"/>
        <w:jc w:val="left"/>
        <w:rPr>
          <w:color w:val="auto"/>
        </w:rPr>
      </w:pPr>
    </w:p>
    <w:p w14:paraId="5784E7FD" w14:textId="6DC0500B" w:rsidR="003E654B" w:rsidRPr="002524B9" w:rsidRDefault="003E654B" w:rsidP="003E654B">
      <w:pPr>
        <w:pStyle w:val="Paragraphedeliste"/>
        <w:spacing w:after="0" w:line="240" w:lineRule="auto"/>
        <w:ind w:left="0"/>
        <w:jc w:val="left"/>
        <w:rPr>
          <w:color w:val="auto"/>
        </w:rPr>
      </w:pPr>
    </w:p>
    <w:p w14:paraId="05CBA891" w14:textId="3F8EFD29" w:rsidR="003E654B" w:rsidRPr="002524B9" w:rsidRDefault="003E654B" w:rsidP="003E654B">
      <w:pPr>
        <w:pStyle w:val="Paragraphedeliste"/>
        <w:spacing w:after="0" w:line="240" w:lineRule="auto"/>
        <w:ind w:left="0"/>
        <w:jc w:val="left"/>
        <w:rPr>
          <w:color w:val="auto"/>
        </w:rPr>
      </w:pPr>
    </w:p>
    <w:p w14:paraId="6B92F43F" w14:textId="77777777" w:rsidR="003E654B" w:rsidRPr="002524B9" w:rsidRDefault="003E654B" w:rsidP="003E654B">
      <w:pPr>
        <w:pStyle w:val="Paragraphedeliste"/>
        <w:spacing w:after="0" w:line="240" w:lineRule="auto"/>
        <w:ind w:left="0"/>
        <w:jc w:val="left"/>
        <w:rPr>
          <w:color w:val="auto"/>
        </w:rPr>
      </w:pPr>
    </w:p>
    <w:p w14:paraId="2C61EA8C" w14:textId="77777777" w:rsidR="003E654B" w:rsidRPr="002524B9" w:rsidRDefault="003E654B" w:rsidP="003E654B">
      <w:pPr>
        <w:pStyle w:val="Paragraphedeliste"/>
        <w:spacing w:after="0" w:line="240" w:lineRule="auto"/>
        <w:ind w:left="0"/>
        <w:jc w:val="left"/>
        <w:rPr>
          <w:color w:val="auto"/>
        </w:rPr>
      </w:pPr>
      <w:r w:rsidRPr="002524B9">
        <w:rPr>
          <w:color w:val="auto"/>
        </w:rPr>
        <w:t xml:space="preserve">Maintenant bien au clair avec ces différents éléments de notre infrastructure, nous pouvons commencer à la réaliser dans l’outil </w:t>
      </w:r>
      <w:proofErr w:type="spellStart"/>
      <w:r w:rsidRPr="002524B9">
        <w:rPr>
          <w:color w:val="auto"/>
        </w:rPr>
        <w:t>Packet</w:t>
      </w:r>
      <w:proofErr w:type="spellEnd"/>
      <w:r w:rsidRPr="002524B9">
        <w:rPr>
          <w:color w:val="auto"/>
        </w:rPr>
        <w:t xml:space="preserve"> tracer. Pour cela nous commencerons par </w:t>
      </w:r>
      <w:r w:rsidRPr="002524B9">
        <w:rPr>
          <w:noProof/>
          <w:color w:val="auto"/>
          <w:lang w:eastAsia="fr-FR"/>
        </w:rPr>
        <w:drawing>
          <wp:anchor distT="0" distB="0" distL="114300" distR="114300" simplePos="0" relativeHeight="251681280" behindDoc="0" locked="0" layoutInCell="1" allowOverlap="1" wp14:anchorId="1D2D8C57" wp14:editId="776DAFEE">
            <wp:simplePos x="0" y="0"/>
            <wp:positionH relativeFrom="column">
              <wp:posOffset>5230704</wp:posOffset>
            </wp:positionH>
            <wp:positionV relativeFrom="paragraph">
              <wp:posOffset>171134</wp:posOffset>
            </wp:positionV>
            <wp:extent cx="744582" cy="723900"/>
            <wp:effectExtent l="0" t="0" r="0" b="0"/>
            <wp:wrapNone/>
            <wp:docPr id="36" name="Image 36" descr="Texte de remplacement généré par une machine :&#10;2SSO-24TT &#10;Switch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xte de remplacement généré par une machine :&#10;2SSO-24TT &#10;SwitchO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1567" cy="7306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24B9">
        <w:rPr>
          <w:color w:val="auto"/>
        </w:rPr>
        <w:t>ajouter un switch</w:t>
      </w:r>
    </w:p>
    <w:p w14:paraId="4FCC8170" w14:textId="77777777" w:rsidR="004F7336" w:rsidRPr="002524B9" w:rsidRDefault="004F7336" w:rsidP="004F7336">
      <w:pPr>
        <w:pStyle w:val="Paragraphedeliste"/>
        <w:spacing w:after="0" w:line="240" w:lineRule="auto"/>
        <w:ind w:left="0"/>
        <w:rPr>
          <w:color w:val="auto"/>
        </w:rPr>
      </w:pPr>
    </w:p>
    <w:p w14:paraId="3D99A5E3" w14:textId="69618C5A" w:rsidR="005E16D8" w:rsidRPr="002524B9" w:rsidRDefault="005E16D8" w:rsidP="00CD78D1">
      <w:pPr>
        <w:pStyle w:val="Paragraphedeliste"/>
        <w:spacing w:after="0" w:line="240" w:lineRule="auto"/>
        <w:ind w:left="0"/>
        <w:rPr>
          <w:color w:val="auto"/>
        </w:rPr>
      </w:pPr>
      <w:r w:rsidRPr="002524B9">
        <w:rPr>
          <w:color w:val="auto"/>
        </w:rPr>
        <w:t>On va ajouter un switch</w:t>
      </w:r>
      <w:r w:rsidR="00CD78D1" w:rsidRPr="002524B9">
        <w:rPr>
          <w:color w:val="auto"/>
        </w:rPr>
        <w:t xml:space="preserve"> 2960-24TT</w:t>
      </w:r>
    </w:p>
    <w:p w14:paraId="4A7DC8B6" w14:textId="77777777" w:rsidR="005E16D8" w:rsidRPr="002524B9" w:rsidRDefault="005E16D8" w:rsidP="004F7336">
      <w:pPr>
        <w:pStyle w:val="Paragraphedeliste"/>
        <w:spacing w:after="0" w:line="240" w:lineRule="auto"/>
        <w:ind w:left="0"/>
        <w:rPr>
          <w:color w:val="auto"/>
        </w:rPr>
      </w:pPr>
      <w:r w:rsidRPr="002524B9">
        <w:rPr>
          <w:color w:val="auto"/>
        </w:rPr>
        <w:t> </w:t>
      </w:r>
    </w:p>
    <w:p w14:paraId="7DA680BC" w14:textId="21EF1BA8" w:rsidR="005E16D8" w:rsidRPr="002524B9" w:rsidRDefault="005E16D8" w:rsidP="004F7336">
      <w:pPr>
        <w:pStyle w:val="Paragraphedeliste"/>
        <w:spacing w:after="0" w:line="240" w:lineRule="auto"/>
        <w:ind w:left="0"/>
        <w:rPr>
          <w:color w:val="auto"/>
        </w:rPr>
      </w:pPr>
      <w:r w:rsidRPr="002524B9">
        <w:rPr>
          <w:color w:val="auto"/>
        </w:rPr>
        <w:t xml:space="preserve">On va ajouter un serveur </w:t>
      </w:r>
      <w:r w:rsidR="004219BA" w:rsidRPr="002524B9">
        <w:rPr>
          <w:color w:val="auto"/>
        </w:rPr>
        <w:t>que l'on nommera "</w:t>
      </w:r>
      <w:proofErr w:type="spellStart"/>
      <w:r w:rsidR="004219BA" w:rsidRPr="002524B9">
        <w:rPr>
          <w:color w:val="auto"/>
        </w:rPr>
        <w:t>ServerIoT</w:t>
      </w:r>
      <w:proofErr w:type="spellEnd"/>
      <w:r w:rsidR="004219BA" w:rsidRPr="002524B9">
        <w:rPr>
          <w:color w:val="auto"/>
        </w:rPr>
        <w:t>"</w:t>
      </w:r>
      <w:r w:rsidRPr="002524B9">
        <w:rPr>
          <w:color w:val="auto"/>
        </w:rPr>
        <w:t xml:space="preserve"> </w:t>
      </w:r>
    </w:p>
    <w:p w14:paraId="77A5A647" w14:textId="77777777" w:rsidR="005E16D8" w:rsidRPr="002524B9" w:rsidRDefault="005E16D8" w:rsidP="004F7336">
      <w:pPr>
        <w:pStyle w:val="Paragraphedeliste"/>
        <w:spacing w:after="0" w:line="240" w:lineRule="auto"/>
        <w:ind w:left="0"/>
        <w:rPr>
          <w:color w:val="auto"/>
        </w:rPr>
      </w:pPr>
    </w:p>
    <w:p w14:paraId="28E8E6E8" w14:textId="77777777" w:rsidR="005E16D8" w:rsidRPr="002524B9" w:rsidRDefault="005E16D8" w:rsidP="004F7336">
      <w:pPr>
        <w:pStyle w:val="Paragraphedeliste"/>
        <w:spacing w:after="0" w:line="240" w:lineRule="auto"/>
        <w:ind w:left="0"/>
        <w:rPr>
          <w:color w:val="auto"/>
        </w:rPr>
      </w:pPr>
      <w:r w:rsidRPr="002524B9">
        <w:rPr>
          <w:color w:val="auto"/>
        </w:rPr>
        <w:t xml:space="preserve">On va ajouter plusieurs Objets Connectés : </w:t>
      </w:r>
    </w:p>
    <w:p w14:paraId="09EF2887" w14:textId="77777777" w:rsidR="005E16D8" w:rsidRPr="002524B9" w:rsidRDefault="005E16D8" w:rsidP="006B3C6D">
      <w:pPr>
        <w:pStyle w:val="Paragraphedeliste"/>
        <w:numPr>
          <w:ilvl w:val="0"/>
          <w:numId w:val="10"/>
        </w:numPr>
        <w:spacing w:after="0" w:line="240" w:lineRule="auto"/>
        <w:rPr>
          <w:color w:val="auto"/>
        </w:rPr>
      </w:pPr>
      <w:r w:rsidRPr="002524B9">
        <w:rPr>
          <w:color w:val="auto"/>
        </w:rPr>
        <w:t>Un capteur de température</w:t>
      </w:r>
    </w:p>
    <w:p w14:paraId="36F27924" w14:textId="77777777" w:rsidR="005E16D8" w:rsidRPr="002524B9" w:rsidRDefault="005E16D8" w:rsidP="006B3C6D">
      <w:pPr>
        <w:pStyle w:val="Paragraphedeliste"/>
        <w:numPr>
          <w:ilvl w:val="0"/>
          <w:numId w:val="10"/>
        </w:numPr>
        <w:spacing w:after="0" w:line="240" w:lineRule="auto"/>
        <w:rPr>
          <w:color w:val="auto"/>
        </w:rPr>
      </w:pPr>
      <w:r w:rsidRPr="002524B9">
        <w:rPr>
          <w:color w:val="auto"/>
        </w:rPr>
        <w:t xml:space="preserve">Un capteur de passage photoélectrique </w:t>
      </w:r>
    </w:p>
    <w:p w14:paraId="0F1E3977" w14:textId="77777777" w:rsidR="005E16D8" w:rsidRPr="002524B9" w:rsidRDefault="005E16D8" w:rsidP="006B3C6D">
      <w:pPr>
        <w:pStyle w:val="Paragraphedeliste"/>
        <w:numPr>
          <w:ilvl w:val="0"/>
          <w:numId w:val="10"/>
        </w:numPr>
        <w:spacing w:after="0" w:line="240" w:lineRule="auto"/>
        <w:rPr>
          <w:color w:val="auto"/>
        </w:rPr>
      </w:pPr>
      <w:r w:rsidRPr="002524B9">
        <w:rPr>
          <w:color w:val="auto"/>
        </w:rPr>
        <w:t>Une lampe</w:t>
      </w:r>
    </w:p>
    <w:p w14:paraId="158F467A" w14:textId="77777777" w:rsidR="004219BA" w:rsidRPr="002524B9" w:rsidRDefault="005E16D8" w:rsidP="004219BA">
      <w:pPr>
        <w:pStyle w:val="Paragraphedeliste"/>
        <w:spacing w:after="0" w:line="240" w:lineRule="auto"/>
        <w:ind w:left="0"/>
        <w:rPr>
          <w:color w:val="auto"/>
        </w:rPr>
      </w:pPr>
      <w:r w:rsidRPr="002524B9">
        <w:rPr>
          <w:color w:val="auto"/>
        </w:rPr>
        <w:t> </w:t>
      </w:r>
      <w:r w:rsidR="004219BA" w:rsidRPr="002524B9">
        <w:rPr>
          <w:color w:val="auto"/>
        </w:rPr>
        <w:t xml:space="preserve">Que l'on nommera respectivement </w:t>
      </w:r>
    </w:p>
    <w:p w14:paraId="348F6B4C" w14:textId="77777777" w:rsidR="004219BA" w:rsidRPr="002524B9" w:rsidRDefault="004219BA" w:rsidP="006B3C6D">
      <w:pPr>
        <w:pStyle w:val="Paragraphedeliste"/>
        <w:numPr>
          <w:ilvl w:val="0"/>
          <w:numId w:val="11"/>
        </w:numPr>
        <w:spacing w:after="0" w:line="240" w:lineRule="auto"/>
        <w:rPr>
          <w:color w:val="auto"/>
        </w:rPr>
      </w:pPr>
      <w:proofErr w:type="spellStart"/>
      <w:r w:rsidRPr="002524B9">
        <w:rPr>
          <w:color w:val="auto"/>
        </w:rPr>
        <w:t>IoTTempérature</w:t>
      </w:r>
      <w:proofErr w:type="spellEnd"/>
    </w:p>
    <w:p w14:paraId="7D140631" w14:textId="77777777" w:rsidR="004219BA" w:rsidRPr="002524B9" w:rsidRDefault="004219BA" w:rsidP="006B3C6D">
      <w:pPr>
        <w:pStyle w:val="Paragraphedeliste"/>
        <w:numPr>
          <w:ilvl w:val="0"/>
          <w:numId w:val="11"/>
        </w:numPr>
        <w:spacing w:after="0" w:line="240" w:lineRule="auto"/>
        <w:rPr>
          <w:color w:val="auto"/>
        </w:rPr>
      </w:pPr>
      <w:proofErr w:type="spellStart"/>
      <w:r w:rsidRPr="002524B9">
        <w:rPr>
          <w:color w:val="auto"/>
        </w:rPr>
        <w:t>IoTTripDetector</w:t>
      </w:r>
      <w:proofErr w:type="spellEnd"/>
    </w:p>
    <w:p w14:paraId="043E7FDD" w14:textId="77777777" w:rsidR="004219BA" w:rsidRPr="002524B9" w:rsidRDefault="004219BA" w:rsidP="006B3C6D">
      <w:pPr>
        <w:pStyle w:val="Paragraphedeliste"/>
        <w:numPr>
          <w:ilvl w:val="0"/>
          <w:numId w:val="11"/>
        </w:numPr>
        <w:spacing w:after="0" w:line="240" w:lineRule="auto"/>
        <w:rPr>
          <w:color w:val="auto"/>
        </w:rPr>
      </w:pPr>
      <w:proofErr w:type="spellStart"/>
      <w:r w:rsidRPr="002524B9">
        <w:rPr>
          <w:color w:val="auto"/>
        </w:rPr>
        <w:t>IoTLight</w:t>
      </w:r>
      <w:proofErr w:type="spellEnd"/>
    </w:p>
    <w:p w14:paraId="6CBBF0B6" w14:textId="2DFB2991" w:rsidR="005E16D8" w:rsidRPr="002524B9" w:rsidRDefault="005E16D8" w:rsidP="004F7336">
      <w:pPr>
        <w:pStyle w:val="Paragraphedeliste"/>
        <w:spacing w:after="0" w:line="240" w:lineRule="auto"/>
        <w:ind w:left="0"/>
        <w:rPr>
          <w:color w:val="auto"/>
        </w:rPr>
      </w:pPr>
    </w:p>
    <w:p w14:paraId="010E7580" w14:textId="77777777" w:rsidR="005E16D8" w:rsidRPr="002524B9" w:rsidRDefault="00690796" w:rsidP="004F7336">
      <w:pPr>
        <w:pStyle w:val="Paragraphedeliste"/>
        <w:spacing w:after="0" w:line="240" w:lineRule="auto"/>
        <w:ind w:left="0"/>
        <w:rPr>
          <w:color w:val="auto"/>
        </w:rPr>
      </w:pPr>
      <w:r w:rsidRPr="002524B9">
        <w:rPr>
          <w:color w:val="auto"/>
        </w:rPr>
        <w:t>Maintenant que tous nos éléments sont placés dans notre scène, nous allons d</w:t>
      </w:r>
      <w:r w:rsidR="005E16D8" w:rsidRPr="002524B9">
        <w:rPr>
          <w:color w:val="auto"/>
        </w:rPr>
        <w:t xml:space="preserve">ans un premier temps les relier via des câbles pour </w:t>
      </w:r>
      <w:r w:rsidRPr="002524B9">
        <w:rPr>
          <w:color w:val="auto"/>
        </w:rPr>
        <w:t xml:space="preserve">tous les </w:t>
      </w:r>
      <w:r w:rsidR="005E16D8" w:rsidRPr="002524B9">
        <w:rPr>
          <w:color w:val="auto"/>
        </w:rPr>
        <w:t>connecter entre eux via le switch.</w:t>
      </w:r>
    </w:p>
    <w:p w14:paraId="22BE5AE3" w14:textId="77777777" w:rsidR="005E16D8" w:rsidRPr="002524B9" w:rsidRDefault="005E16D8" w:rsidP="004F7336">
      <w:pPr>
        <w:pStyle w:val="Paragraphedeliste"/>
        <w:spacing w:after="0" w:line="240" w:lineRule="auto"/>
        <w:ind w:left="0"/>
        <w:rPr>
          <w:color w:val="auto"/>
        </w:rPr>
      </w:pPr>
      <w:r w:rsidRPr="002524B9">
        <w:rPr>
          <w:color w:val="auto"/>
        </w:rPr>
        <w:t>(</w:t>
      </w:r>
      <w:r w:rsidR="004219BA" w:rsidRPr="002524B9">
        <w:rPr>
          <w:color w:val="auto"/>
        </w:rPr>
        <w:t>Les</w:t>
      </w:r>
      <w:r w:rsidRPr="002524B9">
        <w:rPr>
          <w:color w:val="auto"/>
        </w:rPr>
        <w:t xml:space="preserve"> câbles ne seront plus utilisés plus tard lorsque nous implémenterons les connexions sans fil)</w:t>
      </w:r>
    </w:p>
    <w:p w14:paraId="7BB17075" w14:textId="77777777" w:rsidR="004219BA" w:rsidRPr="005E16D8" w:rsidRDefault="004219BA" w:rsidP="004F7336">
      <w:pPr>
        <w:pStyle w:val="Paragraphedeliste"/>
        <w:spacing w:after="0" w:line="240" w:lineRule="auto"/>
        <w:ind w:left="0"/>
      </w:pPr>
    </w:p>
    <w:p w14:paraId="61343479" w14:textId="753D33A8" w:rsidR="00690796" w:rsidRDefault="00690796" w:rsidP="004F7336">
      <w:pPr>
        <w:pStyle w:val="Paragraphedeliste"/>
        <w:spacing w:after="0" w:line="240" w:lineRule="auto"/>
        <w:ind w:left="0"/>
      </w:pPr>
      <w:r w:rsidRPr="004F7336">
        <w:rPr>
          <w:noProof/>
          <w:lang w:eastAsia="fr-FR"/>
        </w:rPr>
        <w:lastRenderedPageBreak/>
        <w:drawing>
          <wp:anchor distT="0" distB="0" distL="114300" distR="114300" simplePos="0" relativeHeight="251645440" behindDoc="0" locked="0" layoutInCell="1" allowOverlap="1" wp14:anchorId="1BBCB28E" wp14:editId="311AB7B8">
            <wp:simplePos x="0" y="0"/>
            <wp:positionH relativeFrom="column">
              <wp:posOffset>-1270</wp:posOffset>
            </wp:positionH>
            <wp:positionV relativeFrom="paragraph">
              <wp:posOffset>5080</wp:posOffset>
            </wp:positionV>
            <wp:extent cx="2395220" cy="2332355"/>
            <wp:effectExtent l="0" t="0" r="5080" b="0"/>
            <wp:wrapSquare wrapText="bothSides"/>
            <wp:docPr id="30" name="Image 30" descr="Texte de remplacement généré par une machine :&#10;loTTempérature &#10;Specifications &#10;MODULES &#10;PT -UNV-PWR-ADAPTER &#10;The IOT power adapteL &#10;Config &#10;Attributes &#10;Zoom In &#10;Physical Device Vieu &#10;Advanc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e de remplacement généré par une machine :&#10;loTTempérature &#10;Specifications &#10;MODULES &#10;PT -UNV-PWR-ADAPTER &#10;The IOT power adapteL &#10;Config &#10;Attributes &#10;Zoom In &#10;Physical Device Vieu &#10;Advanced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5220" cy="2332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CDE0D9" w14:textId="77777777" w:rsidR="00690796" w:rsidRDefault="00690796" w:rsidP="004F7336">
      <w:pPr>
        <w:pStyle w:val="Paragraphedeliste"/>
        <w:spacing w:after="0" w:line="240" w:lineRule="auto"/>
        <w:ind w:left="0"/>
      </w:pPr>
    </w:p>
    <w:p w14:paraId="3737A4F9" w14:textId="77777777" w:rsidR="005E16D8" w:rsidRPr="002524B9" w:rsidRDefault="005E16D8" w:rsidP="004F7336">
      <w:pPr>
        <w:pStyle w:val="Paragraphedeliste"/>
        <w:spacing w:after="0" w:line="240" w:lineRule="auto"/>
        <w:ind w:left="0"/>
        <w:rPr>
          <w:color w:val="auto"/>
        </w:rPr>
      </w:pPr>
      <w:r w:rsidRPr="002524B9">
        <w:rPr>
          <w:color w:val="auto"/>
        </w:rPr>
        <w:t xml:space="preserve">Si vous essayez de connecter le capteur de température ou la lampe, vous noterez que c'est impossible car </w:t>
      </w:r>
      <w:r w:rsidR="004219BA" w:rsidRPr="002524B9">
        <w:rPr>
          <w:color w:val="auto"/>
        </w:rPr>
        <w:t>initialement</w:t>
      </w:r>
      <w:r w:rsidRPr="002524B9">
        <w:rPr>
          <w:color w:val="auto"/>
        </w:rPr>
        <w:t>, la liaison est configurée</w:t>
      </w:r>
      <w:r w:rsidR="004219BA" w:rsidRPr="002524B9">
        <w:rPr>
          <w:color w:val="auto"/>
        </w:rPr>
        <w:t xml:space="preserve"> avec un module sans fil.</w:t>
      </w:r>
    </w:p>
    <w:p w14:paraId="6CC0AA83" w14:textId="77777777" w:rsidR="004219BA" w:rsidRPr="002524B9" w:rsidRDefault="005E16D8" w:rsidP="004F7336">
      <w:pPr>
        <w:pStyle w:val="Paragraphedeliste"/>
        <w:spacing w:after="0" w:line="240" w:lineRule="auto"/>
        <w:ind w:left="0"/>
        <w:rPr>
          <w:color w:val="auto"/>
        </w:rPr>
      </w:pPr>
      <w:r w:rsidRPr="002524B9">
        <w:rPr>
          <w:color w:val="auto"/>
        </w:rPr>
        <w:t> </w:t>
      </w:r>
    </w:p>
    <w:p w14:paraId="365A5D6D" w14:textId="77777777" w:rsidR="005E16D8" w:rsidRPr="002524B9" w:rsidRDefault="005E16D8" w:rsidP="004F7336">
      <w:pPr>
        <w:pStyle w:val="Paragraphedeliste"/>
        <w:spacing w:after="0" w:line="240" w:lineRule="auto"/>
        <w:ind w:left="0"/>
        <w:rPr>
          <w:color w:val="auto"/>
        </w:rPr>
      </w:pPr>
    </w:p>
    <w:p w14:paraId="43BEDF90" w14:textId="79FFBCDE" w:rsidR="00690796" w:rsidRPr="002524B9" w:rsidRDefault="00690796" w:rsidP="004F7336">
      <w:pPr>
        <w:pStyle w:val="Paragraphedeliste"/>
        <w:spacing w:after="0" w:line="240" w:lineRule="auto"/>
        <w:ind w:left="0"/>
        <w:rPr>
          <w:color w:val="auto"/>
        </w:rPr>
      </w:pPr>
    </w:p>
    <w:p w14:paraId="0C935D4D" w14:textId="582E49D0" w:rsidR="00690796" w:rsidRPr="002524B9" w:rsidRDefault="00CD78D1" w:rsidP="004F7336">
      <w:pPr>
        <w:pStyle w:val="Paragraphedeliste"/>
        <w:spacing w:after="0" w:line="240" w:lineRule="auto"/>
        <w:ind w:left="0"/>
        <w:rPr>
          <w:color w:val="auto"/>
        </w:rPr>
      </w:pPr>
      <w:r w:rsidRPr="002524B9">
        <w:rPr>
          <w:noProof/>
          <w:color w:val="auto"/>
          <w:lang w:eastAsia="fr-FR"/>
        </w:rPr>
        <w:drawing>
          <wp:anchor distT="0" distB="0" distL="114300" distR="114300" simplePos="0" relativeHeight="251654656" behindDoc="0" locked="0" layoutInCell="1" allowOverlap="1" wp14:anchorId="5922895C" wp14:editId="72DBF6CA">
            <wp:simplePos x="0" y="0"/>
            <wp:positionH relativeFrom="column">
              <wp:posOffset>3576955</wp:posOffset>
            </wp:positionH>
            <wp:positionV relativeFrom="paragraph">
              <wp:posOffset>3493</wp:posOffset>
            </wp:positionV>
            <wp:extent cx="2395220" cy="2333625"/>
            <wp:effectExtent l="0" t="0" r="5080" b="9525"/>
            <wp:wrapSquare wrapText="bothSides"/>
            <wp:docPr id="29" name="Image 29" descr="Texte de remplacement généré par une machine :&#10;loTLight &#10;Specifications &#10;MODULES &#10;PT -UNV-PWR-ADAPTER &#10;The IOT power adapteL &#10;Config &#10;Attributes &#10;Zoom In &#10;Physical Device Vieu &#10;Original Size &#10;Zoom Out &#10;Advanc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xte de remplacement généré par une machine :&#10;loTLight &#10;Specifications &#10;MODULES &#10;PT -UNV-PWR-ADAPTER &#10;The IOT power adapteL &#10;Config &#10;Attributes &#10;Zoom In &#10;Physical Device Vieu &#10;Original Size &#10;Zoom Out &#10;Advanced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9522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6EF91D" w14:textId="77777777" w:rsidR="00690796" w:rsidRPr="002524B9" w:rsidRDefault="00690796" w:rsidP="004F7336">
      <w:pPr>
        <w:pStyle w:val="Paragraphedeliste"/>
        <w:spacing w:after="0" w:line="240" w:lineRule="auto"/>
        <w:ind w:left="0"/>
        <w:rPr>
          <w:color w:val="auto"/>
        </w:rPr>
      </w:pPr>
    </w:p>
    <w:p w14:paraId="18579279" w14:textId="77777777" w:rsidR="00690796" w:rsidRPr="002524B9" w:rsidRDefault="00690796" w:rsidP="004F7336">
      <w:pPr>
        <w:pStyle w:val="Paragraphedeliste"/>
        <w:spacing w:after="0" w:line="240" w:lineRule="auto"/>
        <w:ind w:left="0"/>
        <w:rPr>
          <w:color w:val="auto"/>
        </w:rPr>
      </w:pPr>
    </w:p>
    <w:p w14:paraId="729AE3A0" w14:textId="77777777" w:rsidR="00690796" w:rsidRPr="002524B9" w:rsidRDefault="00690796" w:rsidP="004F7336">
      <w:pPr>
        <w:pStyle w:val="Paragraphedeliste"/>
        <w:spacing w:after="0" w:line="240" w:lineRule="auto"/>
        <w:ind w:left="0"/>
        <w:rPr>
          <w:color w:val="auto"/>
        </w:rPr>
      </w:pPr>
    </w:p>
    <w:p w14:paraId="3B1B6FC1" w14:textId="77777777" w:rsidR="00690796" w:rsidRPr="002524B9" w:rsidRDefault="00690796" w:rsidP="004F7336">
      <w:pPr>
        <w:pStyle w:val="Paragraphedeliste"/>
        <w:spacing w:after="0" w:line="240" w:lineRule="auto"/>
        <w:ind w:left="0"/>
        <w:rPr>
          <w:color w:val="auto"/>
        </w:rPr>
      </w:pPr>
    </w:p>
    <w:p w14:paraId="269B180E" w14:textId="77777777" w:rsidR="00690796" w:rsidRPr="002524B9" w:rsidRDefault="00690796" w:rsidP="004F7336">
      <w:pPr>
        <w:pStyle w:val="Paragraphedeliste"/>
        <w:spacing w:after="0" w:line="240" w:lineRule="auto"/>
        <w:ind w:left="0"/>
        <w:rPr>
          <w:color w:val="auto"/>
        </w:rPr>
      </w:pPr>
    </w:p>
    <w:p w14:paraId="26F69BDE" w14:textId="77777777" w:rsidR="00690796" w:rsidRPr="002524B9" w:rsidRDefault="00690796" w:rsidP="004F7336">
      <w:pPr>
        <w:pStyle w:val="Paragraphedeliste"/>
        <w:spacing w:after="0" w:line="240" w:lineRule="auto"/>
        <w:ind w:left="0"/>
        <w:rPr>
          <w:color w:val="auto"/>
        </w:rPr>
      </w:pPr>
    </w:p>
    <w:p w14:paraId="5DC651C3" w14:textId="77777777" w:rsidR="005E16D8" w:rsidRPr="002524B9" w:rsidRDefault="005E16D8" w:rsidP="004F7336">
      <w:pPr>
        <w:pStyle w:val="Paragraphedeliste"/>
        <w:spacing w:after="0" w:line="240" w:lineRule="auto"/>
        <w:ind w:left="0"/>
        <w:rPr>
          <w:color w:val="auto"/>
        </w:rPr>
      </w:pPr>
      <w:r w:rsidRPr="002524B9">
        <w:rPr>
          <w:color w:val="auto"/>
        </w:rPr>
        <w:t xml:space="preserve">Pour la changer, rendez-vous sur l'interface "Advanced" de votre objet </w:t>
      </w:r>
    </w:p>
    <w:p w14:paraId="1C3B95EF" w14:textId="77777777" w:rsidR="00690796" w:rsidRPr="002524B9" w:rsidRDefault="00690796" w:rsidP="004F7336">
      <w:pPr>
        <w:pStyle w:val="Paragraphedeliste"/>
        <w:spacing w:after="0" w:line="240" w:lineRule="auto"/>
        <w:ind w:left="0"/>
        <w:rPr>
          <w:color w:val="auto"/>
        </w:rPr>
      </w:pPr>
    </w:p>
    <w:p w14:paraId="34F3C179" w14:textId="2AB5E3F2" w:rsidR="004219BA" w:rsidRPr="002524B9" w:rsidRDefault="00690796" w:rsidP="004F7336">
      <w:pPr>
        <w:pStyle w:val="Paragraphedeliste"/>
        <w:spacing w:after="0" w:line="240" w:lineRule="auto"/>
        <w:ind w:left="0"/>
        <w:rPr>
          <w:color w:val="auto"/>
        </w:rPr>
      </w:pPr>
      <w:r w:rsidRPr="002524B9">
        <w:rPr>
          <w:noProof/>
          <w:color w:val="auto"/>
          <w:lang w:eastAsia="fr-FR"/>
        </w:rPr>
        <w:drawing>
          <wp:anchor distT="0" distB="0" distL="114300" distR="114300" simplePos="0" relativeHeight="251660800" behindDoc="0" locked="0" layoutInCell="1" allowOverlap="1" wp14:anchorId="7AD2F59D" wp14:editId="0A256F11">
            <wp:simplePos x="0" y="0"/>
            <wp:positionH relativeFrom="column">
              <wp:posOffset>-1270</wp:posOffset>
            </wp:positionH>
            <wp:positionV relativeFrom="paragraph">
              <wp:posOffset>4127</wp:posOffset>
            </wp:positionV>
            <wp:extent cx="2338705" cy="2252345"/>
            <wp:effectExtent l="0" t="0" r="4445" b="0"/>
            <wp:wrapSquare wrapText="bothSides"/>
            <wp:docPr id="28" name="Image 28" descr="Texte de remplacement généré par une machine :&#10;loTLight &#10;Specifications &#10;1/0 Confi &#10;Network Adapter &#10;Network Adapter 2 &#10;Digital Slots &#10;Analog Slots &#10;USB Ports &#10;Bluetooth &#10;Desktop &#10;LI sage &#10;Physical &#10;Config &#10;Thing Editor &#10;None &#10;Programming &#10;PT CFE &#10;PT CFE &#10;PT CGE &#10;PT -IOT-NM-IW &#10;PT -IDT -NM-IW-AC &#10;Show &#10;Smart Device &#10;Attributes &#10;o &#10;Component &#10;Advanc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xte de remplacement généré par une machine :&#10;loTLight &#10;Specifications &#10;1/0 Confi &#10;Network Adapter &#10;Network Adapter 2 &#10;Digital Slots &#10;Analog Slots &#10;USB Ports &#10;Bluetooth &#10;Desktop &#10;LI sage &#10;Physical &#10;Config &#10;Thing Editor &#10;None &#10;Programming &#10;PT CFE &#10;PT CFE &#10;PT CGE &#10;PT -IOT-NM-IW &#10;PT -IDT -NM-IW-AC &#10;Show &#10;Smart Device &#10;Attributes &#10;o &#10;Component &#10;Advanced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8705" cy="2252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521C06" w14:textId="77777777" w:rsidR="004219BA" w:rsidRPr="002524B9" w:rsidRDefault="004219BA" w:rsidP="004F7336">
      <w:pPr>
        <w:pStyle w:val="Paragraphedeliste"/>
        <w:spacing w:after="0" w:line="240" w:lineRule="auto"/>
        <w:ind w:left="0"/>
        <w:rPr>
          <w:color w:val="auto"/>
        </w:rPr>
      </w:pPr>
    </w:p>
    <w:p w14:paraId="1709B639" w14:textId="77777777" w:rsidR="004219BA" w:rsidRPr="002524B9" w:rsidRDefault="004219BA" w:rsidP="004F7336">
      <w:pPr>
        <w:pStyle w:val="Paragraphedeliste"/>
        <w:spacing w:after="0" w:line="240" w:lineRule="auto"/>
        <w:ind w:left="0"/>
        <w:rPr>
          <w:color w:val="auto"/>
        </w:rPr>
      </w:pPr>
    </w:p>
    <w:p w14:paraId="6AA06A58" w14:textId="77777777" w:rsidR="004219BA" w:rsidRPr="002524B9" w:rsidRDefault="004219BA" w:rsidP="004F7336">
      <w:pPr>
        <w:pStyle w:val="Paragraphedeliste"/>
        <w:spacing w:after="0" w:line="240" w:lineRule="auto"/>
        <w:ind w:left="0"/>
        <w:rPr>
          <w:color w:val="auto"/>
        </w:rPr>
      </w:pPr>
    </w:p>
    <w:p w14:paraId="271C904E" w14:textId="77777777" w:rsidR="004219BA" w:rsidRPr="002524B9" w:rsidRDefault="004219BA" w:rsidP="004F7336">
      <w:pPr>
        <w:pStyle w:val="Paragraphedeliste"/>
        <w:spacing w:after="0" w:line="240" w:lineRule="auto"/>
        <w:ind w:left="0"/>
        <w:rPr>
          <w:color w:val="auto"/>
        </w:rPr>
      </w:pPr>
    </w:p>
    <w:p w14:paraId="0DD8CE1D" w14:textId="77777777" w:rsidR="005E16D8" w:rsidRPr="002524B9" w:rsidRDefault="005E16D8" w:rsidP="004F7336">
      <w:pPr>
        <w:pStyle w:val="Paragraphedeliste"/>
        <w:spacing w:after="0" w:line="240" w:lineRule="auto"/>
        <w:ind w:left="0"/>
        <w:rPr>
          <w:color w:val="auto"/>
        </w:rPr>
      </w:pPr>
      <w:r w:rsidRPr="002524B9">
        <w:rPr>
          <w:color w:val="auto"/>
        </w:rPr>
        <w:t> </w:t>
      </w:r>
    </w:p>
    <w:p w14:paraId="5167F6D7" w14:textId="77777777" w:rsidR="004219BA" w:rsidRPr="002524B9" w:rsidRDefault="004219BA" w:rsidP="004F7336">
      <w:pPr>
        <w:pStyle w:val="Paragraphedeliste"/>
        <w:spacing w:after="0" w:line="240" w:lineRule="auto"/>
        <w:ind w:left="0"/>
        <w:rPr>
          <w:color w:val="auto"/>
        </w:rPr>
      </w:pPr>
    </w:p>
    <w:p w14:paraId="1C757AD0" w14:textId="77777777" w:rsidR="005E16D8" w:rsidRPr="002524B9" w:rsidRDefault="005E16D8" w:rsidP="004F7336">
      <w:pPr>
        <w:pStyle w:val="Paragraphedeliste"/>
        <w:spacing w:after="0" w:line="240" w:lineRule="auto"/>
        <w:ind w:left="0"/>
        <w:rPr>
          <w:color w:val="auto"/>
        </w:rPr>
      </w:pPr>
      <w:r w:rsidRPr="002524B9">
        <w:rPr>
          <w:color w:val="auto"/>
        </w:rPr>
        <w:t>Puis dans "l'I/O Config" changez le connecteur réseau sur "PT-IOT-NM-1CFE" (vous noterez dans la vue physique le changement)</w:t>
      </w:r>
    </w:p>
    <w:p w14:paraId="61F535D5" w14:textId="77777777" w:rsidR="005E16D8" w:rsidRPr="002524B9" w:rsidRDefault="005E16D8" w:rsidP="004F7336">
      <w:pPr>
        <w:pStyle w:val="Paragraphedeliste"/>
        <w:spacing w:after="0" w:line="240" w:lineRule="auto"/>
        <w:ind w:left="0"/>
        <w:rPr>
          <w:color w:val="auto"/>
        </w:rPr>
      </w:pPr>
    </w:p>
    <w:p w14:paraId="171F1608" w14:textId="4FDDF0B1" w:rsidR="005E16D8" w:rsidRPr="002524B9" w:rsidRDefault="00CD78D1" w:rsidP="004F7336">
      <w:pPr>
        <w:pStyle w:val="Paragraphedeliste"/>
        <w:spacing w:after="0" w:line="240" w:lineRule="auto"/>
        <w:ind w:left="0"/>
        <w:rPr>
          <w:color w:val="auto"/>
        </w:rPr>
      </w:pPr>
      <w:r w:rsidRPr="002524B9">
        <w:rPr>
          <w:noProof/>
          <w:color w:val="auto"/>
          <w:lang w:eastAsia="fr-FR"/>
        </w:rPr>
        <w:drawing>
          <wp:anchor distT="0" distB="0" distL="114300" distR="114300" simplePos="0" relativeHeight="251667968" behindDoc="0" locked="0" layoutInCell="1" allowOverlap="1" wp14:anchorId="7B70BE3A" wp14:editId="20883B3E">
            <wp:simplePos x="0" y="0"/>
            <wp:positionH relativeFrom="margin">
              <wp:align>right</wp:align>
            </wp:positionH>
            <wp:positionV relativeFrom="paragraph">
              <wp:posOffset>4762</wp:posOffset>
            </wp:positionV>
            <wp:extent cx="2319655" cy="2242820"/>
            <wp:effectExtent l="0" t="0" r="4445" b="5080"/>
            <wp:wrapSquare wrapText="bothSides"/>
            <wp:docPr id="38" name="Image 38" descr="Texte de remplacement généré par une machine :&#10;loTLight &#10;Specifications &#10;1/0 Config &#10;MODULES &#10;PT -UNV-PWR-ADAPTER &#10;The IOT power adapteL &#10;Config &#10;Zoom In &#10;Thing Editor &#10;Programming Attributes &#10;Physical Device Vieu &#10;Advanc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xte de remplacement généré par une machine :&#10;loTLight &#10;Specifications &#10;1/0 Config &#10;MODULES &#10;PT -UNV-PWR-ADAPTER &#10;The IOT power adapteL &#10;Config &#10;Zoom In &#10;Thing Editor &#10;Programming Attributes &#10;Physical Device Vieu &#10;Advanc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19655" cy="2242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16D8" w:rsidRPr="002524B9">
        <w:rPr>
          <w:color w:val="auto"/>
        </w:rPr>
        <w:t> </w:t>
      </w:r>
    </w:p>
    <w:p w14:paraId="1E9CE8BB" w14:textId="311E49BD" w:rsidR="00690796" w:rsidRPr="002524B9" w:rsidRDefault="00690796" w:rsidP="004F7336">
      <w:pPr>
        <w:pStyle w:val="Paragraphedeliste"/>
        <w:spacing w:after="0" w:line="240" w:lineRule="auto"/>
        <w:ind w:left="0"/>
        <w:rPr>
          <w:color w:val="auto"/>
        </w:rPr>
      </w:pPr>
    </w:p>
    <w:p w14:paraId="04990DC7" w14:textId="00E945C8" w:rsidR="00690796" w:rsidRPr="002524B9" w:rsidRDefault="00690796" w:rsidP="004F7336">
      <w:pPr>
        <w:pStyle w:val="Paragraphedeliste"/>
        <w:spacing w:after="0" w:line="240" w:lineRule="auto"/>
        <w:ind w:left="0"/>
        <w:rPr>
          <w:color w:val="auto"/>
        </w:rPr>
      </w:pPr>
    </w:p>
    <w:p w14:paraId="7EB23579" w14:textId="77777777" w:rsidR="00690796" w:rsidRPr="002524B9" w:rsidRDefault="00690796" w:rsidP="004F7336">
      <w:pPr>
        <w:pStyle w:val="Paragraphedeliste"/>
        <w:spacing w:after="0" w:line="240" w:lineRule="auto"/>
        <w:ind w:left="0"/>
        <w:rPr>
          <w:color w:val="auto"/>
        </w:rPr>
      </w:pPr>
    </w:p>
    <w:p w14:paraId="15BA6D47" w14:textId="77777777" w:rsidR="00690796" w:rsidRPr="002524B9" w:rsidRDefault="00690796" w:rsidP="004F7336">
      <w:pPr>
        <w:pStyle w:val="Paragraphedeliste"/>
        <w:spacing w:after="0" w:line="240" w:lineRule="auto"/>
        <w:ind w:left="0"/>
        <w:rPr>
          <w:color w:val="auto"/>
        </w:rPr>
      </w:pPr>
    </w:p>
    <w:p w14:paraId="2BFEFC42" w14:textId="77777777" w:rsidR="00690796" w:rsidRPr="002524B9" w:rsidRDefault="00690796" w:rsidP="004F7336">
      <w:pPr>
        <w:pStyle w:val="Paragraphedeliste"/>
        <w:spacing w:after="0" w:line="240" w:lineRule="auto"/>
        <w:ind w:left="0"/>
        <w:rPr>
          <w:color w:val="auto"/>
        </w:rPr>
      </w:pPr>
    </w:p>
    <w:p w14:paraId="7020440B" w14:textId="77777777" w:rsidR="00690796" w:rsidRPr="002524B9" w:rsidRDefault="00690796" w:rsidP="004F7336">
      <w:pPr>
        <w:pStyle w:val="Paragraphedeliste"/>
        <w:spacing w:after="0" w:line="240" w:lineRule="auto"/>
        <w:ind w:left="0"/>
        <w:rPr>
          <w:color w:val="auto"/>
        </w:rPr>
      </w:pPr>
    </w:p>
    <w:p w14:paraId="20DF528F" w14:textId="77777777" w:rsidR="00690796" w:rsidRPr="002524B9" w:rsidRDefault="00690796" w:rsidP="004F7336">
      <w:pPr>
        <w:pStyle w:val="Paragraphedeliste"/>
        <w:spacing w:after="0" w:line="240" w:lineRule="auto"/>
        <w:ind w:left="0"/>
        <w:rPr>
          <w:color w:val="auto"/>
        </w:rPr>
      </w:pPr>
    </w:p>
    <w:p w14:paraId="326EF577" w14:textId="77777777" w:rsidR="00690796" w:rsidRPr="002524B9" w:rsidRDefault="00690796" w:rsidP="004F7336">
      <w:pPr>
        <w:pStyle w:val="Paragraphedeliste"/>
        <w:spacing w:after="0" w:line="240" w:lineRule="auto"/>
        <w:ind w:left="0"/>
        <w:rPr>
          <w:color w:val="auto"/>
        </w:rPr>
      </w:pPr>
    </w:p>
    <w:p w14:paraId="65CBB4F0" w14:textId="77777777" w:rsidR="00690796" w:rsidRPr="002524B9" w:rsidRDefault="00690796" w:rsidP="004F7336">
      <w:pPr>
        <w:pStyle w:val="Paragraphedeliste"/>
        <w:spacing w:after="0" w:line="240" w:lineRule="auto"/>
        <w:ind w:left="0"/>
        <w:rPr>
          <w:color w:val="auto"/>
        </w:rPr>
      </w:pPr>
    </w:p>
    <w:p w14:paraId="52E94BCE" w14:textId="77777777" w:rsidR="00690796" w:rsidRPr="002524B9" w:rsidRDefault="00690796" w:rsidP="004F7336">
      <w:pPr>
        <w:pStyle w:val="Paragraphedeliste"/>
        <w:spacing w:after="0" w:line="240" w:lineRule="auto"/>
        <w:ind w:left="0"/>
        <w:rPr>
          <w:color w:val="auto"/>
        </w:rPr>
      </w:pPr>
    </w:p>
    <w:p w14:paraId="5B0DF7E6" w14:textId="77777777" w:rsidR="00690796" w:rsidRPr="002524B9" w:rsidRDefault="00690796" w:rsidP="004F7336">
      <w:pPr>
        <w:pStyle w:val="Paragraphedeliste"/>
        <w:spacing w:after="0" w:line="240" w:lineRule="auto"/>
        <w:ind w:left="0"/>
        <w:rPr>
          <w:color w:val="auto"/>
        </w:rPr>
      </w:pPr>
    </w:p>
    <w:p w14:paraId="41EC1922" w14:textId="77777777" w:rsidR="00690796" w:rsidRPr="002524B9" w:rsidRDefault="00690796" w:rsidP="004F7336">
      <w:pPr>
        <w:pStyle w:val="Paragraphedeliste"/>
        <w:spacing w:after="0" w:line="240" w:lineRule="auto"/>
        <w:ind w:left="0"/>
        <w:rPr>
          <w:color w:val="auto"/>
        </w:rPr>
      </w:pPr>
    </w:p>
    <w:p w14:paraId="198CFA61" w14:textId="77777777" w:rsidR="00690796" w:rsidRPr="002524B9" w:rsidRDefault="00690796" w:rsidP="004F7336">
      <w:pPr>
        <w:pStyle w:val="Paragraphedeliste"/>
        <w:spacing w:after="0" w:line="240" w:lineRule="auto"/>
        <w:ind w:left="0"/>
        <w:rPr>
          <w:color w:val="auto"/>
        </w:rPr>
      </w:pPr>
    </w:p>
    <w:p w14:paraId="506E2A96" w14:textId="77777777" w:rsidR="005E16D8" w:rsidRPr="002524B9" w:rsidRDefault="005E16D8" w:rsidP="004F7336">
      <w:pPr>
        <w:pStyle w:val="Paragraphedeliste"/>
        <w:spacing w:after="0" w:line="240" w:lineRule="auto"/>
        <w:ind w:left="0"/>
        <w:rPr>
          <w:color w:val="auto"/>
        </w:rPr>
      </w:pPr>
      <w:r w:rsidRPr="002524B9">
        <w:rPr>
          <w:color w:val="auto"/>
        </w:rPr>
        <w:t>Effectuez la manipulation pour la lampe et le capteur de température. Et une fois fait reliez vos 3 objets à votre switch</w:t>
      </w:r>
    </w:p>
    <w:p w14:paraId="2D64A40B" w14:textId="7905C3EF" w:rsidR="005E16D8" w:rsidRDefault="005E16D8" w:rsidP="00690796">
      <w:pPr>
        <w:pStyle w:val="Paragraphedeliste"/>
        <w:spacing w:after="0" w:line="240" w:lineRule="auto"/>
        <w:ind w:left="0"/>
        <w:jc w:val="center"/>
      </w:pPr>
    </w:p>
    <w:p w14:paraId="6D3AA8A0" w14:textId="77777777" w:rsidR="00CD78D1" w:rsidRPr="005E16D8" w:rsidRDefault="00CD78D1" w:rsidP="00690796">
      <w:pPr>
        <w:pStyle w:val="Paragraphedeliste"/>
        <w:spacing w:after="0" w:line="240" w:lineRule="auto"/>
        <w:ind w:left="0"/>
        <w:jc w:val="center"/>
      </w:pPr>
    </w:p>
    <w:p w14:paraId="08F614E3" w14:textId="77777777" w:rsidR="005E16D8" w:rsidRPr="005E16D8" w:rsidRDefault="005E16D8" w:rsidP="004F7336">
      <w:pPr>
        <w:pStyle w:val="Paragraphedeliste"/>
        <w:spacing w:after="0" w:line="240" w:lineRule="auto"/>
        <w:ind w:left="0"/>
      </w:pPr>
      <w:r w:rsidRPr="005E16D8">
        <w:t> </w:t>
      </w:r>
    </w:p>
    <w:p w14:paraId="638C089A" w14:textId="48FEA8E5" w:rsidR="005E16D8" w:rsidRPr="002524B9" w:rsidRDefault="005E16D8" w:rsidP="004F7336">
      <w:pPr>
        <w:pStyle w:val="Paragraphedeliste"/>
        <w:spacing w:after="0" w:line="240" w:lineRule="auto"/>
        <w:ind w:left="0"/>
        <w:rPr>
          <w:color w:val="auto"/>
        </w:rPr>
      </w:pPr>
      <w:r w:rsidRPr="002524B9">
        <w:rPr>
          <w:color w:val="auto"/>
        </w:rPr>
        <w:lastRenderedPageBreak/>
        <w:t xml:space="preserve">Nous </w:t>
      </w:r>
      <w:r w:rsidR="00690796" w:rsidRPr="002524B9">
        <w:rPr>
          <w:color w:val="auto"/>
        </w:rPr>
        <w:t>attribuerons</w:t>
      </w:r>
      <w:r w:rsidRPr="002524B9">
        <w:rPr>
          <w:color w:val="auto"/>
        </w:rPr>
        <w:t xml:space="preserve"> ensuite statiquement les adresses </w:t>
      </w:r>
      <w:r w:rsidR="00690796" w:rsidRPr="002524B9">
        <w:rPr>
          <w:color w:val="auto"/>
        </w:rPr>
        <w:t>IP</w:t>
      </w:r>
      <w:r w:rsidRPr="002524B9">
        <w:rPr>
          <w:color w:val="auto"/>
        </w:rPr>
        <w:t xml:space="preserve"> pour chaque élément de</w:t>
      </w:r>
      <w:r w:rsidR="007A2D29">
        <w:rPr>
          <w:color w:val="auto"/>
        </w:rPr>
        <w:t xml:space="preserve"> notre topologie tel que suit, a</w:t>
      </w:r>
      <w:r w:rsidRPr="002524B9">
        <w:rPr>
          <w:color w:val="auto"/>
        </w:rPr>
        <w:t>insi qu'un masque de sous-réseau de 255.255.255.0</w:t>
      </w:r>
      <w:r w:rsidR="007A2D29">
        <w:rPr>
          <w:color w:val="auto"/>
        </w:rPr>
        <w:t>.</w:t>
      </w:r>
    </w:p>
    <w:p w14:paraId="0E32E85F" w14:textId="77777777" w:rsidR="005E16D8" w:rsidRPr="002524B9" w:rsidRDefault="005E16D8" w:rsidP="004F7336">
      <w:pPr>
        <w:pStyle w:val="Paragraphedeliste"/>
        <w:spacing w:after="0" w:line="240" w:lineRule="auto"/>
        <w:ind w:left="0"/>
        <w:rPr>
          <w:color w:val="auto"/>
        </w:rPr>
      </w:pPr>
      <w:r w:rsidRPr="002524B9">
        <w:rPr>
          <w:color w:val="auto"/>
        </w:rPr>
        <w:t> </w:t>
      </w:r>
    </w:p>
    <w:p w14:paraId="5209319E" w14:textId="4ACEBEFB" w:rsidR="005E16D8" w:rsidRPr="002524B9" w:rsidRDefault="005E16D8" w:rsidP="00690796">
      <w:pPr>
        <w:pStyle w:val="Paragraphedeliste"/>
        <w:spacing w:after="0" w:line="240" w:lineRule="auto"/>
        <w:ind w:left="0"/>
        <w:jc w:val="center"/>
        <w:rPr>
          <w:color w:val="auto"/>
        </w:rPr>
      </w:pPr>
      <w:r w:rsidRPr="002524B9">
        <w:rPr>
          <w:noProof/>
          <w:color w:val="auto"/>
          <w:lang w:eastAsia="fr-FR"/>
        </w:rPr>
        <w:drawing>
          <wp:inline distT="0" distB="0" distL="0" distR="0" wp14:anchorId="09B3B990" wp14:editId="1EC77F1A">
            <wp:extent cx="4918777" cy="3939540"/>
            <wp:effectExtent l="0" t="0" r="0" b="3810"/>
            <wp:docPr id="25" name="Image 25" descr="Texte de remplacement généré par une machine :&#10;S ensol &#10;e-te-ctO( &#10;882 c &#10;a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xte de remplacement généré par une machine :&#10;S ensol &#10;e-te-ctO( &#10;882 c &#10;abl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42440" cy="3958492"/>
                    </a:xfrm>
                    <a:prstGeom prst="rect">
                      <a:avLst/>
                    </a:prstGeom>
                    <a:noFill/>
                    <a:ln>
                      <a:noFill/>
                    </a:ln>
                  </pic:spPr>
                </pic:pic>
              </a:graphicData>
            </a:graphic>
          </wp:inline>
        </w:drawing>
      </w:r>
    </w:p>
    <w:p w14:paraId="45C16193" w14:textId="77777777" w:rsidR="005E16D8" w:rsidRPr="002524B9" w:rsidRDefault="005E16D8" w:rsidP="004F7336">
      <w:pPr>
        <w:pStyle w:val="Paragraphedeliste"/>
        <w:spacing w:after="0" w:line="240" w:lineRule="auto"/>
        <w:ind w:left="0"/>
        <w:rPr>
          <w:color w:val="auto"/>
        </w:rPr>
      </w:pPr>
      <w:r w:rsidRPr="002524B9">
        <w:rPr>
          <w:color w:val="auto"/>
        </w:rPr>
        <w:t> </w:t>
      </w:r>
    </w:p>
    <w:p w14:paraId="26C922D0" w14:textId="77777777" w:rsidR="005E16D8" w:rsidRPr="002524B9" w:rsidRDefault="000D7F60" w:rsidP="004F7336">
      <w:pPr>
        <w:pStyle w:val="Paragraphedeliste"/>
        <w:spacing w:after="0" w:line="240" w:lineRule="auto"/>
        <w:ind w:left="0"/>
        <w:rPr>
          <w:color w:val="auto"/>
        </w:rPr>
      </w:pPr>
      <w:r w:rsidRPr="002524B9">
        <w:rPr>
          <w:color w:val="auto"/>
        </w:rPr>
        <w:t>La topologie est</w:t>
      </w:r>
      <w:r w:rsidR="005E16D8" w:rsidRPr="002524B9">
        <w:rPr>
          <w:color w:val="auto"/>
        </w:rPr>
        <w:t xml:space="preserve"> en place, nous allons pouvoir configurer notre serveur </w:t>
      </w:r>
      <w:r w:rsidRPr="002524B9">
        <w:rPr>
          <w:color w:val="auto"/>
        </w:rPr>
        <w:t>via</w:t>
      </w:r>
      <w:r w:rsidR="005E16D8" w:rsidRPr="002524B9">
        <w:rPr>
          <w:color w:val="auto"/>
        </w:rPr>
        <w:t xml:space="preserve"> le service IoT</w:t>
      </w:r>
      <w:r w:rsidRPr="002524B9">
        <w:rPr>
          <w:color w:val="auto"/>
        </w:rPr>
        <w:t xml:space="preserve"> disponible sur </w:t>
      </w:r>
      <w:proofErr w:type="spellStart"/>
      <w:r w:rsidRPr="002524B9">
        <w:rPr>
          <w:color w:val="auto"/>
        </w:rPr>
        <w:t>Packet</w:t>
      </w:r>
      <w:proofErr w:type="spellEnd"/>
      <w:r w:rsidRPr="002524B9">
        <w:rPr>
          <w:color w:val="auto"/>
        </w:rPr>
        <w:t xml:space="preserve"> Tracer</w:t>
      </w:r>
      <w:r w:rsidR="005E16D8" w:rsidRPr="002524B9">
        <w:rPr>
          <w:color w:val="auto"/>
        </w:rPr>
        <w:t>.</w:t>
      </w:r>
    </w:p>
    <w:p w14:paraId="0D495A4F" w14:textId="710490D3" w:rsidR="005E16D8" w:rsidRPr="002524B9" w:rsidRDefault="007A2D29" w:rsidP="000D7F60">
      <w:pPr>
        <w:pStyle w:val="Paragraphedeliste"/>
        <w:spacing w:after="0" w:line="240" w:lineRule="auto"/>
        <w:ind w:left="0"/>
        <w:jc w:val="center"/>
        <w:rPr>
          <w:color w:val="auto"/>
        </w:rPr>
      </w:pPr>
      <w:r w:rsidRPr="002524B9">
        <w:rPr>
          <w:noProof/>
          <w:color w:val="auto"/>
          <w:lang w:eastAsia="fr-FR"/>
        </w:rPr>
        <w:drawing>
          <wp:anchor distT="0" distB="0" distL="114300" distR="114300" simplePos="0" relativeHeight="251670016" behindDoc="0" locked="0" layoutInCell="1" allowOverlap="1" wp14:anchorId="02A161C0" wp14:editId="329FC386">
            <wp:simplePos x="0" y="0"/>
            <wp:positionH relativeFrom="column">
              <wp:posOffset>4525010</wp:posOffset>
            </wp:positionH>
            <wp:positionV relativeFrom="paragraph">
              <wp:posOffset>2059305</wp:posOffset>
            </wp:positionV>
            <wp:extent cx="1476375" cy="937100"/>
            <wp:effectExtent l="0" t="0" r="0" b="0"/>
            <wp:wrapSquare wrapText="bothSides"/>
            <wp:docPr id="23" name="Image 23" descr="Texte de remplacement généré par une machine :&#10;pc_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exte de remplacement généré par une machine :&#10;pc_pT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6375" cy="937100"/>
                    </a:xfrm>
                    <a:prstGeom prst="rect">
                      <a:avLst/>
                    </a:prstGeom>
                    <a:noFill/>
                    <a:ln>
                      <a:noFill/>
                    </a:ln>
                  </pic:spPr>
                </pic:pic>
              </a:graphicData>
            </a:graphic>
          </wp:anchor>
        </w:drawing>
      </w:r>
      <w:r w:rsidR="005E16D8" w:rsidRPr="002524B9">
        <w:rPr>
          <w:noProof/>
          <w:color w:val="auto"/>
          <w:lang w:eastAsia="fr-FR"/>
        </w:rPr>
        <w:drawing>
          <wp:inline distT="0" distB="0" distL="0" distR="0" wp14:anchorId="61CEA392" wp14:editId="7A5B5683">
            <wp:extent cx="2743959" cy="2085970"/>
            <wp:effectExtent l="0" t="0" r="0" b="0"/>
            <wp:docPr id="24" name="Image 24" descr="Texte de remplacement généré par une machine :&#10;S vices &#10;Ser &#10;1.1.1.1 &#10;101 Light &#10;Serv810T &#10;Ccrii9 &#10;SERVICES &#10;DHCP &#10;OHCPv6 &#10;ONS &#10;SYSLOG &#10;EMAIL &#10;VM Management &#10;Radius EAP &#10;Attrb.*es &#10;S 8va &#10;O on &#10;@ Off &#10;D ele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e de remplacement généré par une machine :&#10;S vices &#10;Ser &#10;1.1.1.1 &#10;101 Light &#10;Serv810T &#10;Ccrii9 &#10;SERVICES &#10;DHCP &#10;OHCPv6 &#10;ONS &#10;SYSLOG &#10;EMAIL &#10;VM Management &#10;Radius EAP &#10;Attrb.*es &#10;S 8va &#10;O on &#10;@ Off &#10;D elete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74390" cy="2109104"/>
                    </a:xfrm>
                    <a:prstGeom prst="rect">
                      <a:avLst/>
                    </a:prstGeom>
                    <a:noFill/>
                    <a:ln>
                      <a:noFill/>
                    </a:ln>
                  </pic:spPr>
                </pic:pic>
              </a:graphicData>
            </a:graphic>
          </wp:inline>
        </w:drawing>
      </w:r>
    </w:p>
    <w:p w14:paraId="521A4CE2" w14:textId="5E90B88B" w:rsidR="005E16D8" w:rsidRPr="002524B9" w:rsidRDefault="005E16D8" w:rsidP="004F7336">
      <w:pPr>
        <w:pStyle w:val="Paragraphedeliste"/>
        <w:spacing w:after="0" w:line="240" w:lineRule="auto"/>
        <w:ind w:left="0"/>
        <w:rPr>
          <w:color w:val="auto"/>
        </w:rPr>
      </w:pPr>
      <w:r w:rsidRPr="002524B9">
        <w:rPr>
          <w:color w:val="auto"/>
        </w:rPr>
        <w:t xml:space="preserve">En activant ce service notre serveur deviendra un Registration Server pour regrouper tous nos objets. </w:t>
      </w:r>
    </w:p>
    <w:p w14:paraId="56045F2E" w14:textId="2EA2C87E" w:rsidR="005E16D8" w:rsidRPr="002524B9" w:rsidRDefault="005E16D8" w:rsidP="004F7336">
      <w:pPr>
        <w:pStyle w:val="Paragraphedeliste"/>
        <w:spacing w:after="0" w:line="240" w:lineRule="auto"/>
        <w:ind w:left="0"/>
        <w:rPr>
          <w:color w:val="auto"/>
        </w:rPr>
      </w:pPr>
      <w:r w:rsidRPr="002524B9">
        <w:rPr>
          <w:color w:val="auto"/>
        </w:rPr>
        <w:t>Pour accéder à nos informations il nous faut ensuite ajouter un poste ut</w:t>
      </w:r>
      <w:r w:rsidR="007A2D29">
        <w:rPr>
          <w:color w:val="auto"/>
        </w:rPr>
        <w:t>ilisateur que nous configurerons</w:t>
      </w:r>
      <w:r w:rsidRPr="002524B9">
        <w:rPr>
          <w:color w:val="auto"/>
        </w:rPr>
        <w:t xml:space="preserve"> sur une IP statique comme suit</w:t>
      </w:r>
      <w:r w:rsidR="007A2D29">
        <w:rPr>
          <w:color w:val="auto"/>
        </w:rPr>
        <w:t> :</w:t>
      </w:r>
    </w:p>
    <w:p w14:paraId="00C442D4" w14:textId="77777777" w:rsidR="005E16D8" w:rsidRPr="002524B9" w:rsidRDefault="005E16D8" w:rsidP="004F7336">
      <w:pPr>
        <w:pStyle w:val="Paragraphedeliste"/>
        <w:spacing w:after="0" w:line="240" w:lineRule="auto"/>
        <w:ind w:left="0"/>
        <w:rPr>
          <w:color w:val="auto"/>
        </w:rPr>
      </w:pPr>
    </w:p>
    <w:p w14:paraId="04446DB3" w14:textId="77777777" w:rsidR="003A07A0" w:rsidRPr="002524B9" w:rsidRDefault="003A07A0" w:rsidP="004F7336">
      <w:pPr>
        <w:pStyle w:val="Paragraphedeliste"/>
        <w:spacing w:after="0" w:line="240" w:lineRule="auto"/>
        <w:ind w:left="0"/>
        <w:rPr>
          <w:color w:val="auto"/>
        </w:rPr>
      </w:pPr>
    </w:p>
    <w:p w14:paraId="503125B9" w14:textId="77777777" w:rsidR="005E16D8" w:rsidRPr="002524B9" w:rsidRDefault="005E16D8" w:rsidP="004F7336">
      <w:pPr>
        <w:pStyle w:val="Paragraphedeliste"/>
        <w:spacing w:after="0" w:line="240" w:lineRule="auto"/>
        <w:ind w:left="0"/>
        <w:rPr>
          <w:color w:val="auto"/>
        </w:rPr>
      </w:pPr>
      <w:r w:rsidRPr="002524B9">
        <w:rPr>
          <w:color w:val="auto"/>
        </w:rPr>
        <w:t xml:space="preserve">À partir de là nous pourrons accéder via l'adresse IP de notre serveur à une interface web qui nous listera nos objets connectés. </w:t>
      </w:r>
    </w:p>
    <w:p w14:paraId="08810A4D" w14:textId="77777777" w:rsidR="005E16D8" w:rsidRPr="005E16D8" w:rsidRDefault="005E16D8" w:rsidP="004F7336">
      <w:pPr>
        <w:pStyle w:val="Paragraphedeliste"/>
        <w:spacing w:after="0" w:line="240" w:lineRule="auto"/>
        <w:ind w:left="0"/>
      </w:pPr>
    </w:p>
    <w:p w14:paraId="5974E943" w14:textId="6B29BD8B" w:rsidR="005E16D8" w:rsidRPr="007A2D29" w:rsidRDefault="003A07A0" w:rsidP="004F7336">
      <w:pPr>
        <w:pStyle w:val="Paragraphedeliste"/>
        <w:spacing w:after="0" w:line="240" w:lineRule="auto"/>
        <w:ind w:left="0"/>
        <w:rPr>
          <w:color w:val="auto"/>
        </w:rPr>
      </w:pPr>
      <w:r w:rsidRPr="007A2D29">
        <w:rPr>
          <w:noProof/>
          <w:color w:val="auto"/>
          <w:lang w:eastAsia="fr-FR"/>
        </w:rPr>
        <w:drawing>
          <wp:anchor distT="0" distB="0" distL="114300" distR="114300" simplePos="0" relativeHeight="251668992" behindDoc="1" locked="0" layoutInCell="1" allowOverlap="1" wp14:anchorId="1396CF5A" wp14:editId="33802DDB">
            <wp:simplePos x="0" y="0"/>
            <wp:positionH relativeFrom="column">
              <wp:posOffset>-538</wp:posOffset>
            </wp:positionH>
            <wp:positionV relativeFrom="paragraph">
              <wp:posOffset>-586</wp:posOffset>
            </wp:positionV>
            <wp:extent cx="4716885" cy="3566013"/>
            <wp:effectExtent l="0" t="0" r="7620" b="0"/>
            <wp:wrapTight wrapText="bothSides">
              <wp:wrapPolygon edited="0">
                <wp:start x="0" y="0"/>
                <wp:lineTo x="0" y="21465"/>
                <wp:lineTo x="21548" y="21465"/>
                <wp:lineTo x="21548" y="0"/>
                <wp:lineTo x="0" y="0"/>
              </wp:wrapPolygon>
            </wp:wrapTight>
            <wp:docPr id="22" name="Image 22" descr="Texte de remplacement généré par une machine :&#10;pco &#10;Physical &#10;Config &#10;eh Browser &#10;LIRL &#10;Deskto &#10;Programming &#10;Attributes &#10;Registration Server Login &#10;pc_pT &#10;C semame: &#10;Password : &#10;Sign ln &#10;Don't have an 10E account? Sigu_up now &#10;Trip Sensor &#10;IoTTripDetec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xte de remplacement généré par une machine :&#10;pco &#10;Physical &#10;Config &#10;eh Browser &#10;LIRL &#10;Deskto &#10;Programming &#10;Attributes &#10;Registration Server Login &#10;pc_pT &#10;C semame: &#10;Password : &#10;Sign ln &#10;Don't have an 10E account? Sigu_up now &#10;Trip Sensor &#10;IoTTripDetector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18460" cy="35672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16D8" w:rsidRPr="007A2D29">
        <w:rPr>
          <w:color w:val="auto"/>
        </w:rPr>
        <w:t xml:space="preserve">Vous noterez que l'on nous demande de nous connecter mais qu'aucun utilisateur n'existe, nous allons donc nous inscrire avec les informations suivantes : </w:t>
      </w:r>
    </w:p>
    <w:p w14:paraId="75259F81" w14:textId="0E69C488" w:rsidR="005E16D8" w:rsidRPr="007A2D29" w:rsidRDefault="005E16D8" w:rsidP="004F7336">
      <w:pPr>
        <w:pStyle w:val="Paragraphedeliste"/>
        <w:spacing w:after="0" w:line="240" w:lineRule="auto"/>
        <w:ind w:left="0"/>
        <w:rPr>
          <w:color w:val="auto"/>
        </w:rPr>
      </w:pPr>
      <w:r w:rsidRPr="007A2D29">
        <w:rPr>
          <w:color w:val="auto"/>
        </w:rPr>
        <w:t>Login : admin</w:t>
      </w:r>
    </w:p>
    <w:p w14:paraId="3F6514D8" w14:textId="7A0F555B" w:rsidR="005E16D8" w:rsidRPr="007A2D29" w:rsidRDefault="005E16D8" w:rsidP="004F7336">
      <w:pPr>
        <w:pStyle w:val="Paragraphedeliste"/>
        <w:spacing w:after="0" w:line="240" w:lineRule="auto"/>
        <w:ind w:left="0"/>
        <w:rPr>
          <w:color w:val="auto"/>
        </w:rPr>
      </w:pPr>
      <w:proofErr w:type="spellStart"/>
      <w:r w:rsidRPr="007A2D29">
        <w:rPr>
          <w:color w:val="auto"/>
        </w:rPr>
        <w:t>Mdp</w:t>
      </w:r>
      <w:proofErr w:type="spellEnd"/>
      <w:r w:rsidRPr="007A2D29">
        <w:rPr>
          <w:color w:val="auto"/>
        </w:rPr>
        <w:t xml:space="preserve"> : admin</w:t>
      </w:r>
    </w:p>
    <w:p w14:paraId="23DD7B69" w14:textId="162C49DA" w:rsidR="003A07A0" w:rsidRDefault="003A07A0" w:rsidP="004F7336">
      <w:pPr>
        <w:pStyle w:val="Paragraphedeliste"/>
        <w:spacing w:after="0" w:line="240" w:lineRule="auto"/>
        <w:ind w:left="0"/>
      </w:pPr>
    </w:p>
    <w:p w14:paraId="02D435ED" w14:textId="1FFCCB0E" w:rsidR="003A07A0" w:rsidRDefault="00CD78D1" w:rsidP="004F7336">
      <w:pPr>
        <w:pStyle w:val="Paragraphedeliste"/>
        <w:spacing w:after="0" w:line="240" w:lineRule="auto"/>
        <w:ind w:left="0"/>
      </w:pPr>
      <w:r w:rsidRPr="004F7336">
        <w:rPr>
          <w:noProof/>
          <w:lang w:eastAsia="fr-FR"/>
        </w:rPr>
        <w:drawing>
          <wp:anchor distT="0" distB="0" distL="114300" distR="114300" simplePos="0" relativeHeight="251676160" behindDoc="0" locked="0" layoutInCell="1" allowOverlap="1" wp14:anchorId="3537CA3A" wp14:editId="3FCD6C5F">
            <wp:simplePos x="0" y="0"/>
            <wp:positionH relativeFrom="margin">
              <wp:align>right</wp:align>
            </wp:positionH>
            <wp:positionV relativeFrom="paragraph">
              <wp:posOffset>201930</wp:posOffset>
            </wp:positionV>
            <wp:extent cx="2699385" cy="2647315"/>
            <wp:effectExtent l="0" t="0" r="5715" b="635"/>
            <wp:wrapThrough wrapText="bothSides">
              <wp:wrapPolygon edited="0">
                <wp:start x="0" y="0"/>
                <wp:lineTo x="0" y="21450"/>
                <wp:lineTo x="21493" y="21450"/>
                <wp:lineTo x="21493" y="0"/>
                <wp:lineTo x="0" y="0"/>
              </wp:wrapPolygon>
            </wp:wrapThrough>
            <wp:docPr id="21" name="Image 21" descr="Texte de remplacement généré par une machine :&#10;pco &#10;Physical &#10;Config &#10;Deskto &#10;Programming &#10;Attributes &#10;eh Browser &#10;LIRL &quot;home html &#10;[OT Server - Devices &#10;Home I Conditions I Editor I Lop 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xte de remplacement généré par une machine :&#10;pco &#10;Physical &#10;Config &#10;Deskto &#10;Programming &#10;Attributes &#10;eh Browser &#10;LIRL &quot;home html &#10;[OT Server - Devices &#10;Home I Conditions I Editor I Lop Out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99385" cy="2647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258337" w14:textId="77A9767A" w:rsidR="003A07A0" w:rsidRDefault="003A07A0" w:rsidP="004F7336">
      <w:pPr>
        <w:pStyle w:val="Paragraphedeliste"/>
        <w:spacing w:after="0" w:line="240" w:lineRule="auto"/>
        <w:ind w:left="0"/>
      </w:pPr>
    </w:p>
    <w:p w14:paraId="14279EB7" w14:textId="1B704C9B" w:rsidR="003A07A0" w:rsidRDefault="003A07A0" w:rsidP="004F7336">
      <w:pPr>
        <w:pStyle w:val="Paragraphedeliste"/>
        <w:spacing w:after="0" w:line="240" w:lineRule="auto"/>
        <w:ind w:left="0"/>
      </w:pPr>
    </w:p>
    <w:p w14:paraId="4F0092C5" w14:textId="77777777" w:rsidR="003A07A0" w:rsidRDefault="003A07A0" w:rsidP="004F7336">
      <w:pPr>
        <w:pStyle w:val="Paragraphedeliste"/>
        <w:spacing w:after="0" w:line="240" w:lineRule="auto"/>
        <w:ind w:left="0"/>
      </w:pPr>
    </w:p>
    <w:p w14:paraId="640B638F" w14:textId="77777777" w:rsidR="003A07A0" w:rsidRDefault="003A07A0" w:rsidP="004F7336">
      <w:pPr>
        <w:pStyle w:val="Paragraphedeliste"/>
        <w:spacing w:after="0" w:line="240" w:lineRule="auto"/>
        <w:ind w:left="0"/>
      </w:pPr>
    </w:p>
    <w:p w14:paraId="23F7568B" w14:textId="77777777" w:rsidR="003A07A0" w:rsidRDefault="003A07A0" w:rsidP="004F7336">
      <w:pPr>
        <w:pStyle w:val="Paragraphedeliste"/>
        <w:spacing w:after="0" w:line="240" w:lineRule="auto"/>
        <w:ind w:left="0"/>
      </w:pPr>
    </w:p>
    <w:p w14:paraId="62BFD40E" w14:textId="77777777" w:rsidR="003A07A0" w:rsidRDefault="003A07A0" w:rsidP="004F7336">
      <w:pPr>
        <w:pStyle w:val="Paragraphedeliste"/>
        <w:spacing w:after="0" w:line="240" w:lineRule="auto"/>
        <w:ind w:left="0"/>
      </w:pPr>
    </w:p>
    <w:p w14:paraId="74371AD0" w14:textId="77777777" w:rsidR="003A07A0" w:rsidRDefault="003A07A0" w:rsidP="004F7336">
      <w:pPr>
        <w:pStyle w:val="Paragraphedeliste"/>
        <w:spacing w:after="0" w:line="240" w:lineRule="auto"/>
        <w:ind w:left="0"/>
      </w:pPr>
    </w:p>
    <w:p w14:paraId="010C95D4" w14:textId="2E9020F4" w:rsidR="003A07A0" w:rsidRDefault="003A07A0" w:rsidP="004F7336">
      <w:pPr>
        <w:pStyle w:val="Paragraphedeliste"/>
        <w:spacing w:after="0" w:line="240" w:lineRule="auto"/>
        <w:ind w:left="0"/>
      </w:pPr>
    </w:p>
    <w:p w14:paraId="5ADC87A8" w14:textId="342D0003" w:rsidR="003A07A0" w:rsidRPr="005E16D8" w:rsidRDefault="00CD78D1" w:rsidP="004F7336">
      <w:pPr>
        <w:pStyle w:val="Paragraphedeliste"/>
        <w:spacing w:after="0" w:line="240" w:lineRule="auto"/>
        <w:ind w:left="0"/>
      </w:pPr>
      <w:r w:rsidRPr="004F7336">
        <w:rPr>
          <w:noProof/>
          <w:lang w:eastAsia="fr-FR"/>
        </w:rPr>
        <w:drawing>
          <wp:anchor distT="0" distB="0" distL="114300" distR="114300" simplePos="0" relativeHeight="251679232" behindDoc="0" locked="0" layoutInCell="1" allowOverlap="1" wp14:anchorId="52C20013" wp14:editId="0EDB1DDB">
            <wp:simplePos x="0" y="0"/>
            <wp:positionH relativeFrom="margin">
              <wp:posOffset>-635</wp:posOffset>
            </wp:positionH>
            <wp:positionV relativeFrom="paragraph">
              <wp:posOffset>206375</wp:posOffset>
            </wp:positionV>
            <wp:extent cx="3470910" cy="2628900"/>
            <wp:effectExtent l="0" t="0" r="0" b="0"/>
            <wp:wrapThrough wrapText="bothSides">
              <wp:wrapPolygon edited="0">
                <wp:start x="0" y="0"/>
                <wp:lineTo x="0" y="21443"/>
                <wp:lineTo x="21458" y="21443"/>
                <wp:lineTo x="21458" y="0"/>
                <wp:lineTo x="0" y="0"/>
              </wp:wrapPolygon>
            </wp:wrapThrough>
            <wp:docPr id="18" name="Image 18" descr="IcITempérature &#10;Specifications &#10;I/O Config &#10;0110 c &#10;T emperature Monitor &#10;IOTT empérature &#10;Gate„ay/DNS IPv4 &#10;o &#10;Static &#10;Default Gateway &#10;DNS server &#10;Gate„ay/DNS IPv8 &#10;o &#10;Automatic &#10;Static &#10;Default Gateway &#10;DNS server &#10;IOT Server &#10;o &#10;None &#10;o &#10;Home Gateway &#10;Remote Server &#10;Server Address &#10;user Name &#10;Password &#10;Thing Editor &#10;admin &#10;admin &#10;Programming &#10;Attributes &#10;GLOBAL &#10;Setti ngs &#10;Algorithm Settings &#10;Files &#10;INTERFACE &#10;Fast Etherneto &#10;aluetooth &#10;Refresh &#10;Advanc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ITempérature &#10;Specifications &#10;I/O Config &#10;0110 c &#10;T emperature Monitor &#10;IOTT empérature &#10;Gate„ay/DNS IPv4 &#10;o &#10;Static &#10;Default Gateway &#10;DNS server &#10;Gate„ay/DNS IPv8 &#10;o &#10;Automatic &#10;Static &#10;Default Gateway &#10;DNS server &#10;IOT Server &#10;o &#10;None &#10;o &#10;Home Gateway &#10;Remote Server &#10;Server Address &#10;user Name &#10;Password &#10;Thing Editor &#10;admin &#10;admin &#10;Programming &#10;Attributes &#10;GLOBAL &#10;Setti ngs &#10;Algorithm Settings &#10;Files &#10;INTERFACE &#10;Fast Etherneto &#10;aluetooth &#10;Refresh &#10;Advanced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7091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4D273A" w14:textId="2E2A340C" w:rsidR="005E16D8" w:rsidRPr="005E16D8" w:rsidRDefault="005E16D8" w:rsidP="004F7336">
      <w:pPr>
        <w:pStyle w:val="Paragraphedeliste"/>
        <w:spacing w:after="0" w:line="240" w:lineRule="auto"/>
        <w:ind w:left="0"/>
      </w:pPr>
    </w:p>
    <w:p w14:paraId="7FE6B049" w14:textId="23E81BEB" w:rsidR="005E16D8" w:rsidRDefault="005E16D8" w:rsidP="004F7336">
      <w:pPr>
        <w:pStyle w:val="Paragraphedeliste"/>
        <w:spacing w:after="0" w:line="240" w:lineRule="auto"/>
        <w:ind w:left="0"/>
      </w:pPr>
      <w:r w:rsidRPr="005E16D8">
        <w:t> </w:t>
      </w:r>
    </w:p>
    <w:p w14:paraId="5005E704" w14:textId="52C6C723" w:rsidR="00C831C0" w:rsidRDefault="00C831C0" w:rsidP="004F7336">
      <w:pPr>
        <w:pStyle w:val="Paragraphedeliste"/>
        <w:spacing w:after="0" w:line="240" w:lineRule="auto"/>
        <w:ind w:left="0"/>
      </w:pPr>
    </w:p>
    <w:p w14:paraId="0D7C6018" w14:textId="77777777" w:rsidR="00C831C0" w:rsidRPr="005E16D8" w:rsidRDefault="00C831C0" w:rsidP="004F7336">
      <w:pPr>
        <w:pStyle w:val="Paragraphedeliste"/>
        <w:spacing w:after="0" w:line="240" w:lineRule="auto"/>
        <w:ind w:left="0"/>
      </w:pPr>
    </w:p>
    <w:p w14:paraId="777F31D0" w14:textId="77777777" w:rsidR="005E16D8" w:rsidRPr="007A2D29" w:rsidRDefault="005E16D8" w:rsidP="004F7336">
      <w:pPr>
        <w:pStyle w:val="Paragraphedeliste"/>
        <w:spacing w:after="0" w:line="240" w:lineRule="auto"/>
        <w:ind w:left="0"/>
        <w:rPr>
          <w:color w:val="auto"/>
        </w:rPr>
      </w:pPr>
      <w:r w:rsidRPr="007A2D29">
        <w:rPr>
          <w:color w:val="auto"/>
        </w:rPr>
        <w:t>Nous pouvons enfin accéder à notre service qui ne liste encore aucun objet, nous allons pouvoir les y ajouter depuis les interfaces de chaque objet. Nous préciserons donc pour chaque objet un serveur distant où l'adresse IP est 1.1.1.1 et les identifiants admin / admin.</w:t>
      </w:r>
    </w:p>
    <w:p w14:paraId="65A6E222" w14:textId="77777777" w:rsidR="005E16D8" w:rsidRPr="007A2D29" w:rsidRDefault="005E16D8" w:rsidP="004F7336">
      <w:pPr>
        <w:pStyle w:val="Paragraphedeliste"/>
        <w:spacing w:after="0" w:line="240" w:lineRule="auto"/>
        <w:ind w:left="0"/>
        <w:rPr>
          <w:color w:val="auto"/>
        </w:rPr>
      </w:pPr>
    </w:p>
    <w:p w14:paraId="4E3E3001" w14:textId="77777777" w:rsidR="00C831C0" w:rsidRPr="007A2D29" w:rsidRDefault="00C831C0" w:rsidP="004F7336">
      <w:pPr>
        <w:pStyle w:val="Paragraphedeliste"/>
        <w:spacing w:after="0" w:line="240" w:lineRule="auto"/>
        <w:ind w:left="0"/>
        <w:rPr>
          <w:color w:val="auto"/>
        </w:rPr>
      </w:pPr>
    </w:p>
    <w:p w14:paraId="42C487A8" w14:textId="77777777" w:rsidR="00C831C0" w:rsidRPr="007A2D29" w:rsidRDefault="00C831C0" w:rsidP="004F7336">
      <w:pPr>
        <w:pStyle w:val="Paragraphedeliste"/>
        <w:spacing w:after="0" w:line="240" w:lineRule="auto"/>
        <w:ind w:left="0"/>
        <w:rPr>
          <w:color w:val="auto"/>
        </w:rPr>
      </w:pPr>
    </w:p>
    <w:p w14:paraId="08950416" w14:textId="77777777" w:rsidR="00C831C0" w:rsidRPr="007A2D29" w:rsidRDefault="00C831C0" w:rsidP="004F7336">
      <w:pPr>
        <w:pStyle w:val="Paragraphedeliste"/>
        <w:spacing w:after="0" w:line="240" w:lineRule="auto"/>
        <w:ind w:left="0"/>
        <w:rPr>
          <w:color w:val="auto"/>
        </w:rPr>
      </w:pPr>
    </w:p>
    <w:p w14:paraId="57CA817A" w14:textId="77777777" w:rsidR="00C831C0" w:rsidRPr="007A2D29" w:rsidRDefault="00C831C0" w:rsidP="004F7336">
      <w:pPr>
        <w:pStyle w:val="Paragraphedeliste"/>
        <w:spacing w:after="0" w:line="240" w:lineRule="auto"/>
        <w:ind w:left="0"/>
        <w:rPr>
          <w:color w:val="auto"/>
        </w:rPr>
      </w:pPr>
    </w:p>
    <w:p w14:paraId="0ED61C16" w14:textId="0B62F7B5" w:rsidR="005E16D8" w:rsidRPr="007A2D29" w:rsidRDefault="005E16D8" w:rsidP="004F7336">
      <w:pPr>
        <w:pStyle w:val="Paragraphedeliste"/>
        <w:spacing w:after="0" w:line="240" w:lineRule="auto"/>
        <w:ind w:left="0"/>
        <w:rPr>
          <w:color w:val="auto"/>
        </w:rPr>
      </w:pPr>
      <w:r w:rsidRPr="007A2D29">
        <w:rPr>
          <w:color w:val="auto"/>
        </w:rPr>
        <w:t xml:space="preserve">Une fois </w:t>
      </w:r>
      <w:proofErr w:type="gramStart"/>
      <w:r w:rsidRPr="007A2D29">
        <w:rPr>
          <w:color w:val="auto"/>
        </w:rPr>
        <w:t>fait nous</w:t>
      </w:r>
      <w:proofErr w:type="gramEnd"/>
      <w:r w:rsidRPr="007A2D29">
        <w:rPr>
          <w:color w:val="auto"/>
        </w:rPr>
        <w:t xml:space="preserve"> pouvons revenir à notre poste utilisateur et constater</w:t>
      </w:r>
      <w:r w:rsidR="007A2D29">
        <w:rPr>
          <w:color w:val="auto"/>
        </w:rPr>
        <w:t xml:space="preserve"> que les objets ont été ajoutés.</w:t>
      </w:r>
    </w:p>
    <w:p w14:paraId="470027A5" w14:textId="77777777" w:rsidR="005E16D8" w:rsidRPr="005E16D8" w:rsidRDefault="005E16D8" w:rsidP="004F7336">
      <w:pPr>
        <w:pStyle w:val="Paragraphedeliste"/>
        <w:spacing w:after="0" w:line="240" w:lineRule="auto"/>
        <w:ind w:left="0"/>
      </w:pPr>
      <w:r w:rsidRPr="004F7336">
        <w:rPr>
          <w:noProof/>
          <w:lang w:eastAsia="fr-FR"/>
        </w:rPr>
        <w:lastRenderedPageBreak/>
        <w:drawing>
          <wp:inline distT="0" distB="0" distL="0" distR="0" wp14:anchorId="6B777B16" wp14:editId="61B9FABE">
            <wp:extent cx="4762500" cy="3911600"/>
            <wp:effectExtent l="0" t="0" r="0" b="0"/>
            <wp:docPr id="15" name="Image 15" descr="pco &#10;Physical &#10;Config &#10;eb Browser &#10;Deskto &#10;Programming &#10;Attributes &#10;URL /homahtml &#10;10T Server - Devices &#10;IoTTempérature (PTT0810Y2FB-) &#10;IOTLight (PTT08101sgU-) &#10;IoTTripoetector (PTT081095KO-) &#10;pc_pT &#10;rip Sensor &#10;T ripDetector &#10;Home I Conditions I Editor I Log Out &#10;Temperature Monitor &#10;Light &#10;Trip Sens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co &#10;Physical &#10;Config &#10;eb Browser &#10;Deskto &#10;Programming &#10;Attributes &#10;URL /homahtml &#10;10T Server - Devices &#10;IoTTempérature (PTT0810Y2FB-) &#10;IOTLight (PTT08101sgU-) &#10;IoTTripoetector (PTT081095KO-) &#10;pc_pT &#10;rip Sensor &#10;T ripDetector &#10;Home I Conditions I Editor I Log Out &#10;Temperature Monitor &#10;Light &#10;Trip Sensor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3911600"/>
                    </a:xfrm>
                    <a:prstGeom prst="rect">
                      <a:avLst/>
                    </a:prstGeom>
                    <a:noFill/>
                    <a:ln>
                      <a:noFill/>
                    </a:ln>
                  </pic:spPr>
                </pic:pic>
              </a:graphicData>
            </a:graphic>
          </wp:inline>
        </w:drawing>
      </w:r>
    </w:p>
    <w:p w14:paraId="6BFDD2DC" w14:textId="77777777" w:rsidR="005E16D8" w:rsidRPr="005E16D8" w:rsidRDefault="005E16D8" w:rsidP="004F7336">
      <w:pPr>
        <w:pStyle w:val="Paragraphedeliste"/>
        <w:spacing w:after="0" w:line="240" w:lineRule="auto"/>
        <w:ind w:left="0"/>
      </w:pPr>
      <w:r w:rsidRPr="005E16D8">
        <w:t> </w:t>
      </w:r>
    </w:p>
    <w:p w14:paraId="038F2DAC" w14:textId="7D318F91" w:rsidR="005E16D8" w:rsidRPr="002524B9" w:rsidRDefault="005E16D8" w:rsidP="004F7336">
      <w:pPr>
        <w:pStyle w:val="Paragraphedeliste"/>
        <w:spacing w:after="0" w:line="240" w:lineRule="auto"/>
        <w:ind w:left="0"/>
        <w:rPr>
          <w:rFonts w:ascii="Calibri" w:eastAsia="Times New Roman" w:hAnsi="Calibri" w:cs="Calibri"/>
          <w:color w:val="auto"/>
          <w:lang w:eastAsia="fr-FR"/>
        </w:rPr>
      </w:pPr>
      <w:r w:rsidRPr="002524B9">
        <w:rPr>
          <w:rFonts w:ascii="Calibri" w:eastAsia="Times New Roman" w:hAnsi="Calibri" w:cs="Calibri"/>
          <w:color w:val="auto"/>
          <w:lang w:eastAsia="fr-FR"/>
        </w:rPr>
        <w:t xml:space="preserve">Vous pourrez de ce fait </w:t>
      </w:r>
      <w:proofErr w:type="gramStart"/>
      <w:r w:rsidRPr="002524B9">
        <w:rPr>
          <w:rFonts w:ascii="Calibri" w:eastAsia="Times New Roman" w:hAnsi="Calibri" w:cs="Calibri"/>
          <w:color w:val="auto"/>
          <w:lang w:eastAsia="fr-FR"/>
        </w:rPr>
        <w:t>voir</w:t>
      </w:r>
      <w:proofErr w:type="gramEnd"/>
      <w:r w:rsidRPr="002524B9">
        <w:rPr>
          <w:rFonts w:ascii="Calibri" w:eastAsia="Times New Roman" w:hAnsi="Calibri" w:cs="Calibri"/>
          <w:color w:val="auto"/>
          <w:lang w:eastAsia="fr-FR"/>
        </w:rPr>
        <w:t xml:space="preserve"> les informations des objets (état actuel) et agir dessus, en allumant ou éteignant la lampe par exemple</w:t>
      </w:r>
      <w:r w:rsidR="00EC594A" w:rsidRPr="002524B9">
        <w:rPr>
          <w:rFonts w:ascii="Calibri" w:eastAsia="Times New Roman" w:hAnsi="Calibri" w:cs="Calibri"/>
          <w:color w:val="auto"/>
          <w:lang w:eastAsia="fr-FR"/>
        </w:rPr>
        <w:t xml:space="preserve"> (avec ALT + clic)</w:t>
      </w:r>
      <w:r w:rsidRPr="002524B9">
        <w:rPr>
          <w:rFonts w:ascii="Calibri" w:eastAsia="Times New Roman" w:hAnsi="Calibri" w:cs="Calibri"/>
          <w:color w:val="auto"/>
          <w:lang w:eastAsia="fr-FR"/>
        </w:rPr>
        <w:t>, ou en passant votre curseur (en maintenant ALT) sur le faisceau du capteur</w:t>
      </w:r>
      <w:r w:rsidR="00EC594A" w:rsidRPr="002524B9">
        <w:rPr>
          <w:rFonts w:ascii="Calibri" w:eastAsia="Times New Roman" w:hAnsi="Calibri" w:cs="Calibri"/>
          <w:color w:val="auto"/>
          <w:lang w:eastAsia="fr-FR"/>
        </w:rPr>
        <w:t>.</w:t>
      </w:r>
    </w:p>
    <w:p w14:paraId="26D7DAC1" w14:textId="77777777" w:rsidR="005E16D8" w:rsidRPr="005E16D8" w:rsidRDefault="005E16D8" w:rsidP="004F7336">
      <w:pPr>
        <w:pStyle w:val="Paragraphedeliste"/>
        <w:spacing w:after="0" w:line="240" w:lineRule="auto"/>
        <w:ind w:left="0"/>
      </w:pPr>
    </w:p>
    <w:p w14:paraId="41EFEB97" w14:textId="77777777" w:rsidR="005E16D8" w:rsidRPr="005E16D8" w:rsidRDefault="005E16D8" w:rsidP="004F7336">
      <w:pPr>
        <w:pStyle w:val="Paragraphedeliste"/>
        <w:spacing w:after="0" w:line="240" w:lineRule="auto"/>
        <w:ind w:left="0"/>
      </w:pPr>
      <w:r w:rsidRPr="005E16D8">
        <w:t> </w:t>
      </w:r>
    </w:p>
    <w:p w14:paraId="2C2DD2A7" w14:textId="78E338A3" w:rsidR="005E16D8" w:rsidRDefault="00960AEB" w:rsidP="005E16D8">
      <w:pPr>
        <w:spacing w:before="0" w:after="0" w:line="240" w:lineRule="auto"/>
        <w:jc w:val="left"/>
      </w:pPr>
      <w:r w:rsidRPr="00960AEB">
        <w:rPr>
          <w:noProof/>
          <w:lang w:eastAsia="fr-FR"/>
        </w:rPr>
        <w:drawing>
          <wp:inline distT="0" distB="0" distL="0" distR="0" wp14:anchorId="2F765637" wp14:editId="13D9F08B">
            <wp:extent cx="3000375" cy="1687167"/>
            <wp:effectExtent l="0" t="0" r="0" b="8890"/>
            <wp:docPr id="66" name="Image 66" descr="C:\Users\tperquis\OneDrive - Cesi\temp\conception\IoT\WS\gifs\2021-04-07_18-51-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tperquis\OneDrive - Cesi\temp\conception\IoT\WS\gifs\2021-04-07_18-51-19.gif"/>
                    <pic:cNvPicPr>
                      <a:picLocks noChangeAspect="1" noChangeArrowheads="1" noCrop="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10400" cy="1692804"/>
                    </a:xfrm>
                    <a:prstGeom prst="rect">
                      <a:avLst/>
                    </a:prstGeom>
                    <a:noFill/>
                    <a:ln>
                      <a:noFill/>
                    </a:ln>
                  </pic:spPr>
                </pic:pic>
              </a:graphicData>
            </a:graphic>
          </wp:inline>
        </w:drawing>
      </w:r>
      <w:r w:rsidRPr="00960AEB">
        <w:rPr>
          <w:noProof/>
          <w:lang w:eastAsia="fr-FR"/>
        </w:rPr>
        <w:drawing>
          <wp:inline distT="0" distB="0" distL="0" distR="0" wp14:anchorId="69D63DFD" wp14:editId="5F40AA7C">
            <wp:extent cx="2971064" cy="1670685"/>
            <wp:effectExtent l="0" t="0" r="1270" b="5715"/>
            <wp:docPr id="65" name="Image 65" descr="C:\Users\tperquis\OneDrive - Cesi\temp\conception\IoT\WS\gifs\2021-04-07_18-46-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tperquis\OneDrive - Cesi\temp\conception\IoT\WS\gifs\2021-04-07_18-46-13.gif"/>
                    <pic:cNvPicPr>
                      <a:picLocks noChangeAspect="1" noChangeArrowheads="1" noCrop="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27685" cy="1702524"/>
                    </a:xfrm>
                    <a:prstGeom prst="rect">
                      <a:avLst/>
                    </a:prstGeom>
                    <a:noFill/>
                    <a:ln>
                      <a:noFill/>
                    </a:ln>
                  </pic:spPr>
                </pic:pic>
              </a:graphicData>
            </a:graphic>
          </wp:inline>
        </w:drawing>
      </w:r>
    </w:p>
    <w:p w14:paraId="4000C75E" w14:textId="386DE12C" w:rsidR="00960AEB" w:rsidRDefault="00960AEB" w:rsidP="005E16D8">
      <w:pPr>
        <w:spacing w:before="0" w:after="0" w:line="240" w:lineRule="auto"/>
        <w:jc w:val="left"/>
      </w:pPr>
    </w:p>
    <w:p w14:paraId="6A6426A7" w14:textId="142DA635" w:rsidR="00960AEB" w:rsidRDefault="00960AEB" w:rsidP="005E16D8">
      <w:pPr>
        <w:spacing w:before="0" w:after="0" w:line="240" w:lineRule="auto"/>
        <w:jc w:val="left"/>
      </w:pPr>
    </w:p>
    <w:p w14:paraId="364DF26E" w14:textId="597D78B5" w:rsidR="00960AEB" w:rsidRDefault="00960AEB" w:rsidP="005E16D8">
      <w:pPr>
        <w:spacing w:before="0" w:after="0" w:line="240" w:lineRule="auto"/>
        <w:jc w:val="left"/>
      </w:pPr>
    </w:p>
    <w:p w14:paraId="3D8C8D3F" w14:textId="13EACB8E" w:rsidR="00960AEB" w:rsidRDefault="00960AEB" w:rsidP="005E16D8">
      <w:pPr>
        <w:spacing w:before="0" w:after="0" w:line="240" w:lineRule="auto"/>
        <w:jc w:val="left"/>
      </w:pPr>
    </w:p>
    <w:p w14:paraId="318FD1D1" w14:textId="77777777" w:rsidR="003E654B" w:rsidRDefault="003E654B" w:rsidP="005E16D8">
      <w:pPr>
        <w:spacing w:before="0" w:after="0" w:line="240" w:lineRule="auto"/>
        <w:jc w:val="left"/>
      </w:pPr>
    </w:p>
    <w:p w14:paraId="12D7C869" w14:textId="3A3C244D" w:rsidR="00960AEB" w:rsidRDefault="00960AEB" w:rsidP="005E16D8">
      <w:pPr>
        <w:spacing w:before="0" w:after="0" w:line="240" w:lineRule="auto"/>
        <w:jc w:val="left"/>
      </w:pPr>
    </w:p>
    <w:p w14:paraId="30496FA5" w14:textId="77777777" w:rsidR="00960AEB" w:rsidRPr="005E16D8" w:rsidRDefault="00960AEB" w:rsidP="005E16D8">
      <w:pPr>
        <w:spacing w:before="0" w:after="0" w:line="240" w:lineRule="auto"/>
        <w:jc w:val="left"/>
      </w:pPr>
    </w:p>
    <w:p w14:paraId="22C743D7" w14:textId="4C6FE7A6" w:rsidR="00DB2D98" w:rsidRDefault="00DB2D98" w:rsidP="00DB2D98">
      <w:pPr>
        <w:pStyle w:val="Titre5"/>
        <w:rPr>
          <w:rFonts w:ascii="Calibri" w:eastAsia="Times New Roman" w:hAnsi="Calibri" w:cs="Calibri"/>
          <w:color w:val="auto"/>
          <w:lang w:eastAsia="fr-FR"/>
        </w:rPr>
      </w:pPr>
      <w:r>
        <w:lastRenderedPageBreak/>
        <w:t>MQTT</w:t>
      </w:r>
      <w:r w:rsidRPr="004F7336">
        <w:t xml:space="preserve"> dans </w:t>
      </w:r>
      <w:proofErr w:type="spellStart"/>
      <w:r w:rsidRPr="004F7336">
        <w:t>Packet</w:t>
      </w:r>
      <w:proofErr w:type="spellEnd"/>
      <w:r w:rsidRPr="004F7336">
        <w:t xml:space="preserve"> Tracer</w:t>
      </w:r>
    </w:p>
    <w:p w14:paraId="2556C6D6" w14:textId="77777777" w:rsidR="003E654B" w:rsidRDefault="00DB2D98" w:rsidP="003E654B">
      <w:pPr>
        <w:spacing w:before="0" w:after="0" w:line="240" w:lineRule="auto"/>
        <w:ind w:left="540"/>
        <w:jc w:val="left"/>
        <w:textAlignment w:val="center"/>
        <w:rPr>
          <w:rFonts w:ascii="Calibri" w:eastAsia="Times New Roman" w:hAnsi="Calibri" w:cs="Calibri"/>
          <w:color w:val="auto"/>
          <w:lang w:eastAsia="fr-FR"/>
        </w:rPr>
      </w:pPr>
      <w:r w:rsidRPr="00DB2D98">
        <w:rPr>
          <w:rFonts w:ascii="Calibri" w:eastAsia="Times New Roman" w:hAnsi="Calibri" w:cs="Calibri"/>
          <w:color w:val="auto"/>
          <w:lang w:eastAsia="fr-FR"/>
        </w:rPr>
        <w:t xml:space="preserve">Changeons maintenant un peu notre topologie pour coller un peu plus à des conditions réelles. </w:t>
      </w:r>
    </w:p>
    <w:p w14:paraId="689CDA76" w14:textId="17370670" w:rsidR="00EC594A" w:rsidRDefault="003E654B" w:rsidP="00EC594A">
      <w:pPr>
        <w:numPr>
          <w:ilvl w:val="0"/>
          <w:numId w:val="15"/>
        </w:numPr>
        <w:spacing w:before="0" w:after="0" w:line="240" w:lineRule="auto"/>
        <w:ind w:left="540"/>
        <w:jc w:val="left"/>
        <w:textAlignment w:val="center"/>
        <w:rPr>
          <w:rFonts w:ascii="Calibri" w:eastAsia="Times New Roman" w:hAnsi="Calibri" w:cs="Calibri"/>
          <w:color w:val="auto"/>
          <w:lang w:eastAsia="fr-FR"/>
        </w:rPr>
      </w:pPr>
      <w:r>
        <w:rPr>
          <w:rFonts w:ascii="Calibri" w:eastAsia="Times New Roman" w:hAnsi="Calibri" w:cs="Calibri"/>
          <w:color w:val="auto"/>
          <w:lang w:eastAsia="fr-FR"/>
        </w:rPr>
        <w:t xml:space="preserve">Quels sont les </w:t>
      </w:r>
      <w:r w:rsidRPr="003E654B">
        <w:rPr>
          <w:rFonts w:ascii="Calibri" w:eastAsia="Times New Roman" w:hAnsi="Calibri" w:cs="Calibri"/>
          <w:color w:val="auto"/>
          <w:lang w:eastAsia="fr-FR"/>
        </w:rPr>
        <w:t>protocole</w:t>
      </w:r>
      <w:r>
        <w:rPr>
          <w:rFonts w:ascii="Calibri" w:eastAsia="Times New Roman" w:hAnsi="Calibri" w:cs="Calibri"/>
          <w:color w:val="auto"/>
          <w:lang w:eastAsia="fr-FR"/>
        </w:rPr>
        <w:t>s</w:t>
      </w:r>
      <w:r w:rsidR="000B396F">
        <w:rPr>
          <w:rFonts w:ascii="Calibri" w:eastAsia="Times New Roman" w:hAnsi="Calibri" w:cs="Calibri"/>
          <w:color w:val="auto"/>
          <w:lang w:eastAsia="fr-FR"/>
        </w:rPr>
        <w:t xml:space="preserve"> </w:t>
      </w:r>
      <w:r w:rsidRPr="003E654B">
        <w:rPr>
          <w:rFonts w:ascii="Calibri" w:eastAsia="Times New Roman" w:hAnsi="Calibri" w:cs="Calibri"/>
          <w:color w:val="auto"/>
          <w:lang w:eastAsia="fr-FR"/>
        </w:rPr>
        <w:t xml:space="preserve">les plus utilisés en </w:t>
      </w:r>
      <w:proofErr w:type="spellStart"/>
      <w:r w:rsidRPr="003E654B">
        <w:rPr>
          <w:rFonts w:ascii="Calibri" w:eastAsia="Times New Roman" w:hAnsi="Calibri" w:cs="Calibri"/>
          <w:color w:val="auto"/>
          <w:lang w:eastAsia="fr-FR"/>
        </w:rPr>
        <w:t>loT</w:t>
      </w:r>
      <w:proofErr w:type="spellEnd"/>
      <w:r w:rsidRPr="003E654B">
        <w:rPr>
          <w:rFonts w:ascii="Calibri" w:eastAsia="Times New Roman" w:hAnsi="Calibri" w:cs="Calibri"/>
          <w:color w:val="auto"/>
          <w:lang w:eastAsia="fr-FR"/>
        </w:rPr>
        <w:t xml:space="preserve"> ?</w:t>
      </w:r>
    </w:p>
    <w:p w14:paraId="048A614F" w14:textId="78D025C2" w:rsidR="003E654B" w:rsidRPr="00EC594A" w:rsidRDefault="003E654B" w:rsidP="00EC594A">
      <w:pPr>
        <w:numPr>
          <w:ilvl w:val="0"/>
          <w:numId w:val="15"/>
        </w:numPr>
        <w:spacing w:before="0" w:after="0" w:line="240" w:lineRule="auto"/>
        <w:ind w:left="540"/>
        <w:jc w:val="left"/>
        <w:textAlignment w:val="center"/>
        <w:rPr>
          <w:rFonts w:ascii="Calibri" w:eastAsia="Times New Roman" w:hAnsi="Calibri" w:cs="Calibri"/>
          <w:color w:val="auto"/>
          <w:lang w:eastAsia="fr-FR"/>
        </w:rPr>
      </w:pPr>
      <w:r w:rsidRPr="00EC594A">
        <w:rPr>
          <w:rFonts w:ascii="Calibri" w:eastAsia="Times New Roman" w:hAnsi="Calibri" w:cs="Calibri"/>
          <w:color w:val="auto"/>
          <w:lang w:eastAsia="fr-FR"/>
        </w:rPr>
        <w:t xml:space="preserve">Qu'est ce qui les différencie ? </w:t>
      </w:r>
    </w:p>
    <w:p w14:paraId="68558757" w14:textId="2664A45D" w:rsidR="003E654B" w:rsidRDefault="003E654B" w:rsidP="00DB2D98">
      <w:pPr>
        <w:spacing w:before="0" w:after="0" w:line="240" w:lineRule="auto"/>
        <w:jc w:val="left"/>
        <w:rPr>
          <w:rFonts w:ascii="Calibri" w:eastAsia="Times New Roman" w:hAnsi="Calibri" w:cs="Calibri"/>
          <w:color w:val="auto"/>
          <w:lang w:eastAsia="fr-FR"/>
        </w:rPr>
      </w:pPr>
    </w:p>
    <w:p w14:paraId="0F192612" w14:textId="3D9CCDC1" w:rsidR="003E654B" w:rsidRDefault="003E654B" w:rsidP="00DB2D98">
      <w:pPr>
        <w:spacing w:before="0" w:after="0" w:line="240" w:lineRule="auto"/>
        <w:jc w:val="left"/>
        <w:rPr>
          <w:rFonts w:ascii="Calibri" w:eastAsia="Times New Roman" w:hAnsi="Calibri" w:cs="Calibri"/>
          <w:color w:val="auto"/>
          <w:lang w:eastAsia="fr-FR"/>
        </w:rPr>
      </w:pPr>
    </w:p>
    <w:p w14:paraId="56D75041" w14:textId="4AB72DE1" w:rsid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Voici une topologie que nous souhaitons reproduire, pour cela changez les IoT pour qu'ils soient connect</w:t>
      </w:r>
      <w:r w:rsidR="00EC594A">
        <w:rPr>
          <w:rFonts w:ascii="Calibri" w:eastAsia="Times New Roman" w:hAnsi="Calibri" w:cs="Calibri"/>
          <w:color w:val="auto"/>
          <w:lang w:eastAsia="fr-FR"/>
        </w:rPr>
        <w:t xml:space="preserve">és sans fil à un point d'accès : </w:t>
      </w:r>
    </w:p>
    <w:p w14:paraId="2DC78E47" w14:textId="6A6FA4FC" w:rsidR="00EC594A" w:rsidRDefault="00EC594A" w:rsidP="00EC594A">
      <w:pPr>
        <w:pStyle w:val="Paragraphedeliste"/>
        <w:numPr>
          <w:ilvl w:val="0"/>
          <w:numId w:val="9"/>
        </w:numPr>
        <w:spacing w:before="0" w:after="0" w:line="240" w:lineRule="auto"/>
        <w:jc w:val="left"/>
        <w:rPr>
          <w:rFonts w:ascii="Calibri" w:eastAsia="Times New Roman" w:hAnsi="Calibri" w:cs="Calibri"/>
          <w:color w:val="auto"/>
          <w:lang w:eastAsia="fr-FR"/>
        </w:rPr>
      </w:pPr>
      <w:r>
        <w:rPr>
          <w:rFonts w:ascii="Calibri" w:eastAsia="Times New Roman" w:hAnsi="Calibri" w:cs="Calibri"/>
          <w:color w:val="auto"/>
          <w:lang w:eastAsia="fr-FR"/>
        </w:rPr>
        <w:t>Ajouter un point d’accès « </w:t>
      </w:r>
      <w:proofErr w:type="spellStart"/>
      <w:r>
        <w:rPr>
          <w:rFonts w:ascii="Calibri" w:eastAsia="Times New Roman" w:hAnsi="Calibri" w:cs="Calibri"/>
          <w:color w:val="auto"/>
          <w:lang w:eastAsia="fr-FR"/>
        </w:rPr>
        <w:t>AccessPoint</w:t>
      </w:r>
      <w:proofErr w:type="spellEnd"/>
      <w:r>
        <w:rPr>
          <w:rFonts w:ascii="Calibri" w:eastAsia="Times New Roman" w:hAnsi="Calibri" w:cs="Calibri"/>
          <w:color w:val="auto"/>
          <w:lang w:eastAsia="fr-FR"/>
        </w:rPr>
        <w:t>-PT » dans la topologie</w:t>
      </w:r>
    </w:p>
    <w:p w14:paraId="581941CB" w14:textId="6E3B137B" w:rsidR="00EC594A" w:rsidRPr="00EC594A" w:rsidRDefault="00EC594A" w:rsidP="00EC594A">
      <w:pPr>
        <w:pStyle w:val="Paragraphedeliste"/>
        <w:numPr>
          <w:ilvl w:val="0"/>
          <w:numId w:val="9"/>
        </w:numPr>
        <w:spacing w:before="0" w:after="0" w:line="240" w:lineRule="auto"/>
        <w:jc w:val="left"/>
        <w:rPr>
          <w:rFonts w:ascii="Calibri" w:eastAsia="Times New Roman" w:hAnsi="Calibri" w:cs="Calibri"/>
          <w:color w:val="auto"/>
          <w:lang w:eastAsia="fr-FR"/>
        </w:rPr>
      </w:pPr>
      <w:r>
        <w:rPr>
          <w:rFonts w:ascii="Calibri" w:eastAsia="Times New Roman" w:hAnsi="Calibri" w:cs="Calibri"/>
          <w:color w:val="auto"/>
          <w:lang w:eastAsia="fr-FR"/>
        </w:rPr>
        <w:t xml:space="preserve">Dans sa config : sélectionner le port 1, changer la valeur de SSID à </w:t>
      </w:r>
      <w:proofErr w:type="gramStart"/>
      <w:r>
        <w:rPr>
          <w:rFonts w:ascii="Calibri" w:eastAsia="Times New Roman" w:hAnsi="Calibri" w:cs="Calibri"/>
          <w:color w:val="auto"/>
          <w:lang w:eastAsia="fr-FR"/>
        </w:rPr>
        <w:t>«  IOT</w:t>
      </w:r>
      <w:proofErr w:type="gramEnd"/>
      <w:r>
        <w:rPr>
          <w:rFonts w:ascii="Calibri" w:eastAsia="Times New Roman" w:hAnsi="Calibri" w:cs="Calibri"/>
          <w:color w:val="auto"/>
          <w:lang w:eastAsia="fr-FR"/>
        </w:rPr>
        <w:t>-AP »</w:t>
      </w:r>
    </w:p>
    <w:p w14:paraId="4A140B41" w14:textId="77777777" w:rsidR="00EC594A" w:rsidRDefault="00EC594A" w:rsidP="00EC594A">
      <w:pPr>
        <w:pStyle w:val="Paragraphedeliste"/>
        <w:numPr>
          <w:ilvl w:val="0"/>
          <w:numId w:val="9"/>
        </w:numPr>
        <w:spacing w:before="0" w:after="0" w:line="240" w:lineRule="auto"/>
        <w:jc w:val="left"/>
        <w:rPr>
          <w:rFonts w:ascii="Calibri" w:eastAsia="Times New Roman" w:hAnsi="Calibri" w:cs="Calibri"/>
          <w:color w:val="auto"/>
          <w:lang w:eastAsia="fr-FR"/>
        </w:rPr>
      </w:pPr>
      <w:r>
        <w:rPr>
          <w:rFonts w:ascii="Calibri" w:eastAsia="Times New Roman" w:hAnsi="Calibri" w:cs="Calibri"/>
          <w:color w:val="auto"/>
          <w:lang w:eastAsia="fr-FR"/>
        </w:rPr>
        <w:t>Dans chaque IoT :</w:t>
      </w:r>
    </w:p>
    <w:p w14:paraId="57BD5BAE" w14:textId="5A7C28E1" w:rsidR="00EC594A" w:rsidRDefault="00EC594A" w:rsidP="00EC594A">
      <w:pPr>
        <w:pStyle w:val="Paragraphedeliste"/>
        <w:numPr>
          <w:ilvl w:val="1"/>
          <w:numId w:val="9"/>
        </w:numPr>
        <w:spacing w:before="0" w:after="0" w:line="240" w:lineRule="auto"/>
        <w:jc w:val="left"/>
        <w:rPr>
          <w:rFonts w:ascii="Calibri" w:eastAsia="Times New Roman" w:hAnsi="Calibri" w:cs="Calibri"/>
          <w:color w:val="auto"/>
          <w:lang w:eastAsia="fr-FR"/>
        </w:rPr>
      </w:pPr>
      <w:proofErr w:type="gramStart"/>
      <w:r>
        <w:rPr>
          <w:rFonts w:ascii="Calibri" w:eastAsia="Times New Roman" w:hAnsi="Calibri" w:cs="Calibri"/>
          <w:color w:val="auto"/>
          <w:lang w:eastAsia="fr-FR"/>
        </w:rPr>
        <w:t>passer</w:t>
      </w:r>
      <w:proofErr w:type="gramEnd"/>
      <w:r>
        <w:rPr>
          <w:rFonts w:ascii="Calibri" w:eastAsia="Times New Roman" w:hAnsi="Calibri" w:cs="Calibri"/>
          <w:color w:val="auto"/>
          <w:lang w:eastAsia="fr-FR"/>
        </w:rPr>
        <w:t xml:space="preserve"> le network adapter à PT-IOT-NM-1W (dans les paramètres avancés)</w:t>
      </w:r>
    </w:p>
    <w:p w14:paraId="6839148E" w14:textId="7944C7AE" w:rsidR="00EC594A" w:rsidRDefault="00EC594A" w:rsidP="00EC594A">
      <w:pPr>
        <w:pStyle w:val="Paragraphedeliste"/>
        <w:numPr>
          <w:ilvl w:val="1"/>
          <w:numId w:val="9"/>
        </w:numPr>
        <w:spacing w:before="0" w:after="0" w:line="240" w:lineRule="auto"/>
        <w:jc w:val="left"/>
        <w:rPr>
          <w:rFonts w:ascii="Calibri" w:eastAsia="Times New Roman" w:hAnsi="Calibri" w:cs="Calibri"/>
          <w:color w:val="auto"/>
          <w:lang w:eastAsia="fr-FR"/>
        </w:rPr>
      </w:pPr>
      <w:proofErr w:type="gramStart"/>
      <w:r>
        <w:rPr>
          <w:rFonts w:ascii="Calibri" w:eastAsia="Times New Roman" w:hAnsi="Calibri" w:cs="Calibri"/>
          <w:color w:val="auto"/>
          <w:lang w:eastAsia="fr-FR"/>
        </w:rPr>
        <w:t>dans</w:t>
      </w:r>
      <w:proofErr w:type="gramEnd"/>
      <w:r>
        <w:rPr>
          <w:rFonts w:ascii="Calibri" w:eastAsia="Times New Roman" w:hAnsi="Calibri" w:cs="Calibri"/>
          <w:color w:val="auto"/>
          <w:lang w:eastAsia="fr-FR"/>
        </w:rPr>
        <w:t xml:space="preserve"> la config : sélectionner l’interface Wireless0, puis mettre la valeur de SSID à « IOT-AP »</w:t>
      </w:r>
    </w:p>
    <w:p w14:paraId="5EAD6934" w14:textId="0AF2C607" w:rsidR="00EC594A" w:rsidRDefault="00EC594A" w:rsidP="00EC594A">
      <w:pPr>
        <w:pStyle w:val="Paragraphedeliste"/>
        <w:numPr>
          <w:ilvl w:val="0"/>
          <w:numId w:val="9"/>
        </w:numPr>
        <w:spacing w:before="0" w:after="0" w:line="240" w:lineRule="auto"/>
        <w:jc w:val="left"/>
        <w:rPr>
          <w:rFonts w:ascii="Calibri" w:eastAsia="Times New Roman" w:hAnsi="Calibri" w:cs="Calibri"/>
          <w:color w:val="auto"/>
          <w:lang w:eastAsia="fr-FR"/>
        </w:rPr>
      </w:pPr>
      <w:r>
        <w:rPr>
          <w:rFonts w:ascii="Calibri" w:eastAsia="Times New Roman" w:hAnsi="Calibri" w:cs="Calibri"/>
          <w:color w:val="auto"/>
          <w:lang w:eastAsia="fr-FR"/>
        </w:rPr>
        <w:t>Les IoT devraient être connectés au point d’accès :</w:t>
      </w:r>
    </w:p>
    <w:p w14:paraId="1EA3B7FD" w14:textId="19680383" w:rsidR="00EC594A" w:rsidRPr="00EC594A" w:rsidRDefault="00EC594A" w:rsidP="00EC594A">
      <w:pPr>
        <w:pStyle w:val="Paragraphedeliste"/>
        <w:numPr>
          <w:ilvl w:val="0"/>
          <w:numId w:val="9"/>
        </w:numPr>
        <w:spacing w:before="0" w:after="0" w:line="240" w:lineRule="auto"/>
        <w:jc w:val="left"/>
        <w:rPr>
          <w:rFonts w:ascii="Calibri" w:eastAsia="Times New Roman" w:hAnsi="Calibri" w:cs="Calibri"/>
          <w:color w:val="auto"/>
          <w:lang w:eastAsia="fr-FR"/>
        </w:rPr>
      </w:pPr>
      <w:r w:rsidRPr="00EC594A">
        <w:rPr>
          <w:rFonts w:ascii="Calibri" w:eastAsia="Times New Roman" w:hAnsi="Calibri" w:cs="Calibri"/>
          <w:noProof/>
          <w:color w:val="auto"/>
          <w:lang w:eastAsia="fr-FR"/>
        </w:rPr>
        <w:drawing>
          <wp:inline distT="0" distB="0" distL="0" distR="0" wp14:anchorId="465B88C3" wp14:editId="0C84D59C">
            <wp:extent cx="4366260" cy="3728565"/>
            <wp:effectExtent l="0" t="0" r="0"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4268" cy="3743943"/>
                    </a:xfrm>
                    <a:prstGeom prst="rect">
                      <a:avLst/>
                    </a:prstGeom>
                  </pic:spPr>
                </pic:pic>
              </a:graphicData>
            </a:graphic>
          </wp:inline>
        </w:drawing>
      </w:r>
    </w:p>
    <w:p w14:paraId="1D2EC25B"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w:t>
      </w:r>
    </w:p>
    <w:p w14:paraId="25E2D063" w14:textId="40B6E7C1" w:rsidR="00DB2D98" w:rsidRPr="00DB2D98" w:rsidRDefault="00DB2D98" w:rsidP="00DB2D98">
      <w:pPr>
        <w:spacing w:before="0" w:after="0" w:line="240" w:lineRule="auto"/>
        <w:jc w:val="left"/>
        <w:rPr>
          <w:rFonts w:ascii="Calibri" w:eastAsia="Times New Roman" w:hAnsi="Calibri" w:cs="Calibri"/>
          <w:color w:val="auto"/>
          <w:lang w:eastAsia="fr-FR"/>
        </w:rPr>
      </w:pPr>
    </w:p>
    <w:p w14:paraId="096129B4"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w:t>
      </w:r>
    </w:p>
    <w:p w14:paraId="6F8999A8"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Sur le serveur que vous utiliserez comme broker, vous allez dans Desktop et lancez le gestionnaire d'applications utilisateur. Attendez un peu, jusqu'à ce qu'il soit entièrement chargé. Vous devriez maintenant pouvoir voir une application MQTT Broker ainsi qu'une application MQTT Client, comme indiqué ci-dessous.</w:t>
      </w:r>
    </w:p>
    <w:p w14:paraId="0CD8B5E0"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w:t>
      </w:r>
    </w:p>
    <w:p w14:paraId="70C5FEF4" w14:textId="413663CF" w:rsidR="00DB2D98" w:rsidRPr="00DB2D98" w:rsidRDefault="00DB2D98" w:rsidP="00DB2D98">
      <w:pPr>
        <w:spacing w:before="0" w:after="0" w:line="240" w:lineRule="auto"/>
        <w:jc w:val="center"/>
        <w:rPr>
          <w:rFonts w:ascii="Calibri" w:eastAsia="Times New Roman" w:hAnsi="Calibri" w:cs="Calibri"/>
          <w:color w:val="auto"/>
          <w:lang w:eastAsia="fr-FR"/>
        </w:rPr>
      </w:pPr>
      <w:r w:rsidRPr="00DB2D98">
        <w:rPr>
          <w:rFonts w:ascii="Calibri" w:eastAsia="Times New Roman" w:hAnsi="Calibri" w:cs="Calibri"/>
          <w:noProof/>
          <w:color w:val="auto"/>
          <w:lang w:eastAsia="fr-FR"/>
        </w:rPr>
        <w:lastRenderedPageBreak/>
        <w:drawing>
          <wp:inline distT="0" distB="0" distL="0" distR="0" wp14:anchorId="7B3710DE" wp14:editId="3876283F">
            <wp:extent cx="2733501" cy="2662237"/>
            <wp:effectExtent l="0" t="0" r="0" b="5080"/>
            <wp:docPr id="61" name="Image 61" descr="Serverl &#10;Physical &#10;Config &#10;user Apps Manager &#10;Services &#10;Deskto &#10;Programming &#10;Attributes &#10;Installed &#10;Available &#10;MQTT Broker &#10;MQTT broker GUI and CLI app. &#10;Install &#10;ID: com.cisco.mqttbroker &#10;Version: 1.1 &#10;Author: Tuan Hoang &#10;Contact: tuhoang@cisco.com &#10;Desktop GUI: Available &#10;Commands: &#10;MQTT Client &#10;MQTT client GUI and CLI app. &#10;Install &#10;ID: com.cisco.mqttclient &#10;Version: 1.1 &#10;Author: Tuan Hoang &#10;Contact: tuhoang@cisco.com &#10;Desktop GUI: Available &#10;Comman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erverl &#10;Physical &#10;Config &#10;user Apps Manager &#10;Services &#10;Deskto &#10;Programming &#10;Attributes &#10;Installed &#10;Available &#10;MQTT Broker &#10;MQTT broker GUI and CLI app. &#10;Install &#10;ID: com.cisco.mqttbroker &#10;Version: 1.1 &#10;Author: Tuan Hoang &#10;Contact: tuhoang@cisco.com &#10;Desktop GUI: Available &#10;Commands: &#10;MQTT Client &#10;MQTT client GUI and CLI app. &#10;Install &#10;ID: com.cisco.mqttclient &#10;Version: 1.1 &#10;Author: Tuan Hoang &#10;Contact: tuhoang@cisco.com &#10;Desktop GUI: Available &#10;Commands: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5592" cy="2674013"/>
                    </a:xfrm>
                    <a:prstGeom prst="rect">
                      <a:avLst/>
                    </a:prstGeom>
                    <a:noFill/>
                    <a:ln>
                      <a:noFill/>
                    </a:ln>
                  </pic:spPr>
                </pic:pic>
              </a:graphicData>
            </a:graphic>
          </wp:inline>
        </w:drawing>
      </w:r>
    </w:p>
    <w:p w14:paraId="76D2D9C3"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w:t>
      </w:r>
    </w:p>
    <w:p w14:paraId="11F90940"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Choisissez le broker, cliquez sur installer, fermez le gestionnaire d'applications utilisateur et vous devriez voir l'icône de l'application MQTT Broker sur le Desktop. Vous pouvez maintenant démarrer le broker et lui fournir toutes les informations dont il a besoin.</w:t>
      </w:r>
    </w:p>
    <w:p w14:paraId="19E49606"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w:t>
      </w:r>
    </w:p>
    <w:p w14:paraId="715C1960" w14:textId="4C0E2F5D"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xml:space="preserve">Ensuite, vous devrez configurer les clients. Cette opération est similaire à celle du </w:t>
      </w:r>
      <w:r w:rsidR="003E654B" w:rsidRPr="00DB2D98">
        <w:rPr>
          <w:rFonts w:ascii="Calibri" w:eastAsia="Times New Roman" w:hAnsi="Calibri" w:cs="Calibri"/>
          <w:color w:val="auto"/>
          <w:lang w:eastAsia="fr-FR"/>
        </w:rPr>
        <w:t>broker,</w:t>
      </w:r>
      <w:r w:rsidRPr="00DB2D98">
        <w:rPr>
          <w:rFonts w:ascii="Calibri" w:eastAsia="Times New Roman" w:hAnsi="Calibri" w:cs="Calibri"/>
          <w:color w:val="auto"/>
          <w:lang w:eastAsia="fr-FR"/>
        </w:rPr>
        <w:t xml:space="preserve"> à l'exception de certaines étapes que vous devez suivre avant de pouvoir lancer </w:t>
      </w:r>
      <w:proofErr w:type="gramStart"/>
      <w:r w:rsidRPr="00DB2D98">
        <w:rPr>
          <w:rFonts w:ascii="Calibri" w:eastAsia="Times New Roman" w:hAnsi="Calibri" w:cs="Calibri"/>
          <w:color w:val="auto"/>
          <w:lang w:eastAsia="fr-FR"/>
        </w:rPr>
        <w:t>le User</w:t>
      </w:r>
      <w:proofErr w:type="gramEnd"/>
      <w:r w:rsidRPr="00DB2D98">
        <w:rPr>
          <w:rFonts w:ascii="Calibri" w:eastAsia="Times New Roman" w:hAnsi="Calibri" w:cs="Calibri"/>
          <w:color w:val="auto"/>
          <w:lang w:eastAsia="fr-FR"/>
        </w:rPr>
        <w:t xml:space="preserve"> Apps Manager.</w:t>
      </w:r>
    </w:p>
    <w:p w14:paraId="754676BA"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w:t>
      </w:r>
    </w:p>
    <w:p w14:paraId="2B45AB58" w14:textId="5F7FBB78" w:rsid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Lorsque vous ouvrez la configuration des appareils, vous ne pouvez pas voir de Desktop sur les appareils IoT. Pour changer cela, cliquez sur le b</w:t>
      </w:r>
      <w:r w:rsidR="000B396F">
        <w:rPr>
          <w:rFonts w:ascii="Calibri" w:eastAsia="Times New Roman" w:hAnsi="Calibri" w:cs="Calibri"/>
          <w:color w:val="auto"/>
          <w:lang w:eastAsia="fr-FR"/>
        </w:rPr>
        <w:t xml:space="preserve">outon Advanced en bas à droite. </w:t>
      </w:r>
      <w:r w:rsidRPr="00DB2D98">
        <w:rPr>
          <w:rFonts w:ascii="Calibri" w:eastAsia="Times New Roman" w:hAnsi="Calibri" w:cs="Calibri"/>
          <w:color w:val="auto"/>
          <w:lang w:eastAsia="fr-FR"/>
        </w:rPr>
        <w:t>Après être passé en mode avancé, votre fenêtre devrait ressembler à cet exemple</w:t>
      </w:r>
      <w:r w:rsidR="000B396F">
        <w:rPr>
          <w:rFonts w:ascii="Calibri" w:eastAsia="Times New Roman" w:hAnsi="Calibri" w:cs="Calibri"/>
          <w:color w:val="auto"/>
          <w:lang w:eastAsia="fr-FR"/>
        </w:rPr>
        <w:t>, e</w:t>
      </w:r>
      <w:r w:rsidRPr="00DB2D98">
        <w:rPr>
          <w:rFonts w:ascii="Calibri" w:eastAsia="Times New Roman" w:hAnsi="Calibri" w:cs="Calibri"/>
          <w:color w:val="auto"/>
          <w:lang w:eastAsia="fr-FR"/>
        </w:rPr>
        <w:t>t vous pourrez lui ajouter le MQTT Client</w:t>
      </w:r>
      <w:r w:rsidR="000B396F">
        <w:rPr>
          <w:rFonts w:ascii="Calibri" w:eastAsia="Times New Roman" w:hAnsi="Calibri" w:cs="Calibri"/>
          <w:color w:val="auto"/>
          <w:lang w:eastAsia="fr-FR"/>
        </w:rPr>
        <w:t>.</w:t>
      </w:r>
    </w:p>
    <w:p w14:paraId="4247E4CD" w14:textId="06C8B0B6" w:rsidR="000B396F" w:rsidRPr="00DB2D98" w:rsidRDefault="000B396F" w:rsidP="00DB2D98">
      <w:pPr>
        <w:spacing w:before="0" w:after="0" w:line="240" w:lineRule="auto"/>
        <w:jc w:val="left"/>
        <w:rPr>
          <w:rFonts w:ascii="Calibri" w:eastAsia="Times New Roman" w:hAnsi="Calibri" w:cs="Calibri"/>
          <w:color w:val="auto"/>
          <w:lang w:eastAsia="fr-FR"/>
        </w:rPr>
      </w:pPr>
      <w:r>
        <w:rPr>
          <w:rFonts w:ascii="Calibri" w:eastAsia="Times New Roman" w:hAnsi="Calibri" w:cs="Calibri"/>
          <w:color w:val="auto"/>
          <w:lang w:eastAsia="fr-FR"/>
        </w:rPr>
        <w:t xml:space="preserve">(Si Desktop ne s’affiche pas, il faut forcer l’affichage dans l’onglet I/O Config : </w:t>
      </w:r>
      <w:proofErr w:type="spellStart"/>
      <w:r>
        <w:rPr>
          <w:rFonts w:ascii="Calibri" w:eastAsia="Times New Roman" w:hAnsi="Calibri" w:cs="Calibri"/>
          <w:color w:val="auto"/>
          <w:lang w:eastAsia="fr-FR"/>
        </w:rPr>
        <w:t>Dekstop</w:t>
      </w:r>
      <w:proofErr w:type="spellEnd"/>
      <w:r>
        <w:rPr>
          <w:rFonts w:ascii="Calibri" w:eastAsia="Times New Roman" w:hAnsi="Calibri" w:cs="Calibri"/>
          <w:color w:val="auto"/>
          <w:lang w:eastAsia="fr-FR"/>
        </w:rPr>
        <w:t xml:space="preserve"> &gt; Show).</w:t>
      </w:r>
    </w:p>
    <w:p w14:paraId="2ACB067E" w14:textId="6533FB8F" w:rsidR="00DB2D98" w:rsidRPr="00DB2D98" w:rsidRDefault="00DB2D98" w:rsidP="00DB2D98">
      <w:pPr>
        <w:spacing w:before="0" w:after="0" w:line="240" w:lineRule="auto"/>
        <w:jc w:val="center"/>
        <w:rPr>
          <w:rFonts w:ascii="Calibri" w:eastAsia="Times New Roman" w:hAnsi="Calibri" w:cs="Calibri"/>
          <w:color w:val="auto"/>
          <w:lang w:eastAsia="fr-FR"/>
        </w:rPr>
      </w:pPr>
      <w:r w:rsidRPr="00DB2D98">
        <w:rPr>
          <w:rFonts w:ascii="Calibri" w:eastAsia="Times New Roman" w:hAnsi="Calibri" w:cs="Calibri"/>
          <w:noProof/>
          <w:color w:val="auto"/>
          <w:lang w:eastAsia="fr-FR"/>
        </w:rPr>
        <w:drawing>
          <wp:inline distT="0" distB="0" distL="0" distR="0" wp14:anchorId="0A8F1527" wp14:editId="1557658D">
            <wp:extent cx="2838431" cy="2757487"/>
            <wp:effectExtent l="0" t="0" r="635" b="5080"/>
            <wp:docPr id="60" name="Image 60" descr="Texte de remplacement généré par une machine :&#10;loTLight &#10;Specifications &#10;Command &#10;1/0 Config &#10;Physical &#10;http : &#10;Web Browser &#10;Bluetooth &#10;Config &#10;Telnet / SSH Client &#10;Thing Editor &#10;Traffic Generator &#10;user Apps Manager &#10;Programming &#10;MUTT Client &#10;Attributes &#10;T ext Editor &#10;Advanc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exte de remplacement généré par une machine :&#10;loTLight &#10;Specifications &#10;Command &#10;1/0 Config &#10;Physical &#10;http : &#10;Web Browser &#10;Bluetooth &#10;Config &#10;Telnet / SSH Client &#10;Thing Editor &#10;Traffic Generator &#10;user Apps Manager &#10;Programming &#10;MUTT Client &#10;Attributes &#10;T ext Editor &#10;Advanced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2871" cy="2761800"/>
                    </a:xfrm>
                    <a:prstGeom prst="rect">
                      <a:avLst/>
                    </a:prstGeom>
                    <a:noFill/>
                    <a:ln>
                      <a:noFill/>
                    </a:ln>
                  </pic:spPr>
                </pic:pic>
              </a:graphicData>
            </a:graphic>
          </wp:inline>
        </w:drawing>
      </w:r>
    </w:p>
    <w:p w14:paraId="49C4DA1A"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w:t>
      </w:r>
    </w:p>
    <w:p w14:paraId="1FEFF87B" w14:textId="588EA579"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xml:space="preserve">Maintenant que cette application est installée vous devez ajouter le serveur auquel le client va être connecté vous voyez que vous pouvez utiliser une interface </w:t>
      </w:r>
      <w:proofErr w:type="spellStart"/>
      <w:r w:rsidRPr="00DB2D98">
        <w:rPr>
          <w:rFonts w:ascii="Calibri" w:eastAsia="Times New Roman" w:hAnsi="Calibri" w:cs="Calibri"/>
          <w:color w:val="auto"/>
          <w:lang w:eastAsia="fr-FR"/>
        </w:rPr>
        <w:t>MQTTClient</w:t>
      </w:r>
      <w:proofErr w:type="spellEnd"/>
      <w:r w:rsidRPr="00DB2D98">
        <w:rPr>
          <w:rFonts w:ascii="Calibri" w:eastAsia="Times New Roman" w:hAnsi="Calibri" w:cs="Calibri"/>
          <w:color w:val="auto"/>
          <w:lang w:eastAsia="fr-FR"/>
        </w:rPr>
        <w:t xml:space="preserve"> pour cela </w:t>
      </w:r>
      <w:r w:rsidR="000B396F">
        <w:rPr>
          <w:rFonts w:ascii="Calibri" w:eastAsia="Times New Roman" w:hAnsi="Calibri" w:cs="Calibri"/>
          <w:color w:val="auto"/>
          <w:lang w:eastAsia="fr-FR"/>
        </w:rPr>
        <w:t>(en utilisant l’identifiant / mot de passe suivant : admin/admin).</w:t>
      </w:r>
    </w:p>
    <w:p w14:paraId="541C42C6" w14:textId="4F74F4B9" w:rsidR="00DB2D98" w:rsidRPr="00DB2D98" w:rsidRDefault="00DB2D98" w:rsidP="00027264">
      <w:pPr>
        <w:spacing w:before="0" w:after="0" w:line="240" w:lineRule="auto"/>
        <w:jc w:val="center"/>
        <w:rPr>
          <w:rFonts w:ascii="Calibri" w:eastAsia="Times New Roman" w:hAnsi="Calibri" w:cs="Calibri"/>
          <w:color w:val="auto"/>
          <w:lang w:eastAsia="fr-FR"/>
        </w:rPr>
      </w:pPr>
      <w:r w:rsidRPr="00DB2D98">
        <w:rPr>
          <w:rFonts w:ascii="Calibri" w:eastAsia="Times New Roman" w:hAnsi="Calibri" w:cs="Calibri"/>
          <w:noProof/>
          <w:color w:val="auto"/>
          <w:lang w:eastAsia="fr-FR"/>
        </w:rPr>
        <w:lastRenderedPageBreak/>
        <w:drawing>
          <wp:inline distT="0" distB="0" distL="0" distR="0" wp14:anchorId="2E2B406D" wp14:editId="24FBFE57">
            <wp:extent cx="2790825" cy="2695140"/>
            <wp:effectExtent l="0" t="0" r="0" b="0"/>
            <wp:docPr id="59" name="Image 59" descr="Texte de remplacement généré par une machine :&#10;IcTLight &#10;Specifications &#10;MUTT Client &#10;1/0 Config &#10;Physical &#10;Config &#10;Deskto &#10;Thing Editor &#10;Programming &#10;Attributes &#10;MQTT Client &#10;Connection &#10;1.1.1.1 &#10;IJsername (optional) &#10;Password (optional) &#10;Disconnect &#10;Subscriptions &#10;Topic &#10;Advanc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exte de remplacement généré par une machine :&#10;IcTLight &#10;Specifications &#10;MUTT Client &#10;1/0 Config &#10;Physical &#10;Config &#10;Deskto &#10;Thing Editor &#10;Programming &#10;Attributes &#10;MQTT Client &#10;Connection &#10;1.1.1.1 &#10;IJsername (optional) &#10;Password (optional) &#10;Disconnect &#10;Subscriptions &#10;Topic &#10;Advanced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03717" cy="2707590"/>
                    </a:xfrm>
                    <a:prstGeom prst="rect">
                      <a:avLst/>
                    </a:prstGeom>
                    <a:noFill/>
                    <a:ln>
                      <a:noFill/>
                    </a:ln>
                  </pic:spPr>
                </pic:pic>
              </a:graphicData>
            </a:graphic>
          </wp:inline>
        </w:drawing>
      </w:r>
    </w:p>
    <w:p w14:paraId="5B3A99B1"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w:t>
      </w:r>
    </w:p>
    <w:p w14:paraId="72270D7D" w14:textId="5DBF68ED" w:rsidR="00DB2D98" w:rsidRDefault="000B396F" w:rsidP="00DB2D98">
      <w:pPr>
        <w:spacing w:before="0" w:after="0" w:line="240" w:lineRule="auto"/>
        <w:jc w:val="left"/>
        <w:rPr>
          <w:rFonts w:ascii="Calibri" w:eastAsia="Times New Roman" w:hAnsi="Calibri" w:cs="Calibri"/>
          <w:color w:val="auto"/>
          <w:lang w:eastAsia="fr-FR"/>
        </w:rPr>
      </w:pPr>
      <w:r>
        <w:rPr>
          <w:rFonts w:ascii="Calibri" w:eastAsia="Times New Roman" w:hAnsi="Calibri" w:cs="Calibri"/>
          <w:color w:val="auto"/>
          <w:lang w:eastAsia="fr-FR"/>
        </w:rPr>
        <w:t>P</w:t>
      </w:r>
      <w:r w:rsidR="00DB2D98" w:rsidRPr="00DB2D98">
        <w:rPr>
          <w:rFonts w:ascii="Calibri" w:eastAsia="Times New Roman" w:hAnsi="Calibri" w:cs="Calibri"/>
          <w:color w:val="auto"/>
          <w:lang w:eastAsia="fr-FR"/>
        </w:rPr>
        <w:t>our automatiser la chose, nous allons programmer cela dans le code python du servic</w:t>
      </w:r>
      <w:r w:rsidR="007A2D29">
        <w:rPr>
          <w:rFonts w:ascii="Calibri" w:eastAsia="Times New Roman" w:hAnsi="Calibri" w:cs="Calibri"/>
          <w:color w:val="auto"/>
          <w:lang w:eastAsia="fr-FR"/>
        </w:rPr>
        <w:t>e. Pour cela rendez-vous dans le</w:t>
      </w:r>
      <w:r w:rsidR="00DB2D98" w:rsidRPr="00DB2D98">
        <w:rPr>
          <w:rFonts w:ascii="Calibri" w:eastAsia="Times New Roman" w:hAnsi="Calibri" w:cs="Calibri"/>
          <w:color w:val="auto"/>
          <w:lang w:eastAsia="fr-FR"/>
        </w:rPr>
        <w:t xml:space="preserve"> mode "</w:t>
      </w:r>
      <w:r w:rsidR="00027264" w:rsidRPr="00DB2D98">
        <w:rPr>
          <w:rFonts w:ascii="Calibri" w:eastAsia="Times New Roman" w:hAnsi="Calibri" w:cs="Calibri"/>
          <w:color w:val="auto"/>
          <w:lang w:eastAsia="fr-FR"/>
        </w:rPr>
        <w:t>Advanced</w:t>
      </w:r>
      <w:r w:rsidR="00DB2D98" w:rsidRPr="00DB2D98">
        <w:rPr>
          <w:rFonts w:ascii="Calibri" w:eastAsia="Times New Roman" w:hAnsi="Calibri" w:cs="Calibri"/>
          <w:color w:val="auto"/>
          <w:lang w:eastAsia="fr-FR"/>
        </w:rPr>
        <w:t>" dans l'onglet "</w:t>
      </w:r>
      <w:proofErr w:type="spellStart"/>
      <w:r w:rsidR="00DB2D98" w:rsidRPr="00DB2D98">
        <w:rPr>
          <w:rFonts w:ascii="Calibri" w:eastAsia="Times New Roman" w:hAnsi="Calibri" w:cs="Calibri"/>
          <w:color w:val="auto"/>
          <w:lang w:eastAsia="fr-FR"/>
        </w:rPr>
        <w:t>Programming</w:t>
      </w:r>
      <w:proofErr w:type="spellEnd"/>
      <w:r w:rsidR="00DB2D98" w:rsidRPr="00DB2D98">
        <w:rPr>
          <w:rFonts w:ascii="Calibri" w:eastAsia="Times New Roman" w:hAnsi="Calibri" w:cs="Calibri"/>
          <w:color w:val="auto"/>
          <w:lang w:eastAsia="fr-FR"/>
        </w:rPr>
        <w:t xml:space="preserve">". Vous y trouverez le projet </w:t>
      </w:r>
      <w:proofErr w:type="spellStart"/>
      <w:proofErr w:type="gramStart"/>
      <w:r w:rsidR="00DB2D98" w:rsidRPr="00DB2D98">
        <w:rPr>
          <w:rFonts w:ascii="Calibri" w:eastAsia="Times New Roman" w:hAnsi="Calibri" w:cs="Calibri"/>
          <w:color w:val="auto"/>
          <w:lang w:eastAsia="fr-FR"/>
        </w:rPr>
        <w:t>com.cisco</w:t>
      </w:r>
      <w:proofErr w:type="gramEnd"/>
      <w:r w:rsidR="00DB2D98" w:rsidRPr="00DB2D98">
        <w:rPr>
          <w:rFonts w:ascii="Calibri" w:eastAsia="Times New Roman" w:hAnsi="Calibri" w:cs="Calibri"/>
          <w:color w:val="auto"/>
          <w:lang w:eastAsia="fr-FR"/>
        </w:rPr>
        <w:t>.mqttclient</w:t>
      </w:r>
      <w:proofErr w:type="spellEnd"/>
      <w:r w:rsidR="00DB2D98" w:rsidRPr="00DB2D98">
        <w:rPr>
          <w:rFonts w:ascii="Calibri" w:eastAsia="Times New Roman" w:hAnsi="Calibri" w:cs="Calibri"/>
          <w:color w:val="auto"/>
          <w:lang w:eastAsia="fr-FR"/>
        </w:rPr>
        <w:t>, et le fichier main.py dans celui-ci.</w:t>
      </w:r>
    </w:p>
    <w:p w14:paraId="021742B2" w14:textId="77777777" w:rsidR="00027264" w:rsidRPr="00DB2D98" w:rsidRDefault="00027264" w:rsidP="00DB2D98">
      <w:pPr>
        <w:spacing w:before="0" w:after="0" w:line="240" w:lineRule="auto"/>
        <w:jc w:val="left"/>
        <w:rPr>
          <w:rFonts w:ascii="Calibri" w:eastAsia="Times New Roman" w:hAnsi="Calibri" w:cs="Calibri"/>
          <w:color w:val="auto"/>
          <w:lang w:eastAsia="fr-FR"/>
        </w:rPr>
      </w:pPr>
    </w:p>
    <w:p w14:paraId="5F3D6DB8" w14:textId="1B3CE8B6" w:rsidR="00DB2D98" w:rsidRPr="00DB2D98" w:rsidRDefault="00DB2D98" w:rsidP="00027264">
      <w:pPr>
        <w:spacing w:before="0" w:after="0" w:line="240" w:lineRule="auto"/>
        <w:jc w:val="center"/>
        <w:rPr>
          <w:rFonts w:ascii="Calibri" w:eastAsia="Times New Roman" w:hAnsi="Calibri" w:cs="Calibri"/>
          <w:color w:val="auto"/>
          <w:lang w:eastAsia="fr-FR"/>
        </w:rPr>
      </w:pPr>
      <w:r w:rsidRPr="00DB2D98">
        <w:rPr>
          <w:rFonts w:ascii="Calibri" w:eastAsia="Times New Roman" w:hAnsi="Calibri" w:cs="Calibri"/>
          <w:noProof/>
          <w:color w:val="auto"/>
          <w:lang w:eastAsia="fr-FR"/>
        </w:rPr>
        <w:drawing>
          <wp:inline distT="0" distB="0" distL="0" distR="0" wp14:anchorId="4C536579" wp14:editId="09643D8A">
            <wp:extent cx="2581275" cy="2507525"/>
            <wp:effectExtent l="0" t="0" r="0" b="7620"/>
            <wp:docPr id="58" name="Image 58" descr="IoTMotionDetectorI &#10;Specifications &#10;I/O Config &#10;No Project Opened &#10;Physical &#10;Config &#10;Desktop &#10;Attributes &#10;Open New Delete Rename I &#10;Motion Detector (Jav A &#10;Motion Detector (Pyt &#10;com.c.sco_m c ler &#10;Serial Outputs &#10;Advanc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oTMotionDetectorI &#10;Specifications &#10;I/O Config &#10;No Project Opened &#10;Physical &#10;Config &#10;Desktop &#10;Attributes &#10;Open New Delete Rename I &#10;Motion Detector (Jav A &#10;Motion Detector (Pyt &#10;com.c.sco_m c ler &#10;Serial Outputs &#10;Advanced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87995" cy="2514053"/>
                    </a:xfrm>
                    <a:prstGeom prst="rect">
                      <a:avLst/>
                    </a:prstGeom>
                    <a:noFill/>
                    <a:ln>
                      <a:noFill/>
                    </a:ln>
                  </pic:spPr>
                </pic:pic>
              </a:graphicData>
            </a:graphic>
          </wp:inline>
        </w:drawing>
      </w:r>
      <w:r w:rsidR="00027264" w:rsidRPr="00DB2D98">
        <w:rPr>
          <w:rFonts w:ascii="Calibri" w:eastAsia="Times New Roman" w:hAnsi="Calibri" w:cs="Calibri"/>
          <w:noProof/>
          <w:color w:val="auto"/>
          <w:lang w:eastAsia="fr-FR"/>
        </w:rPr>
        <w:drawing>
          <wp:inline distT="0" distB="0" distL="0" distR="0" wp14:anchorId="0AB84C03" wp14:editId="5B48C3EA">
            <wp:extent cx="2581275" cy="2507523"/>
            <wp:effectExtent l="0" t="0" r="0" b="7620"/>
            <wp:docPr id="57" name="Image 57" descr="10TLight2 &#10;Specifications &#10;1/0 Config &#10;Physical &#10;Config &#10;com.cisco.mqttclient (Python) - main.py &#10;New Delete Rename Import &#10;Desktop &#10;Thing Editor &#10;Att[ibutes &#10;Help &#10;Reload Copy Paste Undo Redo Find Replace Zoom: + &#10;[gui]bootstrap nin .cs &#10;[gui]bo otstrap nin js &#10;[gui]iconpng &#10;[gui]index.html &#10;[gui]jqu er'/ min js &#10;[gui]scriptjs &#10;[gui]style. css &#10;app_manifestxml &#10;mqttclient.py &#10;Light &#10;25 &#10;CII &#10;gul &#10;mat tellen: &#10;def gulEvent : &#10;İsen. (args) &#10;. ini t t) &#10;İf Zype &#10;&quot;sZ2t2&quot;: &#10;Gül . (&quot;3tBte&quot;, &#10;2LIf &quot; cennect&quot;: &#10;2LIf &quot;ölscznnect&quot;: &#10;2LIf &#10;2LIf &#10;2LIf &#10;(data [&quot;tcplc&quot;], , &#10;def cLIEvent : &#10;İf Zype &#10;&quot;Invcked&quot; &#10;Advanc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0TLight2 &#10;Specifications &#10;1/0 Config &#10;Physical &#10;Config &#10;com.cisco.mqttclient (Python) - main.py &#10;New Delete Rename Import &#10;Desktop &#10;Thing Editor &#10;Att[ibutes &#10;Help &#10;Reload Copy Paste Undo Redo Find Replace Zoom: + &#10;[gui]bootstrap nin .cs &#10;[gui]bo otstrap nin js &#10;[gui]iconpng &#10;[gui]index.html &#10;[gui]jqu er'/ min js &#10;[gui]scriptjs &#10;[gui]style. css &#10;app_manifestxml &#10;mqttclient.py &#10;Light &#10;25 &#10;CII &#10;gul &#10;mat tellen: &#10;def gulEvent : &#10;İsen. (args) &#10;. ini t t) &#10;İf Zype &#10;&quot;sZ2t2&quot;: &#10;Gül . (&quot;3tBte&quot;, &#10;2LIf &quot; cennect&quot;: &#10;2LIf &quot;ölscznnect&quot;: &#10;2LIf &#10;2LIf &#10;2LIf &#10;(data [&quot;tcplc&quot;], , &#10;def cLIEvent : &#10;İf Zype &#10;&quot;Invcked&quot; &#10;Advanced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93148" cy="2519056"/>
                    </a:xfrm>
                    <a:prstGeom prst="rect">
                      <a:avLst/>
                    </a:prstGeom>
                    <a:noFill/>
                    <a:ln>
                      <a:noFill/>
                    </a:ln>
                  </pic:spPr>
                </pic:pic>
              </a:graphicData>
            </a:graphic>
          </wp:inline>
        </w:drawing>
      </w:r>
    </w:p>
    <w:p w14:paraId="52A708AE" w14:textId="25477898" w:rsidR="00DB2D98" w:rsidRPr="00DB2D98" w:rsidRDefault="00DB2D98" w:rsidP="00DB2D98">
      <w:pPr>
        <w:spacing w:before="0" w:after="0" w:line="240" w:lineRule="auto"/>
        <w:jc w:val="left"/>
        <w:rPr>
          <w:rFonts w:ascii="Calibri" w:eastAsia="Times New Roman" w:hAnsi="Calibri" w:cs="Calibri"/>
          <w:color w:val="auto"/>
          <w:lang w:eastAsia="fr-FR"/>
        </w:rPr>
      </w:pPr>
    </w:p>
    <w:p w14:paraId="6D04D712"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w:t>
      </w:r>
    </w:p>
    <w:p w14:paraId="6DBBC1E6" w14:textId="692262F6"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xml:space="preserve">Nous allons modifier ce code pour lui apporter toutes les fonctionnalités que nous </w:t>
      </w:r>
      <w:r w:rsidR="00540384">
        <w:rPr>
          <w:rFonts w:ascii="Calibri" w:eastAsia="Times New Roman" w:hAnsi="Calibri" w:cs="Calibri"/>
          <w:color w:val="auto"/>
          <w:lang w:eastAsia="fr-FR"/>
        </w:rPr>
        <w:t xml:space="preserve">voulons </w:t>
      </w:r>
      <w:r w:rsidRPr="00DB2D98">
        <w:rPr>
          <w:rFonts w:ascii="Calibri" w:eastAsia="Times New Roman" w:hAnsi="Calibri" w:cs="Calibri"/>
          <w:color w:val="auto"/>
          <w:lang w:eastAsia="fr-FR"/>
        </w:rPr>
        <w:t xml:space="preserve">automatiser. </w:t>
      </w:r>
    </w:p>
    <w:p w14:paraId="2A87084D" w14:textId="77777777" w:rsidR="002524B9" w:rsidRDefault="00540384" w:rsidP="00DB2D98">
      <w:pPr>
        <w:spacing w:before="0" w:after="0" w:line="240" w:lineRule="auto"/>
        <w:jc w:val="left"/>
        <w:rPr>
          <w:rFonts w:ascii="Calibri" w:eastAsia="Times New Roman" w:hAnsi="Calibri" w:cs="Calibri"/>
          <w:color w:val="auto"/>
          <w:lang w:eastAsia="fr-FR"/>
        </w:rPr>
      </w:pPr>
      <w:r w:rsidRPr="00540384">
        <w:rPr>
          <w:rFonts w:ascii="Calibri" w:eastAsia="Times New Roman" w:hAnsi="Calibri" w:cs="Calibri"/>
          <w:noProof/>
          <w:color w:val="auto"/>
          <w:lang w:eastAsia="fr-FR"/>
        </w:rPr>
        <w:lastRenderedPageBreak/>
        <w:drawing>
          <wp:anchor distT="0" distB="0" distL="114300" distR="114300" simplePos="0" relativeHeight="251682304" behindDoc="0" locked="0" layoutInCell="1" allowOverlap="1" wp14:anchorId="68C96F71" wp14:editId="6EDA5A26">
            <wp:simplePos x="0" y="0"/>
            <wp:positionH relativeFrom="column">
              <wp:posOffset>527538</wp:posOffset>
            </wp:positionH>
            <wp:positionV relativeFrom="paragraph">
              <wp:posOffset>564564</wp:posOffset>
            </wp:positionV>
            <wp:extent cx="3092400" cy="1976400"/>
            <wp:effectExtent l="0" t="0" r="0" b="508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092400" cy="1976400"/>
                    </a:xfrm>
                    <a:prstGeom prst="rect">
                      <a:avLst/>
                    </a:prstGeom>
                  </pic:spPr>
                </pic:pic>
              </a:graphicData>
            </a:graphic>
            <wp14:sizeRelH relativeFrom="margin">
              <wp14:pctWidth>0</wp14:pctWidth>
            </wp14:sizeRelH>
            <wp14:sizeRelV relativeFrom="margin">
              <wp14:pctHeight>0</wp14:pctHeight>
            </wp14:sizeRelV>
          </wp:anchor>
        </w:drawing>
      </w:r>
      <w:r w:rsidR="00DB2D98" w:rsidRPr="00DB2D98">
        <w:rPr>
          <w:rFonts w:ascii="Calibri" w:eastAsia="Times New Roman" w:hAnsi="Calibri" w:cs="Calibri"/>
          <w:color w:val="auto"/>
          <w:lang w:eastAsia="fr-FR"/>
        </w:rPr>
        <w:t>Commençons pa</w:t>
      </w:r>
      <w:r w:rsidR="000B396F">
        <w:rPr>
          <w:rFonts w:ascii="Calibri" w:eastAsia="Times New Roman" w:hAnsi="Calibri" w:cs="Calibri"/>
          <w:color w:val="auto"/>
          <w:lang w:eastAsia="fr-FR"/>
        </w:rPr>
        <w:t>r la connexion à notre Broker, en ajoutant des variables et un appel à la</w:t>
      </w:r>
      <w:r w:rsidR="00DB2D98" w:rsidRPr="00DB2D98">
        <w:rPr>
          <w:rFonts w:ascii="Calibri" w:eastAsia="Times New Roman" w:hAnsi="Calibri" w:cs="Calibri"/>
          <w:color w:val="auto"/>
          <w:lang w:eastAsia="fr-FR"/>
        </w:rPr>
        <w:t xml:space="preserve"> méthode </w:t>
      </w:r>
      <w:proofErr w:type="spellStart"/>
      <w:proofErr w:type="gramStart"/>
      <w:r w:rsidR="00DB2D98" w:rsidRPr="00DB2D98">
        <w:rPr>
          <w:rFonts w:ascii="Calibri" w:eastAsia="Times New Roman" w:hAnsi="Calibri" w:cs="Calibri"/>
          <w:color w:val="auto"/>
          <w:lang w:eastAsia="fr-FR"/>
        </w:rPr>
        <w:t>mqttclient.connect</w:t>
      </w:r>
      <w:proofErr w:type="spellEnd"/>
      <w:proofErr w:type="gramEnd"/>
      <w:r w:rsidR="00DB2D98" w:rsidRPr="00DB2D98">
        <w:rPr>
          <w:rFonts w:ascii="Calibri" w:eastAsia="Times New Roman" w:hAnsi="Calibri" w:cs="Calibri"/>
          <w:color w:val="auto"/>
          <w:lang w:eastAsia="fr-FR"/>
        </w:rPr>
        <w:t>()</w:t>
      </w:r>
      <w:r w:rsidR="000B396F">
        <w:rPr>
          <w:rFonts w:ascii="Calibri" w:eastAsia="Times New Roman" w:hAnsi="Calibri" w:cs="Calibri"/>
          <w:color w:val="auto"/>
          <w:lang w:eastAsia="fr-FR"/>
        </w:rPr>
        <w:t xml:space="preserve"> </w:t>
      </w:r>
      <w:r w:rsidR="005130DD">
        <w:rPr>
          <w:rFonts w:ascii="Calibri" w:eastAsia="Times New Roman" w:hAnsi="Calibri" w:cs="Calibri"/>
          <w:color w:val="auto"/>
          <w:lang w:eastAsia="fr-FR"/>
        </w:rPr>
        <w:t xml:space="preserve">dans le fichier main.py </w:t>
      </w:r>
    </w:p>
    <w:p w14:paraId="7E613EE3" w14:textId="77777777" w:rsidR="002524B9" w:rsidRDefault="002524B9" w:rsidP="00DB2D98">
      <w:pPr>
        <w:spacing w:before="0" w:after="0" w:line="240" w:lineRule="auto"/>
        <w:jc w:val="left"/>
        <w:rPr>
          <w:rFonts w:ascii="Calibri" w:eastAsia="Times New Roman" w:hAnsi="Calibri" w:cs="Calibri"/>
          <w:color w:val="auto"/>
          <w:lang w:eastAsia="fr-FR"/>
        </w:rPr>
      </w:pPr>
    </w:p>
    <w:p w14:paraId="570A9834" w14:textId="45E3C914" w:rsidR="00DB2D98" w:rsidRDefault="002524B9" w:rsidP="00DB2D98">
      <w:pPr>
        <w:spacing w:before="0" w:after="0" w:line="240" w:lineRule="auto"/>
        <w:jc w:val="left"/>
        <w:rPr>
          <w:rFonts w:ascii="Calibri" w:eastAsia="Times New Roman" w:hAnsi="Calibri" w:cs="Calibri"/>
          <w:color w:val="auto"/>
          <w:lang w:eastAsia="fr-FR"/>
        </w:rPr>
      </w:pPr>
      <w:r>
        <w:rPr>
          <w:rFonts w:ascii="Calibri" w:eastAsia="Times New Roman" w:hAnsi="Calibri" w:cs="Calibri"/>
          <w:color w:val="auto"/>
          <w:lang w:eastAsia="fr-FR"/>
        </w:rPr>
        <w:t>A</w:t>
      </w:r>
      <w:r w:rsidR="000B396F">
        <w:rPr>
          <w:rFonts w:ascii="Calibri" w:eastAsia="Times New Roman" w:hAnsi="Calibri" w:cs="Calibri"/>
          <w:color w:val="auto"/>
          <w:lang w:eastAsia="fr-FR"/>
        </w:rPr>
        <w:t>ttention à bien mettre les bonnes va</w:t>
      </w:r>
      <w:r>
        <w:rPr>
          <w:rFonts w:ascii="Calibri" w:eastAsia="Times New Roman" w:hAnsi="Calibri" w:cs="Calibri"/>
          <w:color w:val="auto"/>
          <w:lang w:eastAsia="fr-FR"/>
        </w:rPr>
        <w:t xml:space="preserve">leurs dans </w:t>
      </w:r>
      <w:proofErr w:type="spellStart"/>
      <w:r>
        <w:rPr>
          <w:rFonts w:ascii="Calibri" w:eastAsia="Times New Roman" w:hAnsi="Calibri" w:cs="Calibri"/>
          <w:color w:val="auto"/>
          <w:lang w:eastAsia="fr-FR"/>
        </w:rPr>
        <w:t>username</w:t>
      </w:r>
      <w:proofErr w:type="spellEnd"/>
      <w:r>
        <w:rPr>
          <w:rFonts w:ascii="Calibri" w:eastAsia="Times New Roman" w:hAnsi="Calibri" w:cs="Calibri"/>
          <w:color w:val="auto"/>
          <w:lang w:eastAsia="fr-FR"/>
        </w:rPr>
        <w:t xml:space="preserve"> et </w:t>
      </w:r>
      <w:proofErr w:type="spellStart"/>
      <w:r>
        <w:rPr>
          <w:rFonts w:ascii="Calibri" w:eastAsia="Times New Roman" w:hAnsi="Calibri" w:cs="Calibri"/>
          <w:color w:val="auto"/>
          <w:lang w:eastAsia="fr-FR"/>
        </w:rPr>
        <w:t>password</w:t>
      </w:r>
      <w:proofErr w:type="spellEnd"/>
      <w:r>
        <w:rPr>
          <w:rFonts w:ascii="Calibri" w:eastAsia="Times New Roman" w:hAnsi="Calibri" w:cs="Calibri"/>
          <w:color w:val="auto"/>
          <w:lang w:eastAsia="fr-FR"/>
        </w:rPr>
        <w:t> !</w:t>
      </w:r>
    </w:p>
    <w:p w14:paraId="49BA9188" w14:textId="5C0E2663" w:rsidR="00455672" w:rsidRPr="00DB2D98" w:rsidRDefault="00455672" w:rsidP="00DB2D98">
      <w:pPr>
        <w:spacing w:before="0" w:after="0" w:line="240" w:lineRule="auto"/>
        <w:jc w:val="left"/>
        <w:rPr>
          <w:rFonts w:ascii="Calibri" w:eastAsia="Times New Roman" w:hAnsi="Calibri" w:cs="Calibri"/>
          <w:color w:val="auto"/>
          <w:lang w:eastAsia="fr-FR"/>
        </w:rPr>
      </w:pPr>
    </w:p>
    <w:p w14:paraId="1E4301AD"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xml:space="preserve">En relançant votre script avec le bouton "run" en haut de votre interface, vous pourrez le constater sur votre broker (un client doit être ajouté) </w:t>
      </w:r>
    </w:p>
    <w:p w14:paraId="0BA3F935"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w:t>
      </w:r>
    </w:p>
    <w:p w14:paraId="7A68FA0D" w14:textId="11FF6886" w:rsidR="00DB2D98" w:rsidRPr="00DB2D98" w:rsidRDefault="00540384" w:rsidP="00540384">
      <w:pPr>
        <w:spacing w:before="0" w:after="0" w:line="240" w:lineRule="auto"/>
        <w:jc w:val="center"/>
        <w:rPr>
          <w:rFonts w:ascii="Calibri" w:eastAsia="Times New Roman" w:hAnsi="Calibri" w:cs="Calibri"/>
          <w:color w:val="auto"/>
          <w:lang w:eastAsia="fr-FR"/>
        </w:rPr>
      </w:pPr>
      <w:r w:rsidRPr="00540384">
        <w:rPr>
          <w:rFonts w:ascii="Calibri" w:eastAsia="Times New Roman" w:hAnsi="Calibri" w:cs="Calibri"/>
          <w:noProof/>
          <w:color w:val="auto"/>
          <w:lang w:eastAsia="fr-FR"/>
        </w:rPr>
        <w:drawing>
          <wp:inline distT="0" distB="0" distL="0" distR="0" wp14:anchorId="4C8EBFEB" wp14:editId="1B657D21">
            <wp:extent cx="2754923" cy="372725"/>
            <wp:effectExtent l="0" t="0" r="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69967" cy="374760"/>
                    </a:xfrm>
                    <a:prstGeom prst="rect">
                      <a:avLst/>
                    </a:prstGeom>
                  </pic:spPr>
                </pic:pic>
              </a:graphicData>
            </a:graphic>
          </wp:inline>
        </w:drawing>
      </w:r>
    </w:p>
    <w:p w14:paraId="284DCB12" w14:textId="10877324" w:rsidR="00DB2D98" w:rsidRPr="00DB2D98" w:rsidRDefault="00DB2D98" w:rsidP="00960AEB">
      <w:pPr>
        <w:spacing w:before="0" w:after="0" w:line="240" w:lineRule="auto"/>
        <w:jc w:val="center"/>
        <w:rPr>
          <w:rFonts w:ascii="Calibri" w:eastAsia="Times New Roman" w:hAnsi="Calibri" w:cs="Calibri"/>
          <w:color w:val="auto"/>
          <w:lang w:eastAsia="fr-FR"/>
        </w:rPr>
      </w:pPr>
      <w:r w:rsidRPr="00DB2D98">
        <w:rPr>
          <w:rFonts w:ascii="Calibri" w:eastAsia="Times New Roman" w:hAnsi="Calibri" w:cs="Calibri"/>
          <w:noProof/>
          <w:color w:val="auto"/>
          <w:lang w:eastAsia="fr-FR"/>
        </w:rPr>
        <w:drawing>
          <wp:inline distT="0" distB="0" distL="0" distR="0" wp14:anchorId="5D6F9D22" wp14:editId="1BF76058">
            <wp:extent cx="5257800" cy="2543611"/>
            <wp:effectExtent l="0" t="0" r="0" b="9525"/>
            <wp:docPr id="52" name="Image 52" descr="Texte de remplacement généré par une machine :&#10;IcTLight &#10;Specifications &#10;MUTT Client &#10;1/0 Config &#10;Physical &#10;Config &#10;Deskto &#10;Thing Editor &#10;Programming &#10;Attributes &#10;ServerO &#10;Physical &#10;Config &#10;MUTT Broker &#10;Clients &#10;Services &#10;Deskto &#10;Programming &#10;Attributes &#10;Connection &#10;1.1.1.1 &#10;IJsername (optional) &#10;Password (optional) &#10;Disconnect &#10;Subscriptions &#10;Topic &#10;Name (ID) &#10;loTMotionDetector (397a871 c4ab8aOL) &#10;PCO (397a871f4470aOL) &#10;loTLight (397a872286a350L) &#10;loTMotionDetector1 (397a87e2e7e7dOL) &#10;loTLight1 (397a880f388290L) &#10;Subscrip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exte de remplacement généré par une machine :&#10;IcTLight &#10;Specifications &#10;MUTT Client &#10;1/0 Config &#10;Physical &#10;Config &#10;Deskto &#10;Thing Editor &#10;Programming &#10;Attributes &#10;ServerO &#10;Physical &#10;Config &#10;MUTT Broker &#10;Clients &#10;Services &#10;Deskto &#10;Programming &#10;Attributes &#10;Connection &#10;1.1.1.1 &#10;IJsername (optional) &#10;Password (optional) &#10;Disconnect &#10;Subscriptions &#10;Topic &#10;Name (ID) &#10;loTMotionDetector (397a871 c4ab8aOL) &#10;PCO (397a871f4470aOL) &#10;loTLight (397a872286a350L) &#10;loTMotionDetector1 (397a87e2e7e7dOL) &#10;loTLight1 (397a880f388290L) &#10;Subscriptions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2551" cy="2550747"/>
                    </a:xfrm>
                    <a:prstGeom prst="rect">
                      <a:avLst/>
                    </a:prstGeom>
                    <a:noFill/>
                    <a:ln>
                      <a:noFill/>
                    </a:ln>
                  </pic:spPr>
                </pic:pic>
              </a:graphicData>
            </a:graphic>
          </wp:inline>
        </w:drawing>
      </w:r>
    </w:p>
    <w:p w14:paraId="4B743F3D"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w:t>
      </w:r>
    </w:p>
    <w:p w14:paraId="45AAEEDC" w14:textId="475FC02F"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On répètera la manipulation sur</w:t>
      </w:r>
      <w:r w:rsidR="00540384">
        <w:rPr>
          <w:rFonts w:ascii="Calibri" w:eastAsia="Times New Roman" w:hAnsi="Calibri" w:cs="Calibri"/>
          <w:color w:val="auto"/>
          <w:lang w:eastAsia="fr-FR"/>
        </w:rPr>
        <w:t xml:space="preserve"> les autres IoT</w:t>
      </w:r>
      <w:r w:rsidRPr="00DB2D98">
        <w:rPr>
          <w:rFonts w:ascii="Calibri" w:eastAsia="Times New Roman" w:hAnsi="Calibri" w:cs="Calibri"/>
          <w:color w:val="auto"/>
          <w:lang w:eastAsia="fr-FR"/>
        </w:rPr>
        <w:t xml:space="preserve">. </w:t>
      </w:r>
    </w:p>
    <w:p w14:paraId="499A56BF"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w:t>
      </w:r>
    </w:p>
    <w:p w14:paraId="0217A76F" w14:textId="77777777" w:rsidR="002524B9"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xml:space="preserve">Nous récupèrerons ensuite le code permettant d'agir sur l'objet provenant du fichier main.py contenu dans le projet </w:t>
      </w:r>
      <w:proofErr w:type="gramStart"/>
      <w:r w:rsidRPr="00DB2D98">
        <w:rPr>
          <w:rFonts w:ascii="Calibri" w:eastAsia="Times New Roman" w:hAnsi="Calibri" w:cs="Calibri"/>
          <w:color w:val="auto"/>
          <w:lang w:eastAsia="fr-FR"/>
        </w:rPr>
        <w:t>Light(</w:t>
      </w:r>
      <w:proofErr w:type="gramEnd"/>
      <w:r w:rsidRPr="00DB2D98">
        <w:rPr>
          <w:rFonts w:ascii="Calibri" w:eastAsia="Times New Roman" w:hAnsi="Calibri" w:cs="Calibri"/>
          <w:color w:val="auto"/>
          <w:lang w:eastAsia="fr-FR"/>
        </w:rPr>
        <w:t xml:space="preserve">Python). Nous y récupèrerons tous les imports, variables globales, et fonctions (petite précision, nous renommerons la fonction </w:t>
      </w:r>
      <w:proofErr w:type="gramStart"/>
      <w:r w:rsidRPr="00DB2D98">
        <w:rPr>
          <w:rFonts w:ascii="Calibri" w:eastAsia="Times New Roman" w:hAnsi="Calibri" w:cs="Calibri"/>
          <w:color w:val="auto"/>
          <w:lang w:eastAsia="fr-FR"/>
        </w:rPr>
        <w:t>setup(</w:t>
      </w:r>
      <w:proofErr w:type="gramEnd"/>
      <w:r w:rsidRPr="00DB2D98">
        <w:rPr>
          <w:rFonts w:ascii="Calibri" w:eastAsia="Times New Roman" w:hAnsi="Calibri" w:cs="Calibri"/>
          <w:color w:val="auto"/>
          <w:lang w:eastAsia="fr-FR"/>
        </w:rPr>
        <w:t xml:space="preserve">) en </w:t>
      </w:r>
      <w:proofErr w:type="spellStart"/>
      <w:r w:rsidRPr="00DB2D98">
        <w:rPr>
          <w:rFonts w:ascii="Calibri" w:eastAsia="Times New Roman" w:hAnsi="Calibri" w:cs="Calibri"/>
          <w:color w:val="auto"/>
          <w:lang w:eastAsia="fr-FR"/>
        </w:rPr>
        <w:t>objsetup</w:t>
      </w:r>
      <w:proofErr w:type="spellEnd"/>
      <w:r w:rsidRPr="00DB2D98">
        <w:rPr>
          <w:rFonts w:ascii="Calibri" w:eastAsia="Times New Roman" w:hAnsi="Calibri" w:cs="Calibri"/>
          <w:color w:val="auto"/>
          <w:lang w:eastAsia="fr-FR"/>
        </w:rPr>
        <w:t>(</w:t>
      </w:r>
      <w:r w:rsidR="002524B9">
        <w:rPr>
          <w:rFonts w:ascii="Calibri" w:eastAsia="Times New Roman" w:hAnsi="Calibri" w:cs="Calibri"/>
          <w:color w:val="auto"/>
          <w:lang w:eastAsia="fr-FR"/>
        </w:rPr>
        <w:t xml:space="preserve">) pour préciser sa provenance) </w:t>
      </w:r>
    </w:p>
    <w:p w14:paraId="4F6FA837" w14:textId="77777777" w:rsidR="002524B9" w:rsidRDefault="002524B9" w:rsidP="00DB2D98">
      <w:pPr>
        <w:spacing w:before="0" w:after="0" w:line="240" w:lineRule="auto"/>
        <w:jc w:val="left"/>
        <w:rPr>
          <w:rFonts w:ascii="Calibri" w:eastAsia="Times New Roman" w:hAnsi="Calibri" w:cs="Calibri"/>
          <w:color w:val="auto"/>
          <w:lang w:eastAsia="fr-FR"/>
        </w:rPr>
      </w:pPr>
    </w:p>
    <w:p w14:paraId="2B4EF56C" w14:textId="32D6FBC7" w:rsidR="002524B9" w:rsidRDefault="002524B9" w:rsidP="00DB2D98">
      <w:pPr>
        <w:spacing w:before="0" w:after="0" w:line="240" w:lineRule="auto"/>
        <w:jc w:val="left"/>
        <w:rPr>
          <w:rFonts w:ascii="Calibri" w:eastAsia="Times New Roman" w:hAnsi="Calibri" w:cs="Calibri"/>
          <w:color w:val="auto"/>
          <w:lang w:eastAsia="fr-FR"/>
        </w:rPr>
      </w:pPr>
      <w:r>
        <w:rPr>
          <w:rFonts w:ascii="Calibri" w:eastAsia="Times New Roman" w:hAnsi="Calibri" w:cs="Calibri"/>
          <w:color w:val="auto"/>
          <w:lang w:eastAsia="fr-FR"/>
        </w:rPr>
        <w:t>Attention à :</w:t>
      </w:r>
    </w:p>
    <w:p w14:paraId="1ECE216B" w14:textId="77777777" w:rsidR="002524B9" w:rsidRDefault="00DB2D98" w:rsidP="002524B9">
      <w:pPr>
        <w:pStyle w:val="Paragraphedeliste"/>
        <w:numPr>
          <w:ilvl w:val="0"/>
          <w:numId w:val="9"/>
        </w:numPr>
        <w:spacing w:before="0" w:after="0" w:line="240" w:lineRule="auto"/>
        <w:jc w:val="left"/>
        <w:rPr>
          <w:rFonts w:ascii="Calibri" w:eastAsia="Times New Roman" w:hAnsi="Calibri" w:cs="Calibri"/>
          <w:color w:val="auto"/>
          <w:lang w:eastAsia="fr-FR"/>
        </w:rPr>
      </w:pPr>
      <w:proofErr w:type="gramStart"/>
      <w:r w:rsidRPr="002524B9">
        <w:rPr>
          <w:rFonts w:ascii="Calibri" w:eastAsia="Times New Roman" w:hAnsi="Calibri" w:cs="Calibri"/>
          <w:color w:val="auto"/>
          <w:lang w:eastAsia="fr-FR"/>
        </w:rPr>
        <w:t>bien</w:t>
      </w:r>
      <w:proofErr w:type="gramEnd"/>
      <w:r w:rsidRPr="002524B9">
        <w:rPr>
          <w:rFonts w:ascii="Calibri" w:eastAsia="Times New Roman" w:hAnsi="Calibri" w:cs="Calibri"/>
          <w:color w:val="auto"/>
          <w:lang w:eastAsia="fr-FR"/>
        </w:rPr>
        <w:t xml:space="preserve"> fusio</w:t>
      </w:r>
      <w:r w:rsidR="002524B9" w:rsidRPr="002524B9">
        <w:rPr>
          <w:rFonts w:ascii="Calibri" w:eastAsia="Times New Roman" w:hAnsi="Calibri" w:cs="Calibri"/>
          <w:color w:val="auto"/>
          <w:lang w:eastAsia="fr-FR"/>
        </w:rPr>
        <w:t xml:space="preserve">nner les deux fonctions main() : </w:t>
      </w:r>
      <w:r w:rsidRPr="002524B9">
        <w:rPr>
          <w:rFonts w:ascii="Calibri" w:eastAsia="Times New Roman" w:hAnsi="Calibri" w:cs="Calibri"/>
          <w:color w:val="auto"/>
          <w:lang w:eastAsia="fr-FR"/>
        </w:rPr>
        <w:t xml:space="preserve">les boucles </w:t>
      </w:r>
      <w:proofErr w:type="spellStart"/>
      <w:r w:rsidRPr="002524B9">
        <w:rPr>
          <w:rFonts w:ascii="Calibri" w:eastAsia="Times New Roman" w:hAnsi="Calibri" w:cs="Calibri"/>
          <w:color w:val="auto"/>
          <w:lang w:eastAsia="fr-FR"/>
        </w:rPr>
        <w:t>while</w:t>
      </w:r>
      <w:proofErr w:type="spellEnd"/>
      <w:r w:rsidRPr="002524B9">
        <w:rPr>
          <w:rFonts w:ascii="Calibri" w:eastAsia="Times New Roman" w:hAnsi="Calibri" w:cs="Calibri"/>
          <w:color w:val="auto"/>
          <w:lang w:eastAsia="fr-FR"/>
        </w:rPr>
        <w:t xml:space="preserve"> doivent d</w:t>
      </w:r>
      <w:r w:rsidR="002524B9" w:rsidRPr="002524B9">
        <w:rPr>
          <w:rFonts w:ascii="Calibri" w:eastAsia="Times New Roman" w:hAnsi="Calibri" w:cs="Calibri"/>
          <w:color w:val="auto"/>
          <w:lang w:eastAsia="fr-FR"/>
        </w:rPr>
        <w:t>evenir une seule et même boucle</w:t>
      </w:r>
      <w:r w:rsidRPr="002524B9">
        <w:rPr>
          <w:rFonts w:ascii="Calibri" w:eastAsia="Times New Roman" w:hAnsi="Calibri" w:cs="Calibri"/>
          <w:color w:val="auto"/>
          <w:lang w:eastAsia="fr-FR"/>
        </w:rPr>
        <w:t>.</w:t>
      </w:r>
    </w:p>
    <w:p w14:paraId="5A42D03D" w14:textId="5DBED43A" w:rsidR="00AC1C5D" w:rsidRPr="002524B9" w:rsidRDefault="00AC1C5D" w:rsidP="00DB2D98">
      <w:pPr>
        <w:pStyle w:val="Paragraphedeliste"/>
        <w:numPr>
          <w:ilvl w:val="0"/>
          <w:numId w:val="9"/>
        </w:numPr>
        <w:spacing w:before="0" w:after="0" w:line="240" w:lineRule="auto"/>
        <w:jc w:val="left"/>
        <w:rPr>
          <w:rFonts w:ascii="Calibri" w:eastAsia="Times New Roman" w:hAnsi="Calibri" w:cs="Calibri"/>
          <w:color w:val="auto"/>
          <w:lang w:eastAsia="fr-FR"/>
        </w:rPr>
      </w:pPr>
      <w:proofErr w:type="gramStart"/>
      <w:r w:rsidRPr="002524B9">
        <w:rPr>
          <w:rFonts w:ascii="Calibri" w:eastAsia="Times New Roman" w:hAnsi="Calibri" w:cs="Calibri"/>
          <w:color w:val="auto"/>
          <w:lang w:eastAsia="fr-FR"/>
        </w:rPr>
        <w:t>rajouter</w:t>
      </w:r>
      <w:proofErr w:type="gramEnd"/>
      <w:r w:rsidRPr="002524B9">
        <w:rPr>
          <w:rFonts w:ascii="Calibri" w:eastAsia="Times New Roman" w:hAnsi="Calibri" w:cs="Calibri"/>
          <w:color w:val="auto"/>
          <w:lang w:eastAsia="fr-FR"/>
        </w:rPr>
        <w:t xml:space="preserve"> un délai avant la boucle </w:t>
      </w:r>
      <w:proofErr w:type="spellStart"/>
      <w:r w:rsidRPr="002524B9">
        <w:rPr>
          <w:rFonts w:ascii="Calibri" w:eastAsia="Times New Roman" w:hAnsi="Calibri" w:cs="Calibri"/>
          <w:color w:val="auto"/>
          <w:lang w:eastAsia="fr-FR"/>
        </w:rPr>
        <w:t>while</w:t>
      </w:r>
      <w:proofErr w:type="spellEnd"/>
      <w:r w:rsidRPr="002524B9">
        <w:rPr>
          <w:rFonts w:ascii="Calibri" w:eastAsia="Times New Roman" w:hAnsi="Calibri" w:cs="Calibri"/>
          <w:color w:val="auto"/>
          <w:lang w:eastAsia="fr-FR"/>
        </w:rPr>
        <w:t> :</w:t>
      </w:r>
      <w:r w:rsidR="002524B9">
        <w:rPr>
          <w:rFonts w:ascii="Calibri" w:eastAsia="Times New Roman" w:hAnsi="Calibri" w:cs="Calibri"/>
          <w:color w:val="auto"/>
          <w:lang w:eastAsia="fr-FR"/>
        </w:rPr>
        <w:t xml:space="preserve"> </w:t>
      </w:r>
      <w:proofErr w:type="spellStart"/>
      <w:r w:rsidRPr="002524B9">
        <w:rPr>
          <w:rFonts w:ascii="Calibri" w:eastAsia="Times New Roman" w:hAnsi="Calibri" w:cs="Calibri"/>
          <w:color w:val="auto"/>
          <w:lang w:eastAsia="fr-FR"/>
        </w:rPr>
        <w:t>Sleep</w:t>
      </w:r>
      <w:proofErr w:type="spellEnd"/>
      <w:r w:rsidRPr="002524B9">
        <w:rPr>
          <w:rFonts w:ascii="Calibri" w:eastAsia="Times New Roman" w:hAnsi="Calibri" w:cs="Calibri"/>
          <w:color w:val="auto"/>
          <w:lang w:eastAsia="fr-FR"/>
        </w:rPr>
        <w:t>(3)</w:t>
      </w:r>
    </w:p>
    <w:p w14:paraId="0771961E"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w:t>
      </w:r>
    </w:p>
    <w:p w14:paraId="2B98A2F7" w14:textId="1291C396" w:rsidR="00DB2D98" w:rsidRPr="00DB2D98" w:rsidRDefault="00DB2D98" w:rsidP="00960AEB">
      <w:pPr>
        <w:spacing w:before="0" w:after="0" w:line="240" w:lineRule="auto"/>
        <w:jc w:val="center"/>
        <w:rPr>
          <w:rFonts w:ascii="Calibri" w:eastAsia="Times New Roman" w:hAnsi="Calibri" w:cs="Calibri"/>
          <w:color w:val="auto"/>
          <w:lang w:eastAsia="fr-FR"/>
        </w:rPr>
      </w:pPr>
      <w:r w:rsidRPr="00DB2D98">
        <w:rPr>
          <w:rFonts w:ascii="Calibri" w:eastAsia="Times New Roman" w:hAnsi="Calibri" w:cs="Calibri"/>
          <w:noProof/>
          <w:color w:val="auto"/>
          <w:lang w:eastAsia="fr-FR"/>
        </w:rPr>
        <w:lastRenderedPageBreak/>
        <w:drawing>
          <wp:inline distT="0" distB="0" distL="0" distR="0" wp14:anchorId="1DEC15A5" wp14:editId="5B891679">
            <wp:extent cx="5243513" cy="2869462"/>
            <wp:effectExtent l="0" t="0" r="0" b="7620"/>
            <wp:docPr id="51" name="Image 51" descr="def main() &#10;# call object &#10;objsetup() &#10;GUI. setup() &#10;CLI.setup() &#10;&quot;e&quot;: &quot;Off &#10;&quot;1&quot;: &quot;Dim&quot;, &#10;&quot;name&quot;: &quot;Status&quot; , &#10;last TimelnSeconds - &#10;properties &#10;mqttclient. init() &#10;mqttcl ient. onconnect(on_connect) &#10;mqttcl ient. sconnect) &#10;mqttcl ient. onSubscri be (on_s ubscri be) &#10;mqttclient. &#10;mqttcl ient. onPub1 s h) &#10;mqttclient. connect(broker address, username, &#10;# delay (18eea) &#10;while True: &#10;# call looping function &#10;loop() &#10;def objsetup(): &#10;IoEC1ient. setup({ &#10;&quot;type&quot; : &#10;&quot;Light&quot;, &#10;&quot; states&quot;: &#10;&quot;type&quot; : &#10;&quot;options&quot; , &#10;&quot;options&quot;: &#10;&quot;e&quot;: &quot;Off&quot; , &#10;&quot;1&quot;: &quot;Dim&quot;, &#10;password) &#10;14 &#10;27 &#10;44 &#10;def &#10;def &#10;def &#10;def &#10;main ( ) &#10;setup() &#10;ile True: &#10;loop() &#10;setup() : &#10;IoEC1ient. setup({ &#10;&quot;type&quot;: &quot; &#10;&quot; states&quot; : &#10;&quot;name&quot;: &quot;Status&quot; , &#10;&quot;type&quot; : &#10;&quot;options&quot; , &#10;&quot;options&quot; : &#10;&quot; controllable&quot; : &#10;True &#10;&quot; controllable&quot; : &#10;True &#10;IoEC1ient. onlnputReceive(onInputReceive &#10;global state &#10;add event detect (e, detect) &#10;state = restoreproperty(&quot; state&quot;, e) &#10;setstate(state) &#10;detect ( ) : &#10;processData(customRead (e), False) &#10;onlnputReceiveDone(ana10gInput) : &#10;processData(ana10gInput, Tr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f main() &#10;# call object &#10;objsetup() &#10;GUI. setup() &#10;CLI.setup() &#10;&quot;e&quot;: &quot;Off &#10;&quot;1&quot;: &quot;Dim&quot;, &#10;&quot;name&quot;: &quot;Status&quot; , &#10;last TimelnSeconds - &#10;properties &#10;mqttclient. init() &#10;mqttcl ient. onconnect(on_connect) &#10;mqttcl ient. sconnect) &#10;mqttcl ient. onSubscri be (on_s ubscri be) &#10;mqttclient. &#10;mqttcl ient. onPub1 s h) &#10;mqttclient. connect(broker address, username, &#10;# delay (18eea) &#10;while True: &#10;# call looping function &#10;loop() &#10;def objsetup(): &#10;IoEC1ient. setup({ &#10;&quot;type&quot; : &#10;&quot;Light&quot;, &#10;&quot; states&quot;: &#10;&quot;type&quot; : &#10;&quot;options&quot; , &#10;&quot;options&quot;: &#10;&quot;e&quot;: &quot;Off&quot; , &#10;&quot;1&quot;: &quot;Dim&quot;, &#10;password) &#10;14 &#10;27 &#10;44 &#10;def &#10;def &#10;def &#10;def &#10;main ( ) &#10;setup() &#10;ile True: &#10;loop() &#10;setup() : &#10;IoEC1ient. setup({ &#10;&quot;type&quot;: &quot; &#10;&quot; states&quot; : &#10;&quot;name&quot;: &quot;Status&quot; , &#10;&quot;type&quot; : &#10;&quot;options&quot; , &#10;&quot;options&quot; : &#10;&quot; controllable&quot; : &#10;True &#10;&quot; controllable&quot; : &#10;True &#10;IoEC1ient. onlnputReceive(onInputReceive &#10;global state &#10;add event detect (e, detect) &#10;state = restoreproperty(&quot; state&quot;, e) &#10;setstate(state) &#10;detect ( ) : &#10;processData(customRead (e), False) &#10;onlnputReceiveDone(ana10gInput) : &#10;processData(ana10gInput, True)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049" cy="2883984"/>
                    </a:xfrm>
                    <a:prstGeom prst="rect">
                      <a:avLst/>
                    </a:prstGeom>
                    <a:noFill/>
                    <a:ln>
                      <a:noFill/>
                    </a:ln>
                  </pic:spPr>
                </pic:pic>
              </a:graphicData>
            </a:graphic>
          </wp:inline>
        </w:drawing>
      </w:r>
    </w:p>
    <w:p w14:paraId="19B09BB3"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w:t>
      </w:r>
    </w:p>
    <w:p w14:paraId="2751DDD2" w14:textId="2EBA43D6"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xml:space="preserve">Encore une fois on </w:t>
      </w:r>
      <w:r w:rsidR="00742C09" w:rsidRPr="00DB2D98">
        <w:rPr>
          <w:rFonts w:ascii="Calibri" w:eastAsia="Times New Roman" w:hAnsi="Calibri" w:cs="Calibri"/>
          <w:color w:val="auto"/>
          <w:lang w:eastAsia="fr-FR"/>
        </w:rPr>
        <w:t>répètera</w:t>
      </w:r>
      <w:r w:rsidRPr="00DB2D98">
        <w:rPr>
          <w:rFonts w:ascii="Calibri" w:eastAsia="Times New Roman" w:hAnsi="Calibri" w:cs="Calibri"/>
          <w:color w:val="auto"/>
          <w:lang w:eastAsia="fr-FR"/>
        </w:rPr>
        <w:t xml:space="preserve"> l'opération sur l</w:t>
      </w:r>
      <w:r w:rsidR="0059741E">
        <w:rPr>
          <w:rFonts w:ascii="Calibri" w:eastAsia="Times New Roman" w:hAnsi="Calibri" w:cs="Calibri"/>
          <w:color w:val="auto"/>
          <w:lang w:eastAsia="fr-FR"/>
        </w:rPr>
        <w:t>es différents objets connectés</w:t>
      </w:r>
      <w:r w:rsidRPr="00DB2D98">
        <w:rPr>
          <w:rFonts w:ascii="Calibri" w:eastAsia="Times New Roman" w:hAnsi="Calibri" w:cs="Calibri"/>
          <w:color w:val="auto"/>
          <w:lang w:eastAsia="fr-FR"/>
        </w:rPr>
        <w:t xml:space="preserve"> en prenant soin d'adapter chaque code à son objet. </w:t>
      </w:r>
    </w:p>
    <w:p w14:paraId="0AB7992F"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w:t>
      </w:r>
    </w:p>
    <w:p w14:paraId="407C5606" w14:textId="78BCBBAE"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MQTT est un s</w:t>
      </w:r>
      <w:r w:rsidR="0059741E">
        <w:rPr>
          <w:rFonts w:ascii="Calibri" w:eastAsia="Times New Roman" w:hAnsi="Calibri" w:cs="Calibri"/>
          <w:color w:val="auto"/>
          <w:lang w:eastAsia="fr-FR"/>
        </w:rPr>
        <w:t>ystème d'émetteur / récepteur, q</w:t>
      </w:r>
      <w:r w:rsidRPr="00DB2D98">
        <w:rPr>
          <w:rFonts w:ascii="Calibri" w:eastAsia="Times New Roman" w:hAnsi="Calibri" w:cs="Calibri"/>
          <w:color w:val="auto"/>
          <w:lang w:eastAsia="fr-FR"/>
        </w:rPr>
        <w:t xml:space="preserve">ui permet de spécifier les messages que notre client souhaite recevoir ou envoyer. </w:t>
      </w:r>
    </w:p>
    <w:p w14:paraId="7CFCF5A0"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xml:space="preserve">Pour cela nous utilisons des "topic" qui sont les canaux de discussions auxquels nos objets pourront souscrire et ainsi recevoir tous les messages postés sur ce sujet. </w:t>
      </w:r>
    </w:p>
    <w:p w14:paraId="0F67E5FA" w14:textId="257147B4" w:rsidR="00DB2D98" w:rsidRPr="00DB2D98" w:rsidRDefault="00742C09"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C’est</w:t>
      </w:r>
      <w:r w:rsidR="00DB2D98" w:rsidRPr="00DB2D98">
        <w:rPr>
          <w:rFonts w:ascii="Calibri" w:eastAsia="Times New Roman" w:hAnsi="Calibri" w:cs="Calibri"/>
          <w:color w:val="auto"/>
          <w:lang w:eastAsia="fr-FR"/>
        </w:rPr>
        <w:t xml:space="preserve"> notre serveur qui jouera le rôle de médiateur entre les deux appareils et redistribuera les informations aux bons objets. Il veille à ce que les appareils restent connectés. Si un appareil </w:t>
      </w:r>
      <w:proofErr w:type="spellStart"/>
      <w:r w:rsidR="00DB2D98" w:rsidRPr="00DB2D98">
        <w:rPr>
          <w:rFonts w:ascii="Calibri" w:eastAsia="Times New Roman" w:hAnsi="Calibri" w:cs="Calibri"/>
          <w:color w:val="auto"/>
          <w:lang w:eastAsia="fr-FR"/>
        </w:rPr>
        <w:t>edge</w:t>
      </w:r>
      <w:proofErr w:type="spellEnd"/>
      <w:r w:rsidR="00DB2D98" w:rsidRPr="00DB2D98">
        <w:rPr>
          <w:rFonts w:ascii="Calibri" w:eastAsia="Times New Roman" w:hAnsi="Calibri" w:cs="Calibri"/>
          <w:color w:val="auto"/>
          <w:lang w:eastAsia="fr-FR"/>
        </w:rPr>
        <w:t xml:space="preserve">-of-network perd sa connectivité, tous les clients qui y sont liés seront notifiés grâce à la </w:t>
      </w:r>
      <w:r w:rsidRPr="00DB2D98">
        <w:rPr>
          <w:rFonts w:ascii="Calibri" w:eastAsia="Times New Roman" w:hAnsi="Calibri" w:cs="Calibri"/>
          <w:color w:val="auto"/>
          <w:lang w:eastAsia="fr-FR"/>
        </w:rPr>
        <w:t xml:space="preserve">fonctionnalité </w:t>
      </w:r>
      <w:r>
        <w:rPr>
          <w:rFonts w:ascii="Calibri" w:eastAsia="Times New Roman" w:hAnsi="Calibri" w:cs="Calibri"/>
          <w:color w:val="auto"/>
          <w:lang w:eastAsia="fr-FR"/>
        </w:rPr>
        <w:t>« </w:t>
      </w:r>
      <w:r w:rsidR="00DB2D98" w:rsidRPr="00DB2D98">
        <w:rPr>
          <w:rFonts w:ascii="Calibri" w:eastAsia="Times New Roman" w:hAnsi="Calibri" w:cs="Calibri"/>
          <w:color w:val="auto"/>
          <w:lang w:eastAsia="fr-FR"/>
        </w:rPr>
        <w:t xml:space="preserve">Last Will and </w:t>
      </w:r>
      <w:r w:rsidRPr="00DB2D98">
        <w:rPr>
          <w:rFonts w:ascii="Calibri" w:eastAsia="Times New Roman" w:hAnsi="Calibri" w:cs="Calibri"/>
          <w:color w:val="auto"/>
          <w:lang w:eastAsia="fr-FR"/>
        </w:rPr>
        <w:t>Testament »</w:t>
      </w:r>
    </w:p>
    <w:p w14:paraId="1FEE5C33"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w:t>
      </w:r>
    </w:p>
    <w:p w14:paraId="1653C2BB"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xml:space="preserve">Nous définirons les topics suivant une structure commune : </w:t>
      </w:r>
      <w:r w:rsidRPr="00DB2D98">
        <w:rPr>
          <w:rFonts w:ascii="Calibri" w:eastAsia="Times New Roman" w:hAnsi="Calibri" w:cs="Calibri"/>
          <w:i/>
          <w:iCs/>
          <w:color w:val="auto"/>
          <w:lang w:eastAsia="fr-FR"/>
        </w:rPr>
        <w:t>Usine/Pièce/</w:t>
      </w:r>
      <w:proofErr w:type="spellStart"/>
      <w:r w:rsidRPr="00DB2D98">
        <w:rPr>
          <w:rFonts w:ascii="Calibri" w:eastAsia="Times New Roman" w:hAnsi="Calibri" w:cs="Calibri"/>
          <w:i/>
          <w:iCs/>
          <w:color w:val="auto"/>
          <w:lang w:eastAsia="fr-FR"/>
        </w:rPr>
        <w:t>TypeObjet</w:t>
      </w:r>
      <w:proofErr w:type="spellEnd"/>
      <w:r w:rsidRPr="00DB2D98">
        <w:rPr>
          <w:rFonts w:ascii="Calibri" w:eastAsia="Times New Roman" w:hAnsi="Calibri" w:cs="Calibri"/>
          <w:i/>
          <w:iCs/>
          <w:color w:val="auto"/>
          <w:lang w:eastAsia="fr-FR"/>
        </w:rPr>
        <w:t>/Donnée</w:t>
      </w:r>
    </w:p>
    <w:p w14:paraId="26624E3C"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xml:space="preserve">Par exemple : </w:t>
      </w:r>
    </w:p>
    <w:p w14:paraId="24602685" w14:textId="77777777" w:rsidR="00DB2D98" w:rsidRPr="00DB2D98" w:rsidRDefault="00DB2D98" w:rsidP="006B3C6D">
      <w:pPr>
        <w:numPr>
          <w:ilvl w:val="0"/>
          <w:numId w:val="12"/>
        </w:numPr>
        <w:spacing w:before="0" w:after="0" w:line="240" w:lineRule="auto"/>
        <w:ind w:left="540"/>
        <w:jc w:val="left"/>
        <w:textAlignment w:val="center"/>
        <w:rPr>
          <w:rFonts w:ascii="Calibri" w:eastAsia="Times New Roman" w:hAnsi="Calibri" w:cs="Calibri"/>
          <w:color w:val="auto"/>
          <w:lang w:eastAsia="fr-FR"/>
        </w:rPr>
      </w:pPr>
      <w:r w:rsidRPr="00DB2D98">
        <w:rPr>
          <w:rFonts w:ascii="Calibri" w:eastAsia="Times New Roman" w:hAnsi="Calibri" w:cs="Calibri"/>
          <w:color w:val="auto"/>
          <w:lang w:eastAsia="fr-FR"/>
        </w:rPr>
        <w:t>RSS/Bureau/Motion/</w:t>
      </w:r>
      <w:proofErr w:type="spellStart"/>
      <w:r w:rsidRPr="00DB2D98">
        <w:rPr>
          <w:rFonts w:ascii="Calibri" w:eastAsia="Times New Roman" w:hAnsi="Calibri" w:cs="Calibri"/>
          <w:color w:val="auto"/>
          <w:lang w:eastAsia="fr-FR"/>
        </w:rPr>
        <w:t>status</w:t>
      </w:r>
      <w:proofErr w:type="spellEnd"/>
      <w:r w:rsidRPr="00DB2D98">
        <w:rPr>
          <w:rFonts w:ascii="Calibri" w:eastAsia="Times New Roman" w:hAnsi="Calibri" w:cs="Calibri"/>
          <w:color w:val="auto"/>
          <w:lang w:eastAsia="fr-FR"/>
        </w:rPr>
        <w:t xml:space="preserve"> (pour envoyer les statuts des capteurs de mouvement dans le bureau)</w:t>
      </w:r>
    </w:p>
    <w:p w14:paraId="17B2842D" w14:textId="77777777" w:rsidR="00DB2D98" w:rsidRPr="00DB2D98" w:rsidRDefault="00DB2D98" w:rsidP="006B3C6D">
      <w:pPr>
        <w:numPr>
          <w:ilvl w:val="0"/>
          <w:numId w:val="12"/>
        </w:numPr>
        <w:spacing w:before="0" w:after="0" w:line="240" w:lineRule="auto"/>
        <w:ind w:left="540"/>
        <w:jc w:val="left"/>
        <w:textAlignment w:val="center"/>
        <w:rPr>
          <w:rFonts w:ascii="Calibri" w:eastAsia="Times New Roman" w:hAnsi="Calibri" w:cs="Calibri"/>
          <w:color w:val="auto"/>
          <w:lang w:eastAsia="fr-FR"/>
        </w:rPr>
      </w:pPr>
      <w:r w:rsidRPr="00DB2D98">
        <w:rPr>
          <w:rFonts w:ascii="Calibri" w:eastAsia="Times New Roman" w:hAnsi="Calibri" w:cs="Calibri"/>
          <w:color w:val="auto"/>
          <w:lang w:eastAsia="fr-FR"/>
        </w:rPr>
        <w:t>RSS/Bureau/Light/</w:t>
      </w:r>
      <w:proofErr w:type="spellStart"/>
      <w:r w:rsidRPr="00DB2D98">
        <w:rPr>
          <w:rFonts w:ascii="Calibri" w:eastAsia="Times New Roman" w:hAnsi="Calibri" w:cs="Calibri"/>
          <w:color w:val="auto"/>
          <w:lang w:eastAsia="fr-FR"/>
        </w:rPr>
        <w:t>status</w:t>
      </w:r>
      <w:proofErr w:type="spellEnd"/>
      <w:r w:rsidRPr="00DB2D98">
        <w:rPr>
          <w:rFonts w:ascii="Calibri" w:eastAsia="Times New Roman" w:hAnsi="Calibri" w:cs="Calibri"/>
          <w:color w:val="auto"/>
          <w:lang w:eastAsia="fr-FR"/>
        </w:rPr>
        <w:t xml:space="preserve"> (pour envoyer les statuts des lumières dans le bureau) </w:t>
      </w:r>
    </w:p>
    <w:p w14:paraId="36856D3E" w14:textId="77777777" w:rsidR="00DB2D98" w:rsidRPr="00DB2D98" w:rsidRDefault="00DB2D98" w:rsidP="006B3C6D">
      <w:pPr>
        <w:numPr>
          <w:ilvl w:val="0"/>
          <w:numId w:val="12"/>
        </w:numPr>
        <w:spacing w:before="0" w:after="0" w:line="240" w:lineRule="auto"/>
        <w:ind w:left="540"/>
        <w:jc w:val="left"/>
        <w:textAlignment w:val="center"/>
        <w:rPr>
          <w:rFonts w:ascii="Calibri" w:eastAsia="Times New Roman" w:hAnsi="Calibri" w:cs="Calibri"/>
          <w:color w:val="auto"/>
          <w:lang w:eastAsia="fr-FR"/>
        </w:rPr>
      </w:pPr>
      <w:r w:rsidRPr="00DB2D98">
        <w:rPr>
          <w:rFonts w:ascii="Calibri" w:eastAsia="Times New Roman" w:hAnsi="Calibri" w:cs="Calibri"/>
          <w:color w:val="auto"/>
          <w:lang w:eastAsia="fr-FR"/>
        </w:rPr>
        <w:t>RSS/Stocks/Motion/</w:t>
      </w:r>
      <w:proofErr w:type="spellStart"/>
      <w:r w:rsidRPr="00DB2D98">
        <w:rPr>
          <w:rFonts w:ascii="Calibri" w:eastAsia="Times New Roman" w:hAnsi="Calibri" w:cs="Calibri"/>
          <w:color w:val="auto"/>
          <w:lang w:eastAsia="fr-FR"/>
        </w:rPr>
        <w:t>status</w:t>
      </w:r>
      <w:proofErr w:type="spellEnd"/>
      <w:r w:rsidRPr="00DB2D98">
        <w:rPr>
          <w:rFonts w:ascii="Calibri" w:eastAsia="Times New Roman" w:hAnsi="Calibri" w:cs="Calibri"/>
          <w:color w:val="auto"/>
          <w:lang w:eastAsia="fr-FR"/>
        </w:rPr>
        <w:t xml:space="preserve"> (pour envoyer les statuts des capteurs de mouvement dans les stocks)</w:t>
      </w:r>
    </w:p>
    <w:p w14:paraId="37BCB486" w14:textId="77777777" w:rsidR="00DB2D98" w:rsidRPr="00DB2D98" w:rsidRDefault="00DB2D98" w:rsidP="006B3C6D">
      <w:pPr>
        <w:numPr>
          <w:ilvl w:val="0"/>
          <w:numId w:val="12"/>
        </w:numPr>
        <w:spacing w:before="0" w:after="0" w:line="240" w:lineRule="auto"/>
        <w:ind w:left="540"/>
        <w:jc w:val="left"/>
        <w:textAlignment w:val="center"/>
        <w:rPr>
          <w:rFonts w:ascii="Calibri" w:eastAsia="Times New Roman" w:hAnsi="Calibri" w:cs="Calibri"/>
          <w:color w:val="auto"/>
          <w:lang w:eastAsia="fr-FR"/>
        </w:rPr>
      </w:pPr>
      <w:r w:rsidRPr="00DB2D98">
        <w:rPr>
          <w:rFonts w:ascii="Calibri" w:eastAsia="Times New Roman" w:hAnsi="Calibri" w:cs="Calibri"/>
          <w:color w:val="auto"/>
          <w:lang w:eastAsia="fr-FR"/>
        </w:rPr>
        <w:t>RSS/Stocks/Light/</w:t>
      </w:r>
      <w:proofErr w:type="spellStart"/>
      <w:r w:rsidRPr="00DB2D98">
        <w:rPr>
          <w:rFonts w:ascii="Calibri" w:eastAsia="Times New Roman" w:hAnsi="Calibri" w:cs="Calibri"/>
          <w:color w:val="auto"/>
          <w:lang w:eastAsia="fr-FR"/>
        </w:rPr>
        <w:t>status</w:t>
      </w:r>
      <w:proofErr w:type="spellEnd"/>
      <w:r w:rsidRPr="00DB2D98">
        <w:rPr>
          <w:rFonts w:ascii="Calibri" w:eastAsia="Times New Roman" w:hAnsi="Calibri" w:cs="Calibri"/>
          <w:color w:val="auto"/>
          <w:lang w:eastAsia="fr-FR"/>
        </w:rPr>
        <w:t xml:space="preserve"> (pour envoyer les statuts des lumières dans les stocks)</w:t>
      </w:r>
    </w:p>
    <w:p w14:paraId="5D6639B7"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w:t>
      </w:r>
    </w:p>
    <w:p w14:paraId="35C114CC" w14:textId="4D573CCF"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Seul</w:t>
      </w:r>
      <w:r w:rsidR="00F217B4">
        <w:rPr>
          <w:rFonts w:ascii="Calibri" w:eastAsia="Times New Roman" w:hAnsi="Calibri" w:cs="Calibri"/>
          <w:color w:val="auto"/>
          <w:lang w:eastAsia="fr-FR"/>
        </w:rPr>
        <w:t>e</w:t>
      </w:r>
      <w:r w:rsidRPr="00DB2D98">
        <w:rPr>
          <w:rFonts w:ascii="Calibri" w:eastAsia="Times New Roman" w:hAnsi="Calibri" w:cs="Calibri"/>
          <w:color w:val="auto"/>
          <w:lang w:eastAsia="fr-FR"/>
        </w:rPr>
        <w:t xml:space="preserve">s </w:t>
      </w:r>
      <w:r w:rsidR="00742C09" w:rsidRPr="00DB2D98">
        <w:rPr>
          <w:rFonts w:ascii="Calibri" w:eastAsia="Times New Roman" w:hAnsi="Calibri" w:cs="Calibri"/>
          <w:color w:val="auto"/>
          <w:lang w:eastAsia="fr-FR"/>
        </w:rPr>
        <w:t>les lumières</w:t>
      </w:r>
      <w:r w:rsidRPr="00DB2D98">
        <w:rPr>
          <w:rFonts w:ascii="Calibri" w:eastAsia="Times New Roman" w:hAnsi="Calibri" w:cs="Calibri"/>
          <w:color w:val="auto"/>
          <w:lang w:eastAsia="fr-FR"/>
        </w:rPr>
        <w:t xml:space="preserve"> souscriront aux topics du Motion </w:t>
      </w:r>
      <w:proofErr w:type="spellStart"/>
      <w:r w:rsidRPr="00DB2D98">
        <w:rPr>
          <w:rFonts w:ascii="Calibri" w:eastAsia="Times New Roman" w:hAnsi="Calibri" w:cs="Calibri"/>
          <w:color w:val="auto"/>
          <w:lang w:eastAsia="fr-FR"/>
        </w:rPr>
        <w:t>Sensor</w:t>
      </w:r>
      <w:proofErr w:type="spellEnd"/>
      <w:r w:rsidRPr="00DB2D98">
        <w:rPr>
          <w:rFonts w:ascii="Calibri" w:eastAsia="Times New Roman" w:hAnsi="Calibri" w:cs="Calibri"/>
          <w:color w:val="auto"/>
          <w:lang w:eastAsia="fr-FR"/>
        </w:rPr>
        <w:t xml:space="preserve"> de leur pièce.</w:t>
      </w:r>
    </w:p>
    <w:p w14:paraId="4B479E7D"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w:t>
      </w:r>
    </w:p>
    <w:p w14:paraId="15980D16" w14:textId="4502D90D" w:rsid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Nos MQTT clients n'auront donc plus qu'à souscrire automatiquement à ces canaux de discussion, reprenons donc le c</w:t>
      </w:r>
      <w:r w:rsidR="002A7AA4">
        <w:rPr>
          <w:rFonts w:ascii="Calibri" w:eastAsia="Times New Roman" w:hAnsi="Calibri" w:cs="Calibri"/>
          <w:color w:val="auto"/>
          <w:lang w:eastAsia="fr-FR"/>
        </w:rPr>
        <w:t xml:space="preserve">ode pour y ajouter ces éléments (dans le fichier main.py) </w:t>
      </w:r>
    </w:p>
    <w:p w14:paraId="194DB412" w14:textId="77777777" w:rsidR="002524B9" w:rsidRPr="00DB2D98" w:rsidRDefault="002524B9" w:rsidP="00DB2D98">
      <w:pPr>
        <w:spacing w:before="0" w:after="0" w:line="240" w:lineRule="auto"/>
        <w:jc w:val="left"/>
        <w:rPr>
          <w:rFonts w:ascii="Calibri" w:eastAsia="Times New Roman" w:hAnsi="Calibri" w:cs="Calibri"/>
          <w:color w:val="auto"/>
          <w:lang w:eastAsia="fr-FR"/>
        </w:rPr>
      </w:pPr>
    </w:p>
    <w:p w14:paraId="053AB925" w14:textId="0468115E" w:rsidR="00DB2D98" w:rsidRPr="00DB2D98" w:rsidRDefault="00DB2D98" w:rsidP="00027264">
      <w:pPr>
        <w:spacing w:before="0" w:after="0" w:line="240" w:lineRule="auto"/>
        <w:jc w:val="center"/>
        <w:rPr>
          <w:rFonts w:ascii="Calibri" w:eastAsia="Times New Roman" w:hAnsi="Calibri" w:cs="Calibri"/>
          <w:color w:val="auto"/>
          <w:lang w:eastAsia="fr-FR"/>
        </w:rPr>
      </w:pPr>
      <w:r w:rsidRPr="00DB2D98">
        <w:rPr>
          <w:rFonts w:ascii="Calibri" w:eastAsia="Times New Roman" w:hAnsi="Calibri" w:cs="Calibri"/>
          <w:noProof/>
          <w:color w:val="auto"/>
          <w:lang w:eastAsia="fr-FR"/>
        </w:rPr>
        <w:drawing>
          <wp:inline distT="0" distB="0" distL="0" distR="0" wp14:anchorId="05070AD3" wp14:editId="5F72476C">
            <wp:extent cx="2428875" cy="633392"/>
            <wp:effectExtent l="0" t="0" r="0" b="0"/>
            <wp:docPr id="50" name="Image 50" descr="23 &#10;# Publication and subscriptions topics &#10;pub= &quot; RSS/ Bureau/ Light/ status &quot; &#10;status &quot; &#10;issub=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23 &#10;# Publication and subscriptions topics &#10;pub= &quot; RSS/ Bureau/ Light/ status &quot; &#10;status &quot; &#10;issub=e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87485" cy="648676"/>
                    </a:xfrm>
                    <a:prstGeom prst="rect">
                      <a:avLst/>
                    </a:prstGeom>
                    <a:noFill/>
                    <a:ln>
                      <a:noFill/>
                    </a:ln>
                  </pic:spPr>
                </pic:pic>
              </a:graphicData>
            </a:graphic>
          </wp:inline>
        </w:drawing>
      </w:r>
    </w:p>
    <w:p w14:paraId="22592ACC" w14:textId="77777777" w:rsidR="00455672" w:rsidRDefault="00455672" w:rsidP="00DB2D98">
      <w:pPr>
        <w:spacing w:before="0" w:after="0" w:line="240" w:lineRule="auto"/>
        <w:jc w:val="left"/>
        <w:rPr>
          <w:rFonts w:ascii="Calibri" w:eastAsia="Times New Roman" w:hAnsi="Calibri" w:cs="Calibri"/>
          <w:color w:val="auto"/>
          <w:lang w:eastAsia="fr-FR"/>
        </w:rPr>
      </w:pPr>
    </w:p>
    <w:p w14:paraId="0F0805CA" w14:textId="77777777" w:rsidR="00455672" w:rsidRPr="007C0A8E" w:rsidRDefault="00455672" w:rsidP="002524B9">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#Publication and subscriptions topics</w:t>
      </w:r>
    </w:p>
    <w:p w14:paraId="41D2CF54" w14:textId="77777777" w:rsidR="00455672" w:rsidRPr="007C0A8E" w:rsidRDefault="00455672" w:rsidP="002524B9">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pub = "RSS/Burean/Light/status"</w:t>
      </w:r>
    </w:p>
    <w:p w14:paraId="4F68A527" w14:textId="77777777" w:rsidR="00455672" w:rsidRPr="002524B9" w:rsidRDefault="00455672" w:rsidP="002524B9">
      <w:pPr>
        <w:spacing w:before="0" w:after="0" w:line="240" w:lineRule="auto"/>
        <w:ind w:left="708"/>
        <w:jc w:val="left"/>
        <w:rPr>
          <w:rFonts w:ascii="Cascadia Mono Light" w:eastAsia="Times New Roman" w:hAnsi="Cascadia Mono Light" w:cs="Cascadia Mono Light"/>
          <w:color w:val="auto"/>
          <w:sz w:val="16"/>
          <w:lang w:eastAsia="fr-FR"/>
        </w:rPr>
      </w:pPr>
      <w:proofErr w:type="spellStart"/>
      <w:proofErr w:type="gramStart"/>
      <w:r w:rsidRPr="002524B9">
        <w:rPr>
          <w:rFonts w:ascii="Cascadia Mono Light" w:eastAsia="Times New Roman" w:hAnsi="Cascadia Mono Light" w:cs="Cascadia Mono Light"/>
          <w:color w:val="auto"/>
          <w:sz w:val="16"/>
          <w:lang w:eastAsia="fr-FR"/>
        </w:rPr>
        <w:t>sub</w:t>
      </w:r>
      <w:proofErr w:type="spellEnd"/>
      <w:proofErr w:type="gramEnd"/>
      <w:r w:rsidRPr="002524B9">
        <w:rPr>
          <w:rFonts w:ascii="Cascadia Mono Light" w:eastAsia="Times New Roman" w:hAnsi="Cascadia Mono Light" w:cs="Cascadia Mono Light"/>
          <w:color w:val="auto"/>
          <w:sz w:val="16"/>
          <w:lang w:eastAsia="fr-FR"/>
        </w:rPr>
        <w:t xml:space="preserve"> = "RSS/Bureau/Motion/</w:t>
      </w:r>
      <w:proofErr w:type="spellStart"/>
      <w:r w:rsidRPr="002524B9">
        <w:rPr>
          <w:rFonts w:ascii="Cascadia Mono Light" w:eastAsia="Times New Roman" w:hAnsi="Cascadia Mono Light" w:cs="Cascadia Mono Light"/>
          <w:color w:val="auto"/>
          <w:sz w:val="16"/>
          <w:lang w:eastAsia="fr-FR"/>
        </w:rPr>
        <w:t>status</w:t>
      </w:r>
      <w:proofErr w:type="spellEnd"/>
      <w:r w:rsidRPr="002524B9">
        <w:rPr>
          <w:rFonts w:ascii="Cascadia Mono Light" w:eastAsia="Times New Roman" w:hAnsi="Cascadia Mono Light" w:cs="Cascadia Mono Light"/>
          <w:color w:val="auto"/>
          <w:sz w:val="16"/>
          <w:lang w:eastAsia="fr-FR"/>
        </w:rPr>
        <w:t>"</w:t>
      </w:r>
    </w:p>
    <w:p w14:paraId="7C94A8A0" w14:textId="77777777" w:rsidR="00455672" w:rsidRPr="002524B9" w:rsidRDefault="00455672" w:rsidP="002524B9">
      <w:pPr>
        <w:spacing w:before="0" w:after="0" w:line="240" w:lineRule="auto"/>
        <w:ind w:left="708"/>
        <w:jc w:val="left"/>
        <w:rPr>
          <w:rFonts w:ascii="Cascadia Mono Light" w:eastAsia="Times New Roman" w:hAnsi="Cascadia Mono Light" w:cs="Cascadia Mono Light"/>
          <w:color w:val="auto"/>
          <w:sz w:val="16"/>
          <w:lang w:eastAsia="fr-FR"/>
        </w:rPr>
      </w:pPr>
      <w:proofErr w:type="spellStart"/>
      <w:proofErr w:type="gramStart"/>
      <w:r w:rsidRPr="002524B9">
        <w:rPr>
          <w:rFonts w:ascii="Cascadia Mono Light" w:eastAsia="Times New Roman" w:hAnsi="Cascadia Mono Light" w:cs="Cascadia Mono Light"/>
          <w:color w:val="auto"/>
          <w:sz w:val="16"/>
          <w:lang w:eastAsia="fr-FR"/>
        </w:rPr>
        <w:t>issub</w:t>
      </w:r>
      <w:proofErr w:type="spellEnd"/>
      <w:proofErr w:type="gramEnd"/>
      <w:r w:rsidRPr="002524B9">
        <w:rPr>
          <w:rFonts w:ascii="Cascadia Mono Light" w:eastAsia="Times New Roman" w:hAnsi="Cascadia Mono Light" w:cs="Cascadia Mono Light"/>
          <w:color w:val="auto"/>
          <w:sz w:val="16"/>
          <w:lang w:eastAsia="fr-FR"/>
        </w:rPr>
        <w:t>=0</w:t>
      </w:r>
    </w:p>
    <w:p w14:paraId="4226F0CB" w14:textId="77777777" w:rsidR="00455672" w:rsidRDefault="00455672" w:rsidP="00DB2D98">
      <w:pPr>
        <w:spacing w:before="0" w:after="0" w:line="240" w:lineRule="auto"/>
        <w:jc w:val="left"/>
        <w:rPr>
          <w:rFonts w:ascii="Calibri" w:eastAsia="Times New Roman" w:hAnsi="Calibri" w:cs="Calibri"/>
          <w:color w:val="auto"/>
          <w:lang w:eastAsia="fr-FR"/>
        </w:rPr>
      </w:pPr>
    </w:p>
    <w:p w14:paraId="2814595E" w14:textId="5515D8B1" w:rsidR="00455672" w:rsidRDefault="00455672" w:rsidP="00DB2D98">
      <w:pPr>
        <w:spacing w:before="0" w:after="0" w:line="240" w:lineRule="auto"/>
        <w:jc w:val="left"/>
        <w:rPr>
          <w:rFonts w:ascii="Calibri" w:eastAsia="Times New Roman" w:hAnsi="Calibri" w:cs="Calibri"/>
          <w:color w:val="auto"/>
          <w:lang w:eastAsia="fr-FR"/>
        </w:rPr>
      </w:pPr>
      <w:r>
        <w:rPr>
          <w:rFonts w:ascii="Calibri" w:eastAsia="Times New Roman" w:hAnsi="Calibri" w:cs="Calibri"/>
          <w:color w:val="auto"/>
          <w:lang w:eastAsia="fr-FR"/>
        </w:rPr>
        <w:t>Attention à bien modifier ces valeurs pour chaque composant pour qu’il soit inscrit (et publie) dans le bon canal !</w:t>
      </w:r>
    </w:p>
    <w:p w14:paraId="14E8C459" w14:textId="77777777" w:rsidR="00455672" w:rsidRDefault="00455672" w:rsidP="00DB2D98">
      <w:pPr>
        <w:spacing w:before="0" w:after="0" w:line="240" w:lineRule="auto"/>
        <w:jc w:val="left"/>
        <w:rPr>
          <w:rFonts w:ascii="Calibri" w:eastAsia="Times New Roman" w:hAnsi="Calibri" w:cs="Calibri"/>
          <w:color w:val="auto"/>
          <w:lang w:eastAsia="fr-FR"/>
        </w:rPr>
      </w:pPr>
    </w:p>
    <w:p w14:paraId="38DD841A" w14:textId="5AA21CE0"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Comme nous pour</w:t>
      </w:r>
      <w:r w:rsidR="00F217B4">
        <w:rPr>
          <w:rFonts w:ascii="Calibri" w:eastAsia="Times New Roman" w:hAnsi="Calibri" w:cs="Calibri"/>
          <w:color w:val="auto"/>
          <w:lang w:eastAsia="fr-FR"/>
        </w:rPr>
        <w:t>rions nous retrouver déconnectés</w:t>
      </w:r>
      <w:r w:rsidRPr="00DB2D98">
        <w:rPr>
          <w:rFonts w:ascii="Calibri" w:eastAsia="Times New Roman" w:hAnsi="Calibri" w:cs="Calibri"/>
          <w:color w:val="auto"/>
          <w:lang w:eastAsia="fr-FR"/>
        </w:rPr>
        <w:t xml:space="preserve"> et que la souscription ne fonctionne que si notre </w:t>
      </w:r>
      <w:r w:rsidR="00F217B4">
        <w:rPr>
          <w:rFonts w:ascii="Calibri" w:eastAsia="Times New Roman" w:hAnsi="Calibri" w:cs="Calibri"/>
          <w:color w:val="auto"/>
          <w:lang w:eastAsia="fr-FR"/>
        </w:rPr>
        <w:t>client est connecté, nous ferons</w:t>
      </w:r>
      <w:r w:rsidRPr="00DB2D98">
        <w:rPr>
          <w:rFonts w:ascii="Calibri" w:eastAsia="Times New Roman" w:hAnsi="Calibri" w:cs="Calibri"/>
          <w:color w:val="auto"/>
          <w:lang w:eastAsia="fr-FR"/>
        </w:rPr>
        <w:t xml:space="preserve"> notre requête de </w:t>
      </w:r>
      <w:r w:rsidR="002A7AA4">
        <w:rPr>
          <w:rFonts w:ascii="Calibri" w:eastAsia="Times New Roman" w:hAnsi="Calibri" w:cs="Calibri"/>
          <w:color w:val="auto"/>
          <w:lang w:eastAsia="fr-FR"/>
        </w:rPr>
        <w:t xml:space="preserve">souscription dans notre boucle (en </w:t>
      </w:r>
      <w:r w:rsidR="0059741E">
        <w:rPr>
          <w:rFonts w:ascii="Calibri" w:eastAsia="Times New Roman" w:hAnsi="Calibri" w:cs="Calibri"/>
          <w:color w:val="auto"/>
          <w:lang w:eastAsia="fr-FR"/>
        </w:rPr>
        <w:t xml:space="preserve">fusionnant avec la méthode </w:t>
      </w:r>
      <w:proofErr w:type="spellStart"/>
      <w:r w:rsidR="0059741E">
        <w:rPr>
          <w:rFonts w:ascii="Calibri" w:eastAsia="Times New Roman" w:hAnsi="Calibri" w:cs="Calibri"/>
          <w:color w:val="auto"/>
          <w:lang w:eastAsia="fr-FR"/>
        </w:rPr>
        <w:t>loop</w:t>
      </w:r>
      <w:proofErr w:type="spellEnd"/>
      <w:r w:rsidR="0059741E">
        <w:rPr>
          <w:rFonts w:ascii="Calibri" w:eastAsia="Times New Roman" w:hAnsi="Calibri" w:cs="Calibri"/>
          <w:color w:val="auto"/>
          <w:lang w:eastAsia="fr-FR"/>
        </w:rPr>
        <w:t xml:space="preserve"> déjà existante </w:t>
      </w:r>
      <w:r w:rsidR="00823A6C">
        <w:rPr>
          <w:rFonts w:ascii="Calibri" w:eastAsia="Times New Roman" w:hAnsi="Calibri" w:cs="Calibri"/>
          <w:color w:val="auto"/>
          <w:lang w:eastAsia="fr-FR"/>
        </w:rPr>
        <w:t xml:space="preserve">ou en en créant une s’il n’y a pas de méthode </w:t>
      </w:r>
      <w:proofErr w:type="spellStart"/>
      <w:proofErr w:type="gramStart"/>
      <w:r w:rsidR="00823A6C">
        <w:rPr>
          <w:rFonts w:ascii="Calibri" w:eastAsia="Times New Roman" w:hAnsi="Calibri" w:cs="Calibri"/>
          <w:color w:val="auto"/>
          <w:lang w:eastAsia="fr-FR"/>
        </w:rPr>
        <w:t>loop</w:t>
      </w:r>
      <w:proofErr w:type="spellEnd"/>
      <w:r w:rsidR="00823A6C">
        <w:rPr>
          <w:rFonts w:ascii="Calibri" w:eastAsia="Times New Roman" w:hAnsi="Calibri" w:cs="Calibri"/>
          <w:color w:val="auto"/>
          <w:lang w:eastAsia="fr-FR"/>
        </w:rPr>
        <w:t>(</w:t>
      </w:r>
      <w:proofErr w:type="gramEnd"/>
      <w:r w:rsidR="00823A6C">
        <w:rPr>
          <w:rFonts w:ascii="Calibri" w:eastAsia="Times New Roman" w:hAnsi="Calibri" w:cs="Calibri"/>
          <w:color w:val="auto"/>
          <w:lang w:eastAsia="fr-FR"/>
        </w:rPr>
        <w:t>) au départ</w:t>
      </w:r>
      <w:r w:rsidR="0059741E">
        <w:rPr>
          <w:rFonts w:ascii="Calibri" w:eastAsia="Times New Roman" w:hAnsi="Calibri" w:cs="Calibri"/>
          <w:color w:val="auto"/>
          <w:lang w:eastAsia="fr-FR"/>
        </w:rPr>
        <w:t>)</w:t>
      </w:r>
      <w:r w:rsidR="00DC42E2">
        <w:rPr>
          <w:rFonts w:ascii="Calibri" w:eastAsia="Times New Roman" w:hAnsi="Calibri" w:cs="Calibri"/>
          <w:color w:val="auto"/>
          <w:lang w:eastAsia="fr-FR"/>
        </w:rPr>
        <w:br/>
        <w:t xml:space="preserve">Attention, pour le détecteur de température et de mouvement, les boucles </w:t>
      </w:r>
      <w:proofErr w:type="spellStart"/>
      <w:r w:rsidR="00DC42E2">
        <w:rPr>
          <w:rFonts w:ascii="Calibri" w:eastAsia="Times New Roman" w:hAnsi="Calibri" w:cs="Calibri"/>
          <w:color w:val="auto"/>
          <w:lang w:eastAsia="fr-FR"/>
        </w:rPr>
        <w:t>loop</w:t>
      </w:r>
      <w:proofErr w:type="spellEnd"/>
      <w:r w:rsidR="00DC42E2">
        <w:rPr>
          <w:rFonts w:ascii="Calibri" w:eastAsia="Times New Roman" w:hAnsi="Calibri" w:cs="Calibri"/>
          <w:color w:val="auto"/>
          <w:lang w:eastAsia="fr-FR"/>
        </w:rPr>
        <w:t xml:space="preserve">() ne seront </w:t>
      </w:r>
      <w:r w:rsidR="00823A6C">
        <w:rPr>
          <w:rFonts w:ascii="Calibri" w:eastAsia="Times New Roman" w:hAnsi="Calibri" w:cs="Calibri"/>
          <w:color w:val="auto"/>
          <w:lang w:eastAsia="fr-FR"/>
        </w:rPr>
        <w:t xml:space="preserve">du coup </w:t>
      </w:r>
      <w:r w:rsidR="00DC42E2">
        <w:rPr>
          <w:rFonts w:ascii="Calibri" w:eastAsia="Times New Roman" w:hAnsi="Calibri" w:cs="Calibri"/>
          <w:color w:val="auto"/>
          <w:lang w:eastAsia="fr-FR"/>
        </w:rPr>
        <w:t>pas les mêmes !</w:t>
      </w:r>
      <w:r w:rsidR="0059741E">
        <w:rPr>
          <w:rFonts w:ascii="Calibri" w:eastAsia="Times New Roman" w:hAnsi="Calibri" w:cs="Calibri"/>
          <w:color w:val="auto"/>
          <w:lang w:eastAsia="fr-FR"/>
        </w:rPr>
        <w:br/>
      </w:r>
    </w:p>
    <w:p w14:paraId="2521B41C" w14:textId="54AF36B8" w:rsidR="00DB2D98" w:rsidRDefault="00DB2D98" w:rsidP="00027264">
      <w:pPr>
        <w:spacing w:before="0" w:after="0" w:line="240" w:lineRule="auto"/>
        <w:jc w:val="center"/>
        <w:rPr>
          <w:rFonts w:ascii="Calibri" w:eastAsia="Times New Roman" w:hAnsi="Calibri" w:cs="Calibri"/>
          <w:color w:val="auto"/>
          <w:lang w:eastAsia="fr-FR"/>
        </w:rPr>
      </w:pPr>
      <w:r w:rsidRPr="00DB2D98">
        <w:rPr>
          <w:rFonts w:ascii="Calibri" w:eastAsia="Times New Roman" w:hAnsi="Calibri" w:cs="Calibri"/>
          <w:noProof/>
          <w:color w:val="auto"/>
          <w:lang w:eastAsia="fr-FR"/>
        </w:rPr>
        <w:drawing>
          <wp:inline distT="0" distB="0" distL="0" distR="0" wp14:anchorId="7A36F6BF" wp14:editId="013B1F42">
            <wp:extent cx="2876550" cy="1026001"/>
            <wp:effectExtent l="0" t="0" r="0" b="3175"/>
            <wp:docPr id="49" name="Image 49" descr="271 &#10;272 &#10;273 &#10;274 &#10;275 &#10;276 &#10;277 &#10;278 &#10;def &#10;loop() &#10;updateEnvironment() &#10;if issub &#10;e and &#10;sub &quot; &#10;mqttclient. subscribe(sub) &#10;mqttclient. onmessageReceived (on_message received) &#10;mqttcl ient. onGUIUpdate (on_gui_update) &#10;sleep(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271 &#10;272 &#10;273 &#10;274 &#10;275 &#10;276 &#10;277 &#10;278 &#10;def &#10;loop() &#10;updateEnvironment() &#10;if issub &#10;e and &#10;sub &quot; &#10;mqttclient. subscribe(sub) &#10;mqttclient. onmessageReceived (on_message received) &#10;mqttcl ient. onGUIUpdate (on_gui_update) &#10;sleep(l)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50567" cy="1052401"/>
                    </a:xfrm>
                    <a:prstGeom prst="rect">
                      <a:avLst/>
                    </a:prstGeom>
                    <a:noFill/>
                    <a:ln>
                      <a:noFill/>
                    </a:ln>
                  </pic:spPr>
                </pic:pic>
              </a:graphicData>
            </a:graphic>
          </wp:inline>
        </w:drawing>
      </w:r>
    </w:p>
    <w:p w14:paraId="60D31DB6" w14:textId="6537D062" w:rsidR="00455672" w:rsidRDefault="00455672" w:rsidP="00455672">
      <w:pPr>
        <w:spacing w:before="0" w:after="0" w:line="240" w:lineRule="auto"/>
        <w:rPr>
          <w:rFonts w:ascii="Calibri" w:eastAsia="Times New Roman" w:hAnsi="Calibri" w:cs="Calibri"/>
          <w:color w:val="auto"/>
          <w:lang w:eastAsia="fr-FR"/>
        </w:rPr>
      </w:pPr>
    </w:p>
    <w:p w14:paraId="29422954" w14:textId="5EA1E6AC" w:rsidR="00455672" w:rsidRDefault="00455672" w:rsidP="00455672">
      <w:pPr>
        <w:spacing w:before="0" w:after="0" w:line="240" w:lineRule="auto"/>
        <w:rPr>
          <w:rFonts w:ascii="Calibri" w:eastAsia="Times New Roman" w:hAnsi="Calibri" w:cs="Calibri"/>
          <w:color w:val="auto"/>
          <w:lang w:eastAsia="fr-FR"/>
        </w:rPr>
      </w:pPr>
      <w:r>
        <w:rPr>
          <w:rFonts w:ascii="Calibri" w:eastAsia="Times New Roman" w:hAnsi="Calibri" w:cs="Calibri"/>
          <w:color w:val="auto"/>
          <w:lang w:eastAsia="fr-FR"/>
        </w:rPr>
        <w:t xml:space="preserve">Le code de </w:t>
      </w:r>
      <w:proofErr w:type="spellStart"/>
      <w:proofErr w:type="gramStart"/>
      <w:r>
        <w:rPr>
          <w:rFonts w:ascii="Calibri" w:eastAsia="Times New Roman" w:hAnsi="Calibri" w:cs="Calibri"/>
          <w:color w:val="auto"/>
          <w:lang w:eastAsia="fr-FR"/>
        </w:rPr>
        <w:t>loop</w:t>
      </w:r>
      <w:proofErr w:type="spellEnd"/>
      <w:r>
        <w:rPr>
          <w:rFonts w:ascii="Calibri" w:eastAsia="Times New Roman" w:hAnsi="Calibri" w:cs="Calibri"/>
          <w:color w:val="auto"/>
          <w:lang w:eastAsia="fr-FR"/>
        </w:rPr>
        <w:t>(</w:t>
      </w:r>
      <w:proofErr w:type="gramEnd"/>
      <w:r>
        <w:rPr>
          <w:rFonts w:ascii="Calibri" w:eastAsia="Times New Roman" w:hAnsi="Calibri" w:cs="Calibri"/>
          <w:color w:val="auto"/>
          <w:lang w:eastAsia="fr-FR"/>
        </w:rPr>
        <w:t xml:space="preserve">) final sera donc le suivant pour la lampe (à adapter pour les capteurs de mouvement) : </w:t>
      </w:r>
    </w:p>
    <w:p w14:paraId="68E3CA9D" w14:textId="5DF66706" w:rsidR="00455672" w:rsidRDefault="00455672" w:rsidP="00455672">
      <w:pPr>
        <w:spacing w:before="0" w:after="0" w:line="240" w:lineRule="auto"/>
        <w:rPr>
          <w:rFonts w:ascii="Calibri" w:eastAsia="Times New Roman" w:hAnsi="Calibri" w:cs="Calibri"/>
          <w:color w:val="auto"/>
          <w:lang w:eastAsia="fr-FR"/>
        </w:rPr>
      </w:pPr>
    </w:p>
    <w:p w14:paraId="14C2DA31" w14:textId="77777777" w:rsidR="00455672" w:rsidRPr="007C0A8E" w:rsidRDefault="00455672" w:rsidP="002524B9">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 xml:space="preserve">def </w:t>
      </w:r>
      <w:proofErr w:type="gramStart"/>
      <w:r w:rsidRPr="007C0A8E">
        <w:rPr>
          <w:rFonts w:ascii="Cascadia Mono Light" w:eastAsia="Times New Roman" w:hAnsi="Cascadia Mono Light" w:cs="Cascadia Mono Light"/>
          <w:color w:val="auto"/>
          <w:sz w:val="16"/>
          <w:lang w:val="en-US" w:eastAsia="fr-FR"/>
        </w:rPr>
        <w:t>loop(</w:t>
      </w:r>
      <w:proofErr w:type="gramEnd"/>
      <w:r w:rsidRPr="007C0A8E">
        <w:rPr>
          <w:rFonts w:ascii="Cascadia Mono Light" w:eastAsia="Times New Roman" w:hAnsi="Cascadia Mono Light" w:cs="Cascadia Mono Light"/>
          <w:color w:val="auto"/>
          <w:sz w:val="16"/>
          <w:lang w:val="en-US" w:eastAsia="fr-FR"/>
        </w:rPr>
        <w:t>):</w:t>
      </w:r>
    </w:p>
    <w:p w14:paraId="12394D64" w14:textId="77777777" w:rsidR="00455672" w:rsidRPr="007C0A8E" w:rsidRDefault="00455672" w:rsidP="002524B9">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t xml:space="preserve">global </w:t>
      </w:r>
      <w:proofErr w:type="spellStart"/>
      <w:r w:rsidRPr="007C0A8E">
        <w:rPr>
          <w:rFonts w:ascii="Cascadia Mono Light" w:eastAsia="Times New Roman" w:hAnsi="Cascadia Mono Light" w:cs="Cascadia Mono Light"/>
          <w:color w:val="auto"/>
          <w:sz w:val="16"/>
          <w:lang w:val="en-US" w:eastAsia="fr-FR"/>
        </w:rPr>
        <w:t>issub</w:t>
      </w:r>
      <w:proofErr w:type="spellEnd"/>
    </w:p>
    <w:p w14:paraId="3B5AA2A9" w14:textId="77777777" w:rsidR="00455672" w:rsidRPr="007C0A8E" w:rsidRDefault="00455672" w:rsidP="002524B9">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proofErr w:type="spellStart"/>
      <w:proofErr w:type="gramStart"/>
      <w:r w:rsidRPr="007C0A8E">
        <w:rPr>
          <w:rFonts w:ascii="Cascadia Mono Light" w:eastAsia="Times New Roman" w:hAnsi="Cascadia Mono Light" w:cs="Cascadia Mono Light"/>
          <w:color w:val="auto"/>
          <w:sz w:val="16"/>
          <w:lang w:val="en-US" w:eastAsia="fr-FR"/>
        </w:rPr>
        <w:t>updateEnvironment</w:t>
      </w:r>
      <w:proofErr w:type="spellEnd"/>
      <w:r w:rsidRPr="007C0A8E">
        <w:rPr>
          <w:rFonts w:ascii="Cascadia Mono Light" w:eastAsia="Times New Roman" w:hAnsi="Cascadia Mono Light" w:cs="Cascadia Mono Light"/>
          <w:color w:val="auto"/>
          <w:sz w:val="16"/>
          <w:lang w:val="en-US" w:eastAsia="fr-FR"/>
        </w:rPr>
        <w:t>(</w:t>
      </w:r>
      <w:proofErr w:type="gramEnd"/>
      <w:r w:rsidRPr="007C0A8E">
        <w:rPr>
          <w:rFonts w:ascii="Cascadia Mono Light" w:eastAsia="Times New Roman" w:hAnsi="Cascadia Mono Light" w:cs="Cascadia Mono Light"/>
          <w:color w:val="auto"/>
          <w:sz w:val="16"/>
          <w:lang w:val="en-US" w:eastAsia="fr-FR"/>
        </w:rPr>
        <w:t>)</w:t>
      </w:r>
    </w:p>
    <w:p w14:paraId="1F1F031D" w14:textId="77777777" w:rsidR="00455672" w:rsidRPr="007C0A8E" w:rsidRDefault="00455672" w:rsidP="00455672">
      <w:pPr>
        <w:spacing w:before="0" w:after="0" w:line="240" w:lineRule="auto"/>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t xml:space="preserve">if </w:t>
      </w:r>
      <w:proofErr w:type="spellStart"/>
      <w:r w:rsidRPr="007C0A8E">
        <w:rPr>
          <w:rFonts w:ascii="Cascadia Mono Light" w:eastAsia="Times New Roman" w:hAnsi="Cascadia Mono Light" w:cs="Cascadia Mono Light"/>
          <w:color w:val="auto"/>
          <w:sz w:val="16"/>
          <w:lang w:val="en-US" w:eastAsia="fr-FR"/>
        </w:rPr>
        <w:t>issub</w:t>
      </w:r>
      <w:proofErr w:type="spellEnd"/>
      <w:r w:rsidRPr="007C0A8E">
        <w:rPr>
          <w:rFonts w:ascii="Cascadia Mono Light" w:eastAsia="Times New Roman" w:hAnsi="Cascadia Mono Light" w:cs="Cascadia Mono Light"/>
          <w:color w:val="auto"/>
          <w:sz w:val="16"/>
          <w:lang w:val="en-US" w:eastAsia="fr-FR"/>
        </w:rPr>
        <w:t xml:space="preserve">==0 and </w:t>
      </w:r>
      <w:proofErr w:type="gramStart"/>
      <w:r w:rsidRPr="007C0A8E">
        <w:rPr>
          <w:rFonts w:ascii="Cascadia Mono Light" w:eastAsia="Times New Roman" w:hAnsi="Cascadia Mono Light" w:cs="Cascadia Mono Light"/>
          <w:color w:val="auto"/>
          <w:sz w:val="16"/>
          <w:lang w:val="en-US" w:eastAsia="fr-FR"/>
        </w:rPr>
        <w:t>sub!=</w:t>
      </w:r>
      <w:proofErr w:type="gramEnd"/>
      <w:r w:rsidRPr="007C0A8E">
        <w:rPr>
          <w:rFonts w:ascii="Cascadia Mono Light" w:eastAsia="Times New Roman" w:hAnsi="Cascadia Mono Light" w:cs="Cascadia Mono Light"/>
          <w:color w:val="auto"/>
          <w:sz w:val="16"/>
          <w:lang w:val="en-US" w:eastAsia="fr-FR"/>
        </w:rPr>
        <w:t>"":</w:t>
      </w:r>
    </w:p>
    <w:p w14:paraId="03C74196" w14:textId="77777777" w:rsidR="00455672" w:rsidRPr="007C0A8E" w:rsidRDefault="00455672" w:rsidP="002524B9">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r w:rsidRPr="007C0A8E">
        <w:rPr>
          <w:rFonts w:ascii="Cascadia Mono Light" w:eastAsia="Times New Roman" w:hAnsi="Cascadia Mono Light" w:cs="Cascadia Mono Light"/>
          <w:color w:val="auto"/>
          <w:sz w:val="16"/>
          <w:lang w:val="en-US" w:eastAsia="fr-FR"/>
        </w:rPr>
        <w:tab/>
      </w:r>
      <w:proofErr w:type="spellStart"/>
      <w:proofErr w:type="gramStart"/>
      <w:r w:rsidRPr="007C0A8E">
        <w:rPr>
          <w:rFonts w:ascii="Cascadia Mono Light" w:eastAsia="Times New Roman" w:hAnsi="Cascadia Mono Light" w:cs="Cascadia Mono Light"/>
          <w:color w:val="auto"/>
          <w:sz w:val="16"/>
          <w:lang w:val="en-US" w:eastAsia="fr-FR"/>
        </w:rPr>
        <w:t>mqttclient.subscribe</w:t>
      </w:r>
      <w:proofErr w:type="spellEnd"/>
      <w:proofErr w:type="gramEnd"/>
      <w:r w:rsidRPr="007C0A8E">
        <w:rPr>
          <w:rFonts w:ascii="Cascadia Mono Light" w:eastAsia="Times New Roman" w:hAnsi="Cascadia Mono Light" w:cs="Cascadia Mono Light"/>
          <w:color w:val="auto"/>
          <w:sz w:val="16"/>
          <w:lang w:val="en-US" w:eastAsia="fr-FR"/>
        </w:rPr>
        <w:t>(sub)</w:t>
      </w:r>
    </w:p>
    <w:p w14:paraId="0E2BC700" w14:textId="77777777" w:rsidR="00455672" w:rsidRPr="007C0A8E" w:rsidRDefault="00455672" w:rsidP="002524B9">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r w:rsidRPr="007C0A8E">
        <w:rPr>
          <w:rFonts w:ascii="Cascadia Mono Light" w:eastAsia="Times New Roman" w:hAnsi="Cascadia Mono Light" w:cs="Cascadia Mono Light"/>
          <w:color w:val="auto"/>
          <w:sz w:val="16"/>
          <w:lang w:val="en-US" w:eastAsia="fr-FR"/>
        </w:rPr>
        <w:tab/>
      </w:r>
      <w:proofErr w:type="spellStart"/>
      <w:r w:rsidRPr="007C0A8E">
        <w:rPr>
          <w:rFonts w:ascii="Cascadia Mono Light" w:eastAsia="Times New Roman" w:hAnsi="Cascadia Mono Light" w:cs="Cascadia Mono Light"/>
          <w:color w:val="auto"/>
          <w:sz w:val="16"/>
          <w:lang w:val="en-US" w:eastAsia="fr-FR"/>
        </w:rPr>
        <w:t>issub</w:t>
      </w:r>
      <w:proofErr w:type="spellEnd"/>
      <w:r w:rsidRPr="007C0A8E">
        <w:rPr>
          <w:rFonts w:ascii="Cascadia Mono Light" w:eastAsia="Times New Roman" w:hAnsi="Cascadia Mono Light" w:cs="Cascadia Mono Light"/>
          <w:color w:val="auto"/>
          <w:sz w:val="16"/>
          <w:lang w:val="en-US" w:eastAsia="fr-FR"/>
        </w:rPr>
        <w:t>=1</w:t>
      </w:r>
    </w:p>
    <w:p w14:paraId="407E049F" w14:textId="77777777" w:rsidR="00455672" w:rsidRPr="007C0A8E" w:rsidRDefault="00455672" w:rsidP="002524B9">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proofErr w:type="spellStart"/>
      <w:proofErr w:type="gramStart"/>
      <w:r w:rsidRPr="007C0A8E">
        <w:rPr>
          <w:rFonts w:ascii="Cascadia Mono Light" w:eastAsia="Times New Roman" w:hAnsi="Cascadia Mono Light" w:cs="Cascadia Mono Light"/>
          <w:color w:val="auto"/>
          <w:sz w:val="16"/>
          <w:lang w:val="en-US" w:eastAsia="fr-FR"/>
        </w:rPr>
        <w:t>mqttclient.onMessageReceived</w:t>
      </w:r>
      <w:proofErr w:type="spellEnd"/>
      <w:proofErr w:type="gramEnd"/>
      <w:r w:rsidRPr="007C0A8E">
        <w:rPr>
          <w:rFonts w:ascii="Cascadia Mono Light" w:eastAsia="Times New Roman" w:hAnsi="Cascadia Mono Light" w:cs="Cascadia Mono Light"/>
          <w:color w:val="auto"/>
          <w:sz w:val="16"/>
          <w:lang w:val="en-US" w:eastAsia="fr-FR"/>
        </w:rPr>
        <w:t>(</w:t>
      </w:r>
      <w:proofErr w:type="spellStart"/>
      <w:r w:rsidRPr="007C0A8E">
        <w:rPr>
          <w:rFonts w:ascii="Cascadia Mono Light" w:eastAsia="Times New Roman" w:hAnsi="Cascadia Mono Light" w:cs="Cascadia Mono Light"/>
          <w:color w:val="auto"/>
          <w:sz w:val="16"/>
          <w:lang w:val="en-US" w:eastAsia="fr-FR"/>
        </w:rPr>
        <w:t>on_message_received</w:t>
      </w:r>
      <w:proofErr w:type="spellEnd"/>
      <w:r w:rsidRPr="007C0A8E">
        <w:rPr>
          <w:rFonts w:ascii="Cascadia Mono Light" w:eastAsia="Times New Roman" w:hAnsi="Cascadia Mono Light" w:cs="Cascadia Mono Light"/>
          <w:color w:val="auto"/>
          <w:sz w:val="16"/>
          <w:lang w:val="en-US" w:eastAsia="fr-FR"/>
        </w:rPr>
        <w:t>)</w:t>
      </w:r>
    </w:p>
    <w:p w14:paraId="3D841563" w14:textId="77777777" w:rsidR="00455672" w:rsidRPr="007C0A8E" w:rsidRDefault="00455672" w:rsidP="002524B9">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proofErr w:type="spellStart"/>
      <w:proofErr w:type="gramStart"/>
      <w:r w:rsidRPr="007C0A8E">
        <w:rPr>
          <w:rFonts w:ascii="Cascadia Mono Light" w:eastAsia="Times New Roman" w:hAnsi="Cascadia Mono Light" w:cs="Cascadia Mono Light"/>
          <w:color w:val="auto"/>
          <w:sz w:val="16"/>
          <w:lang w:val="en-US" w:eastAsia="fr-FR"/>
        </w:rPr>
        <w:t>mqttclient.onGUIUpdate</w:t>
      </w:r>
      <w:proofErr w:type="spellEnd"/>
      <w:proofErr w:type="gramEnd"/>
      <w:r w:rsidRPr="007C0A8E">
        <w:rPr>
          <w:rFonts w:ascii="Cascadia Mono Light" w:eastAsia="Times New Roman" w:hAnsi="Cascadia Mono Light" w:cs="Cascadia Mono Light"/>
          <w:color w:val="auto"/>
          <w:sz w:val="16"/>
          <w:lang w:val="en-US" w:eastAsia="fr-FR"/>
        </w:rPr>
        <w:t>(</w:t>
      </w:r>
      <w:proofErr w:type="spellStart"/>
      <w:r w:rsidRPr="007C0A8E">
        <w:rPr>
          <w:rFonts w:ascii="Cascadia Mono Light" w:eastAsia="Times New Roman" w:hAnsi="Cascadia Mono Light" w:cs="Cascadia Mono Light"/>
          <w:color w:val="auto"/>
          <w:sz w:val="16"/>
          <w:lang w:val="en-US" w:eastAsia="fr-FR"/>
        </w:rPr>
        <w:t>on_gui_update</w:t>
      </w:r>
      <w:proofErr w:type="spellEnd"/>
      <w:r w:rsidRPr="007C0A8E">
        <w:rPr>
          <w:rFonts w:ascii="Cascadia Mono Light" w:eastAsia="Times New Roman" w:hAnsi="Cascadia Mono Light" w:cs="Cascadia Mono Light"/>
          <w:color w:val="auto"/>
          <w:sz w:val="16"/>
          <w:lang w:val="en-US" w:eastAsia="fr-FR"/>
        </w:rPr>
        <w:t>)</w:t>
      </w:r>
    </w:p>
    <w:p w14:paraId="0F3557B3" w14:textId="77777777" w:rsidR="00455672" w:rsidRPr="007C0A8E" w:rsidRDefault="00455672" w:rsidP="002524B9">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proofErr w:type="gramStart"/>
      <w:r w:rsidRPr="007C0A8E">
        <w:rPr>
          <w:rFonts w:ascii="Cascadia Mono Light" w:eastAsia="Times New Roman" w:hAnsi="Cascadia Mono Light" w:cs="Cascadia Mono Light"/>
          <w:color w:val="auto"/>
          <w:sz w:val="16"/>
          <w:lang w:val="en-US" w:eastAsia="fr-FR"/>
        </w:rPr>
        <w:t>sleep(</w:t>
      </w:r>
      <w:proofErr w:type="gramEnd"/>
      <w:r w:rsidRPr="007C0A8E">
        <w:rPr>
          <w:rFonts w:ascii="Cascadia Mono Light" w:eastAsia="Times New Roman" w:hAnsi="Cascadia Mono Light" w:cs="Cascadia Mono Light"/>
          <w:color w:val="auto"/>
          <w:sz w:val="16"/>
          <w:lang w:val="en-US" w:eastAsia="fr-FR"/>
        </w:rPr>
        <w:t>1)</w:t>
      </w:r>
    </w:p>
    <w:p w14:paraId="50DB2CD1" w14:textId="77777777" w:rsidR="00455672" w:rsidRPr="007C0A8E" w:rsidRDefault="00455672" w:rsidP="00455672">
      <w:pPr>
        <w:spacing w:before="0" w:after="0" w:line="240" w:lineRule="auto"/>
        <w:rPr>
          <w:rFonts w:ascii="Calibri" w:eastAsia="Times New Roman" w:hAnsi="Calibri" w:cs="Calibri"/>
          <w:color w:val="auto"/>
          <w:lang w:val="en-US" w:eastAsia="fr-FR"/>
        </w:rPr>
      </w:pPr>
    </w:p>
    <w:p w14:paraId="190767C6" w14:textId="77777777" w:rsidR="00DB2D98" w:rsidRPr="007C0A8E" w:rsidRDefault="00DB2D98" w:rsidP="00DB2D98">
      <w:pPr>
        <w:spacing w:before="0" w:after="0" w:line="240" w:lineRule="auto"/>
        <w:jc w:val="left"/>
        <w:rPr>
          <w:rFonts w:ascii="Calibri" w:eastAsia="Times New Roman" w:hAnsi="Calibri" w:cs="Calibri"/>
          <w:color w:val="auto"/>
          <w:lang w:val="en-US" w:eastAsia="fr-FR"/>
        </w:rPr>
      </w:pPr>
      <w:r w:rsidRPr="007C0A8E">
        <w:rPr>
          <w:rFonts w:ascii="Calibri" w:eastAsia="Times New Roman" w:hAnsi="Calibri" w:cs="Calibri"/>
          <w:color w:val="auto"/>
          <w:lang w:val="en-US" w:eastAsia="fr-FR"/>
        </w:rPr>
        <w:t> </w:t>
      </w:r>
    </w:p>
    <w:p w14:paraId="4C24C2FD" w14:textId="7E756174" w:rsidR="00DB2D98" w:rsidRPr="00DB2D98" w:rsidRDefault="00455672" w:rsidP="00DB2D98">
      <w:pPr>
        <w:spacing w:before="0" w:after="0" w:line="240" w:lineRule="auto"/>
        <w:jc w:val="left"/>
        <w:rPr>
          <w:rFonts w:ascii="Calibri" w:eastAsia="Times New Roman" w:hAnsi="Calibri" w:cs="Calibri"/>
          <w:color w:val="auto"/>
          <w:lang w:eastAsia="fr-FR"/>
        </w:rPr>
      </w:pPr>
      <w:r>
        <w:rPr>
          <w:rFonts w:ascii="Calibri" w:eastAsia="Times New Roman" w:hAnsi="Calibri" w:cs="Calibri"/>
          <w:color w:val="auto"/>
          <w:lang w:eastAsia="fr-FR"/>
        </w:rPr>
        <w:t xml:space="preserve">Lorsque </w:t>
      </w:r>
      <w:r w:rsidR="00DB2D98" w:rsidRPr="00DB2D98">
        <w:rPr>
          <w:rFonts w:ascii="Calibri" w:eastAsia="Times New Roman" w:hAnsi="Calibri" w:cs="Calibri"/>
          <w:color w:val="auto"/>
          <w:lang w:eastAsia="fr-FR"/>
        </w:rPr>
        <w:t>nous recevrons un message il faudra appeler la fon</w:t>
      </w:r>
      <w:r>
        <w:rPr>
          <w:rFonts w:ascii="Calibri" w:eastAsia="Times New Roman" w:hAnsi="Calibri" w:cs="Calibri"/>
          <w:color w:val="auto"/>
          <w:lang w:eastAsia="fr-FR"/>
        </w:rPr>
        <w:t>ction permettant de changer l’</w:t>
      </w:r>
      <w:r w:rsidR="00DB2D98" w:rsidRPr="00DB2D98">
        <w:rPr>
          <w:rFonts w:ascii="Calibri" w:eastAsia="Times New Roman" w:hAnsi="Calibri" w:cs="Calibri"/>
          <w:color w:val="auto"/>
          <w:lang w:eastAsia="fr-FR"/>
        </w:rPr>
        <w:t>état</w:t>
      </w:r>
      <w:r>
        <w:rPr>
          <w:rFonts w:ascii="Calibri" w:eastAsia="Times New Roman" w:hAnsi="Calibri" w:cs="Calibri"/>
          <w:color w:val="auto"/>
          <w:lang w:eastAsia="fr-FR"/>
        </w:rPr>
        <w:t xml:space="preserve"> du composant</w:t>
      </w:r>
      <w:r w:rsidR="00216DC5">
        <w:rPr>
          <w:rFonts w:ascii="Calibri" w:eastAsia="Times New Roman" w:hAnsi="Calibri" w:cs="Calibri"/>
          <w:color w:val="auto"/>
          <w:lang w:eastAsia="fr-FR"/>
        </w:rPr>
        <w:t xml:space="preserve">, on modifie pour cela la méthode </w:t>
      </w:r>
      <w:proofErr w:type="spellStart"/>
      <w:r w:rsidR="00216DC5">
        <w:rPr>
          <w:rFonts w:ascii="Calibri" w:eastAsia="Times New Roman" w:hAnsi="Calibri" w:cs="Calibri"/>
          <w:color w:val="auto"/>
          <w:lang w:eastAsia="fr-FR"/>
        </w:rPr>
        <w:t>on_message_</w:t>
      </w:r>
      <w:proofErr w:type="gramStart"/>
      <w:r w:rsidR="00216DC5">
        <w:rPr>
          <w:rFonts w:ascii="Calibri" w:eastAsia="Times New Roman" w:hAnsi="Calibri" w:cs="Calibri"/>
          <w:color w:val="auto"/>
          <w:lang w:eastAsia="fr-FR"/>
        </w:rPr>
        <w:t>received</w:t>
      </w:r>
      <w:proofErr w:type="spellEnd"/>
      <w:r w:rsidR="00216DC5">
        <w:rPr>
          <w:rFonts w:ascii="Calibri" w:eastAsia="Times New Roman" w:hAnsi="Calibri" w:cs="Calibri"/>
          <w:color w:val="auto"/>
          <w:lang w:eastAsia="fr-FR"/>
        </w:rPr>
        <w:t>(</w:t>
      </w:r>
      <w:proofErr w:type="gramEnd"/>
      <w:r w:rsidR="00216DC5">
        <w:rPr>
          <w:rFonts w:ascii="Calibri" w:eastAsia="Times New Roman" w:hAnsi="Calibri" w:cs="Calibri"/>
          <w:color w:val="auto"/>
          <w:lang w:eastAsia="fr-FR"/>
        </w:rPr>
        <w:t>). Exemple pour la lampe :</w:t>
      </w:r>
      <w:r w:rsidR="00216DC5">
        <w:rPr>
          <w:rFonts w:ascii="Calibri" w:eastAsia="Times New Roman" w:hAnsi="Calibri" w:cs="Calibri"/>
          <w:color w:val="auto"/>
          <w:lang w:eastAsia="fr-FR"/>
        </w:rPr>
        <w:br/>
      </w:r>
    </w:p>
    <w:p w14:paraId="39593642" w14:textId="595D65A4" w:rsidR="00DB2D98" w:rsidRPr="00DB2D98" w:rsidRDefault="00DB2D98" w:rsidP="00027264">
      <w:pPr>
        <w:spacing w:before="0" w:after="0" w:line="240" w:lineRule="auto"/>
        <w:jc w:val="center"/>
        <w:rPr>
          <w:rFonts w:ascii="Calibri" w:eastAsia="Times New Roman" w:hAnsi="Calibri" w:cs="Calibri"/>
          <w:color w:val="auto"/>
          <w:lang w:eastAsia="fr-FR"/>
        </w:rPr>
      </w:pPr>
      <w:r w:rsidRPr="00DB2D98">
        <w:rPr>
          <w:rFonts w:ascii="Calibri" w:eastAsia="Times New Roman" w:hAnsi="Calibri" w:cs="Calibri"/>
          <w:noProof/>
          <w:color w:val="auto"/>
          <w:lang w:eastAsia="fr-FR"/>
        </w:rPr>
        <w:drawing>
          <wp:inline distT="0" distB="0" distL="0" distR="0" wp14:anchorId="29A50323" wp14:editId="59E5DF5C">
            <wp:extent cx="2491958" cy="1004887"/>
            <wp:effectExtent l="0" t="0" r="3810" b="5080"/>
            <wp:docPr id="48" name="Image 48" descr="174 &#10;175 &#10;176 &#10;177 &#10;178 &#10;179 &#10;18e &#10;181 &#10;182 &#10;183 &#10;def &#10;on_message received (status, msg, packet): &#10;if status = &#10;&quot;Success&quot; or &#10;status &#10;&quot; Error&quot; : &#10;print status + &quot; &#10;elif status &#10;print msg &#10;if packet[&quot;topic&quot;]==sub: &#10;print &#10;at ' &#10;1) &#10;CLI &#10;split _ string = packet[&quot; payload&quot;] . split(&quot; &#10;CO], True) &#10;. ex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174 &#10;175 &#10;176 &#10;177 &#10;178 &#10;179 &#10;18e &#10;181 &#10;182 &#10;183 &#10;def &#10;on_message received (status, msg, packet): &#10;if status = &#10;&quot;Success&quot; or &#10;status &#10;&quot; Error&quot; : &#10;print status + &quot; &#10;elif status &#10;print msg &#10;if packet[&quot;topic&quot;]==sub: &#10;print &#10;at ' &#10;1) &#10;CLI &#10;split _ string = packet[&quot; payload&quot;] . split(&quot; &#10;CO], True) &#10;. exit()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25618" cy="1018460"/>
                    </a:xfrm>
                    <a:prstGeom prst="rect">
                      <a:avLst/>
                    </a:prstGeom>
                    <a:noFill/>
                    <a:ln>
                      <a:noFill/>
                    </a:ln>
                  </pic:spPr>
                </pic:pic>
              </a:graphicData>
            </a:graphic>
          </wp:inline>
        </w:drawing>
      </w:r>
    </w:p>
    <w:p w14:paraId="7FFCE928" w14:textId="77777777" w:rsidR="00F217B4" w:rsidRPr="00DB2D98" w:rsidRDefault="00F217B4" w:rsidP="00DB2D98">
      <w:pPr>
        <w:spacing w:before="0" w:after="0" w:line="240" w:lineRule="auto"/>
        <w:jc w:val="left"/>
        <w:rPr>
          <w:rFonts w:ascii="Calibri" w:eastAsia="Times New Roman" w:hAnsi="Calibri" w:cs="Calibri"/>
          <w:color w:val="auto"/>
          <w:lang w:eastAsia="fr-FR"/>
        </w:rPr>
      </w:pPr>
    </w:p>
    <w:p w14:paraId="7E3B6B8E"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xml:space="preserve">La publication, elle, fera l'objet d'une fonction particulière dans laquelle nous utiliserons la méthode </w:t>
      </w:r>
      <w:proofErr w:type="spellStart"/>
      <w:proofErr w:type="gramStart"/>
      <w:r w:rsidRPr="00DB2D98">
        <w:rPr>
          <w:rFonts w:ascii="Calibri" w:eastAsia="Times New Roman" w:hAnsi="Calibri" w:cs="Calibri"/>
          <w:color w:val="auto"/>
          <w:lang w:eastAsia="fr-FR"/>
        </w:rPr>
        <w:t>mqttclient.publish</w:t>
      </w:r>
      <w:proofErr w:type="spellEnd"/>
      <w:proofErr w:type="gramEnd"/>
      <w:r w:rsidRPr="00DB2D98">
        <w:rPr>
          <w:rFonts w:ascii="Calibri" w:eastAsia="Times New Roman" w:hAnsi="Calibri" w:cs="Calibri"/>
          <w:color w:val="auto"/>
          <w:lang w:eastAsia="fr-FR"/>
        </w:rPr>
        <w:t xml:space="preserve">() en y précisant : le topic, la donnée (ou </w:t>
      </w:r>
      <w:proofErr w:type="spellStart"/>
      <w:r w:rsidRPr="00DB2D98">
        <w:rPr>
          <w:rFonts w:ascii="Calibri" w:eastAsia="Times New Roman" w:hAnsi="Calibri" w:cs="Calibri"/>
          <w:color w:val="auto"/>
          <w:lang w:eastAsia="fr-FR"/>
        </w:rPr>
        <w:t>payload</w:t>
      </w:r>
      <w:proofErr w:type="spellEnd"/>
      <w:r w:rsidRPr="00DB2D98">
        <w:rPr>
          <w:rFonts w:ascii="Calibri" w:eastAsia="Times New Roman" w:hAnsi="Calibri" w:cs="Calibri"/>
          <w:color w:val="auto"/>
          <w:lang w:eastAsia="fr-FR"/>
        </w:rPr>
        <w:t>) et le niveau de QoS.</w:t>
      </w:r>
    </w:p>
    <w:p w14:paraId="489A1C13"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w:t>
      </w:r>
    </w:p>
    <w:p w14:paraId="5B33D78C" w14:textId="783C64E3" w:rsidR="00DB2D98" w:rsidRPr="00DB2D98" w:rsidRDefault="00DB2D98" w:rsidP="00027264">
      <w:pPr>
        <w:spacing w:before="0" w:after="0" w:line="240" w:lineRule="auto"/>
        <w:jc w:val="center"/>
        <w:rPr>
          <w:rFonts w:ascii="Calibri" w:eastAsia="Times New Roman" w:hAnsi="Calibri" w:cs="Calibri"/>
          <w:color w:val="auto"/>
          <w:lang w:eastAsia="fr-FR"/>
        </w:rPr>
      </w:pPr>
      <w:r w:rsidRPr="00DB2D98">
        <w:rPr>
          <w:rFonts w:ascii="Calibri" w:eastAsia="Times New Roman" w:hAnsi="Calibri" w:cs="Calibri"/>
          <w:noProof/>
          <w:color w:val="auto"/>
          <w:lang w:eastAsia="fr-FR"/>
        </w:rPr>
        <w:drawing>
          <wp:inline distT="0" distB="0" distL="0" distR="0" wp14:anchorId="3A761208" wp14:editId="414F7DF7">
            <wp:extent cx="2728912" cy="1516531"/>
            <wp:effectExtent l="0" t="0" r="0" b="7620"/>
            <wp:docPr id="47" name="Image 47" descr="lge &#10;191 &#10;192 &#10;193 &#10;194 &#10;195 &#10;196 &#10;197 &#10;198 &#10;199 &#10;2ee &#10;2e1 &#10;2e2 &#10;# Define publish function &#10;def mypublish(topic ,val): &#10;*topic change topic value if other room/object &#10;# Optional # &#10;at=&quot; at &#10;t = localtime() &#10;actual _ time = strftime(&quot;XH:%M:%S&quot;, &#10;# Optional # &#10;payload=str(val)+at+actual_time &#10;qos=&quot;l&quot; &#10;mqttclient. init() &#10;t) &#10;mqttcl ient. publish(topic , payload , qos ) &#10;print top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lge &#10;191 &#10;192 &#10;193 &#10;194 &#10;195 &#10;196 &#10;197 &#10;198 &#10;199 &#10;2ee &#10;2e1 &#10;2e2 &#10;# Define publish function &#10;def mypublish(topic ,val): &#10;*topic change topic value if other room/object &#10;# Optional # &#10;at=&quot; at &#10;t = localtime() &#10;actual _ time = strftime(&quot;XH:%M:%S&quot;, &#10;# Optional # &#10;payload=str(val)+at+actual_time &#10;qos=&quot;l&quot; &#10;mqttclient. init() &#10;t) &#10;mqttcl ient. publish(topic , payload , qos ) &#10;print topic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93480" cy="1552413"/>
                    </a:xfrm>
                    <a:prstGeom prst="rect">
                      <a:avLst/>
                    </a:prstGeom>
                    <a:noFill/>
                    <a:ln>
                      <a:noFill/>
                    </a:ln>
                  </pic:spPr>
                </pic:pic>
              </a:graphicData>
            </a:graphic>
          </wp:inline>
        </w:drawing>
      </w:r>
    </w:p>
    <w:p w14:paraId="32EFC83A" w14:textId="77777777" w:rsidR="00216DC5" w:rsidRDefault="00216DC5" w:rsidP="00DB2D98">
      <w:pPr>
        <w:spacing w:before="0" w:after="0" w:line="240" w:lineRule="auto"/>
        <w:jc w:val="left"/>
        <w:rPr>
          <w:rFonts w:ascii="Calibri" w:eastAsia="Times New Roman" w:hAnsi="Calibri" w:cs="Calibri"/>
          <w:color w:val="auto"/>
          <w:lang w:eastAsia="fr-FR"/>
        </w:rPr>
      </w:pPr>
    </w:p>
    <w:p w14:paraId="485B008D" w14:textId="5D55B27F" w:rsid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xml:space="preserve">Cette fonction sera bien </w:t>
      </w:r>
      <w:r w:rsidR="00742C09" w:rsidRPr="00DB2D98">
        <w:rPr>
          <w:rFonts w:ascii="Calibri" w:eastAsia="Times New Roman" w:hAnsi="Calibri" w:cs="Calibri"/>
          <w:color w:val="auto"/>
          <w:lang w:eastAsia="fr-FR"/>
        </w:rPr>
        <w:t>sûr</w:t>
      </w:r>
      <w:r w:rsidRPr="00DB2D98">
        <w:rPr>
          <w:rFonts w:ascii="Calibri" w:eastAsia="Times New Roman" w:hAnsi="Calibri" w:cs="Calibri"/>
          <w:color w:val="auto"/>
          <w:lang w:eastAsia="fr-FR"/>
        </w:rPr>
        <w:t xml:space="preserve"> appelée lors du changement d'état de notre objet</w:t>
      </w:r>
      <w:r w:rsidR="00216DC5">
        <w:rPr>
          <w:rFonts w:ascii="Calibri" w:eastAsia="Times New Roman" w:hAnsi="Calibri" w:cs="Calibri"/>
          <w:color w:val="auto"/>
          <w:lang w:eastAsia="fr-FR"/>
        </w:rPr>
        <w:t xml:space="preserve"> en rajoutant un appel à la méthode </w:t>
      </w:r>
      <w:proofErr w:type="spellStart"/>
      <w:proofErr w:type="gramStart"/>
      <w:r w:rsidR="00216DC5">
        <w:rPr>
          <w:rFonts w:ascii="Calibri" w:eastAsia="Times New Roman" w:hAnsi="Calibri" w:cs="Calibri"/>
          <w:color w:val="auto"/>
          <w:lang w:eastAsia="fr-FR"/>
        </w:rPr>
        <w:t>mypublish</w:t>
      </w:r>
      <w:proofErr w:type="spellEnd"/>
      <w:r w:rsidR="00216DC5">
        <w:rPr>
          <w:rFonts w:ascii="Calibri" w:eastAsia="Times New Roman" w:hAnsi="Calibri" w:cs="Calibri"/>
          <w:color w:val="auto"/>
          <w:lang w:eastAsia="fr-FR"/>
        </w:rPr>
        <w:t>(</w:t>
      </w:r>
      <w:proofErr w:type="gramEnd"/>
      <w:r w:rsidR="00216DC5">
        <w:rPr>
          <w:rFonts w:ascii="Calibri" w:eastAsia="Times New Roman" w:hAnsi="Calibri" w:cs="Calibri"/>
          <w:color w:val="auto"/>
          <w:lang w:eastAsia="fr-FR"/>
        </w:rPr>
        <w:t xml:space="preserve">) dans la méthode </w:t>
      </w:r>
      <w:proofErr w:type="spellStart"/>
      <w:r w:rsidR="00216DC5">
        <w:rPr>
          <w:rFonts w:ascii="Calibri" w:eastAsia="Times New Roman" w:hAnsi="Calibri" w:cs="Calibri"/>
          <w:color w:val="auto"/>
          <w:lang w:eastAsia="fr-FR"/>
        </w:rPr>
        <w:t>setState</w:t>
      </w:r>
      <w:proofErr w:type="spellEnd"/>
      <w:r w:rsidR="00216DC5">
        <w:rPr>
          <w:rFonts w:ascii="Calibri" w:eastAsia="Times New Roman" w:hAnsi="Calibri" w:cs="Calibri"/>
          <w:color w:val="auto"/>
          <w:lang w:eastAsia="fr-FR"/>
        </w:rPr>
        <w:t>() déjà existante</w:t>
      </w:r>
      <w:r w:rsidRPr="00DB2D98">
        <w:rPr>
          <w:rFonts w:ascii="Calibri" w:eastAsia="Times New Roman" w:hAnsi="Calibri" w:cs="Calibri"/>
          <w:color w:val="auto"/>
          <w:lang w:eastAsia="fr-FR"/>
        </w:rPr>
        <w:t xml:space="preserve">. </w:t>
      </w:r>
      <w:r w:rsidR="00216DC5">
        <w:rPr>
          <w:rFonts w:ascii="Calibri" w:eastAsia="Times New Roman" w:hAnsi="Calibri" w:cs="Calibri"/>
          <w:color w:val="auto"/>
          <w:lang w:eastAsia="fr-FR"/>
        </w:rPr>
        <w:t>Exemple pour la lampe :</w:t>
      </w:r>
    </w:p>
    <w:p w14:paraId="3BAD8F46" w14:textId="77777777" w:rsidR="002524B9" w:rsidRPr="00DB2D98" w:rsidRDefault="002524B9" w:rsidP="00DB2D98">
      <w:pPr>
        <w:spacing w:before="0" w:after="0" w:line="240" w:lineRule="auto"/>
        <w:jc w:val="left"/>
        <w:rPr>
          <w:rFonts w:ascii="Calibri" w:eastAsia="Times New Roman" w:hAnsi="Calibri" w:cs="Calibri"/>
          <w:color w:val="auto"/>
          <w:lang w:eastAsia="fr-FR"/>
        </w:rPr>
      </w:pPr>
    </w:p>
    <w:p w14:paraId="6630F1EB" w14:textId="11EB30D3" w:rsidR="00DB2D98" w:rsidRPr="00DB2D98" w:rsidRDefault="00DB2D98" w:rsidP="00027264">
      <w:pPr>
        <w:spacing w:before="0" w:after="0" w:line="240" w:lineRule="auto"/>
        <w:jc w:val="center"/>
        <w:rPr>
          <w:rFonts w:ascii="Calibri" w:eastAsia="Times New Roman" w:hAnsi="Calibri" w:cs="Calibri"/>
          <w:color w:val="auto"/>
          <w:lang w:eastAsia="fr-FR"/>
        </w:rPr>
      </w:pPr>
      <w:r w:rsidRPr="00DB2D98">
        <w:rPr>
          <w:rFonts w:ascii="Calibri" w:eastAsia="Times New Roman" w:hAnsi="Calibri" w:cs="Calibri"/>
          <w:noProof/>
          <w:color w:val="auto"/>
          <w:lang w:eastAsia="fr-FR"/>
        </w:rPr>
        <w:drawing>
          <wp:inline distT="0" distB="0" distL="0" distR="0" wp14:anchorId="5E9E9F36" wp14:editId="6A0CD536">
            <wp:extent cx="2695575" cy="1481610"/>
            <wp:effectExtent l="0" t="0" r="0" b="4445"/>
            <wp:docPr id="46" name="Image 46" descr="287 &#10;288 &#10;289 &#10;2ge &#10;291 &#10;292 &#10;293 &#10;294 &#10;295 &#10;296 &#10;297 &#10;298 &#10;def &#10;setState(newState) : &#10;global state &#10;if newState 3 . &#10;newState = e &#10;state = newState &#10;analogWrite(A1, state) &#10;state) &#10;# publish MQTT message &#10;mypublish( pub, state) &#10;IoEC1ient. reportstates(state) &#10;setDeviceProperty(getName(), &quot;state&quot; , &#10;st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287 &#10;288 &#10;289 &#10;2ge &#10;291 &#10;292 &#10;293 &#10;294 &#10;295 &#10;296 &#10;297 &#10;298 &#10;def &#10;setState(newState) : &#10;global state &#10;if newState 3 . &#10;newState = e &#10;state = newState &#10;analogWrite(A1, state) &#10;state) &#10;# publish MQTT message &#10;mypublish( pub, state) &#10;IoEC1ient. reportstates(state) &#10;setDeviceProperty(getName(), &quot;state&quot; , &#10;state)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4285" cy="1486398"/>
                    </a:xfrm>
                    <a:prstGeom prst="rect">
                      <a:avLst/>
                    </a:prstGeom>
                    <a:noFill/>
                    <a:ln>
                      <a:noFill/>
                    </a:ln>
                  </pic:spPr>
                </pic:pic>
              </a:graphicData>
            </a:graphic>
          </wp:inline>
        </w:drawing>
      </w:r>
    </w:p>
    <w:p w14:paraId="23AD7A2A" w14:textId="7CF5E860" w:rsidR="002A7AA4" w:rsidRPr="002A7AA4" w:rsidRDefault="00DB2D98" w:rsidP="002A7AA4">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w:t>
      </w:r>
      <w:r w:rsidR="002A7AA4" w:rsidRPr="002A7AA4">
        <w:rPr>
          <w:rFonts w:ascii="Calibri" w:eastAsia="Times New Roman" w:hAnsi="Calibri" w:cs="Calibri"/>
          <w:color w:val="auto"/>
          <w:lang w:eastAsia="fr-FR"/>
        </w:rPr>
        <w:tab/>
      </w:r>
    </w:p>
    <w:p w14:paraId="51344FD5"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 xml:space="preserve">def </w:t>
      </w:r>
      <w:proofErr w:type="spellStart"/>
      <w:r w:rsidRPr="007C0A8E">
        <w:rPr>
          <w:rFonts w:ascii="Cascadia Mono Light" w:eastAsia="Times New Roman" w:hAnsi="Cascadia Mono Light" w:cs="Cascadia Mono Light"/>
          <w:color w:val="auto"/>
          <w:sz w:val="16"/>
          <w:lang w:val="en-US" w:eastAsia="fr-FR"/>
        </w:rPr>
        <w:t>on_message_</w:t>
      </w:r>
      <w:proofErr w:type="gramStart"/>
      <w:r w:rsidRPr="007C0A8E">
        <w:rPr>
          <w:rFonts w:ascii="Cascadia Mono Light" w:eastAsia="Times New Roman" w:hAnsi="Cascadia Mono Light" w:cs="Cascadia Mono Light"/>
          <w:color w:val="auto"/>
          <w:sz w:val="16"/>
          <w:lang w:val="en-US" w:eastAsia="fr-FR"/>
        </w:rPr>
        <w:t>received</w:t>
      </w:r>
      <w:proofErr w:type="spellEnd"/>
      <w:r w:rsidRPr="007C0A8E">
        <w:rPr>
          <w:rFonts w:ascii="Cascadia Mono Light" w:eastAsia="Times New Roman" w:hAnsi="Cascadia Mono Light" w:cs="Cascadia Mono Light"/>
          <w:color w:val="auto"/>
          <w:sz w:val="16"/>
          <w:lang w:val="en-US" w:eastAsia="fr-FR"/>
        </w:rPr>
        <w:t>(</w:t>
      </w:r>
      <w:proofErr w:type="spellStart"/>
      <w:proofErr w:type="gramEnd"/>
      <w:r w:rsidRPr="007C0A8E">
        <w:rPr>
          <w:rFonts w:ascii="Cascadia Mono Light" w:eastAsia="Times New Roman" w:hAnsi="Cascadia Mono Light" w:cs="Cascadia Mono Light"/>
          <w:color w:val="auto"/>
          <w:sz w:val="16"/>
          <w:lang w:val="en-US" w:eastAsia="fr-FR"/>
        </w:rPr>
        <w:t>status,msg</w:t>
      </w:r>
      <w:proofErr w:type="spellEnd"/>
      <w:r w:rsidRPr="007C0A8E">
        <w:rPr>
          <w:rFonts w:ascii="Cascadia Mono Light" w:eastAsia="Times New Roman" w:hAnsi="Cascadia Mono Light" w:cs="Cascadia Mono Light"/>
          <w:color w:val="auto"/>
          <w:sz w:val="16"/>
          <w:lang w:val="en-US" w:eastAsia="fr-FR"/>
        </w:rPr>
        <w:t>, packet):</w:t>
      </w:r>
    </w:p>
    <w:p w14:paraId="5EE78F85"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proofErr w:type="gramStart"/>
      <w:r w:rsidRPr="007C0A8E">
        <w:rPr>
          <w:rFonts w:ascii="Cascadia Mono Light" w:eastAsia="Times New Roman" w:hAnsi="Cascadia Mono Light" w:cs="Cascadia Mono Light"/>
          <w:color w:val="auto"/>
          <w:sz w:val="16"/>
          <w:lang w:val="en-US" w:eastAsia="fr-FR"/>
        </w:rPr>
        <w:t>if(</w:t>
      </w:r>
      <w:proofErr w:type="gramEnd"/>
      <w:r w:rsidRPr="007C0A8E">
        <w:rPr>
          <w:rFonts w:ascii="Cascadia Mono Light" w:eastAsia="Times New Roman" w:hAnsi="Cascadia Mono Light" w:cs="Cascadia Mono Light"/>
          <w:color w:val="auto"/>
          <w:sz w:val="16"/>
          <w:lang w:val="en-US" w:eastAsia="fr-FR"/>
        </w:rPr>
        <w:t>status=="Success" or status=="Error"):</w:t>
      </w:r>
    </w:p>
    <w:p w14:paraId="7479C5CB"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r w:rsidRPr="007C0A8E">
        <w:rPr>
          <w:rFonts w:ascii="Cascadia Mono Light" w:eastAsia="Times New Roman" w:hAnsi="Cascadia Mono Light" w:cs="Cascadia Mono Light"/>
          <w:color w:val="auto"/>
          <w:sz w:val="16"/>
          <w:lang w:val="en-US" w:eastAsia="fr-FR"/>
        </w:rPr>
        <w:tab/>
        <w:t>print status + ": "+ msg</w:t>
      </w:r>
    </w:p>
    <w:p w14:paraId="7EA5ECD6"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proofErr w:type="spellStart"/>
      <w:r w:rsidRPr="007C0A8E">
        <w:rPr>
          <w:rFonts w:ascii="Cascadia Mono Light" w:eastAsia="Times New Roman" w:hAnsi="Cascadia Mono Light" w:cs="Cascadia Mono Light"/>
          <w:color w:val="auto"/>
          <w:sz w:val="16"/>
          <w:lang w:val="en-US" w:eastAsia="fr-FR"/>
        </w:rPr>
        <w:t>elif</w:t>
      </w:r>
      <w:proofErr w:type="spellEnd"/>
      <w:r w:rsidRPr="007C0A8E">
        <w:rPr>
          <w:rFonts w:ascii="Cascadia Mono Light" w:eastAsia="Times New Roman" w:hAnsi="Cascadia Mono Light" w:cs="Cascadia Mono Light"/>
          <w:color w:val="auto"/>
          <w:sz w:val="16"/>
          <w:lang w:val="en-US" w:eastAsia="fr-FR"/>
        </w:rPr>
        <w:t xml:space="preserve"> status =</w:t>
      </w:r>
      <w:proofErr w:type="gramStart"/>
      <w:r w:rsidRPr="007C0A8E">
        <w:rPr>
          <w:rFonts w:ascii="Cascadia Mono Light" w:eastAsia="Times New Roman" w:hAnsi="Cascadia Mono Light" w:cs="Cascadia Mono Light"/>
          <w:color w:val="auto"/>
          <w:sz w:val="16"/>
          <w:lang w:val="en-US" w:eastAsia="fr-FR"/>
        </w:rPr>
        <w:t>=""</w:t>
      </w:r>
      <w:proofErr w:type="gramEnd"/>
      <w:r w:rsidRPr="007C0A8E">
        <w:rPr>
          <w:rFonts w:ascii="Cascadia Mono Light" w:eastAsia="Times New Roman" w:hAnsi="Cascadia Mono Light" w:cs="Cascadia Mono Light"/>
          <w:color w:val="auto"/>
          <w:sz w:val="16"/>
          <w:lang w:val="en-US" w:eastAsia="fr-FR"/>
        </w:rPr>
        <w:t>:</w:t>
      </w:r>
    </w:p>
    <w:p w14:paraId="3E7BC3C1"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r w:rsidRPr="007C0A8E">
        <w:rPr>
          <w:rFonts w:ascii="Cascadia Mono Light" w:eastAsia="Times New Roman" w:hAnsi="Cascadia Mono Light" w:cs="Cascadia Mono Light"/>
          <w:color w:val="auto"/>
          <w:sz w:val="16"/>
          <w:lang w:val="en-US" w:eastAsia="fr-FR"/>
        </w:rPr>
        <w:tab/>
        <w:t>print msg</w:t>
      </w:r>
    </w:p>
    <w:p w14:paraId="2D11A040"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t xml:space="preserve">if </w:t>
      </w:r>
      <w:proofErr w:type="gramStart"/>
      <w:r w:rsidRPr="007C0A8E">
        <w:rPr>
          <w:rFonts w:ascii="Cascadia Mono Light" w:eastAsia="Times New Roman" w:hAnsi="Cascadia Mono Light" w:cs="Cascadia Mono Light"/>
          <w:color w:val="auto"/>
          <w:sz w:val="16"/>
          <w:lang w:val="en-US" w:eastAsia="fr-FR"/>
        </w:rPr>
        <w:t>packet["</w:t>
      </w:r>
      <w:proofErr w:type="gramEnd"/>
      <w:r w:rsidRPr="007C0A8E">
        <w:rPr>
          <w:rFonts w:ascii="Cascadia Mono Light" w:eastAsia="Times New Roman" w:hAnsi="Cascadia Mono Light" w:cs="Cascadia Mono Light"/>
          <w:color w:val="auto"/>
          <w:sz w:val="16"/>
          <w:lang w:val="en-US" w:eastAsia="fr-FR"/>
        </w:rPr>
        <w:t>topic</w:t>
      </w:r>
      <w:proofErr w:type="gramStart"/>
      <w:r w:rsidRPr="007C0A8E">
        <w:rPr>
          <w:rFonts w:ascii="Cascadia Mono Light" w:eastAsia="Times New Roman" w:hAnsi="Cascadia Mono Light" w:cs="Cascadia Mono Light"/>
          <w:color w:val="auto"/>
          <w:sz w:val="16"/>
          <w:lang w:val="en-US" w:eastAsia="fr-FR"/>
        </w:rPr>
        <w:t>"]=</w:t>
      </w:r>
      <w:proofErr w:type="gramEnd"/>
      <w:r w:rsidRPr="007C0A8E">
        <w:rPr>
          <w:rFonts w:ascii="Cascadia Mono Light" w:eastAsia="Times New Roman" w:hAnsi="Cascadia Mono Light" w:cs="Cascadia Mono Light"/>
          <w:color w:val="auto"/>
          <w:sz w:val="16"/>
          <w:lang w:val="en-US" w:eastAsia="fr-FR"/>
        </w:rPr>
        <w:t>=sub:</w:t>
      </w:r>
    </w:p>
    <w:p w14:paraId="183D88A0"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r w:rsidRPr="007C0A8E">
        <w:rPr>
          <w:rFonts w:ascii="Cascadia Mono Light" w:eastAsia="Times New Roman" w:hAnsi="Cascadia Mono Light" w:cs="Cascadia Mono Light"/>
          <w:color w:val="auto"/>
          <w:sz w:val="16"/>
          <w:lang w:val="en-US" w:eastAsia="fr-FR"/>
        </w:rPr>
        <w:tab/>
        <w:t>print packet["payload"]</w:t>
      </w:r>
    </w:p>
    <w:p w14:paraId="0BAF1FA5"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r w:rsidRPr="007C0A8E">
        <w:rPr>
          <w:rFonts w:ascii="Cascadia Mono Light" w:eastAsia="Times New Roman" w:hAnsi="Cascadia Mono Light" w:cs="Cascadia Mono Light"/>
          <w:color w:val="auto"/>
          <w:sz w:val="16"/>
          <w:lang w:val="en-US" w:eastAsia="fr-FR"/>
        </w:rPr>
        <w:tab/>
      </w:r>
      <w:proofErr w:type="spellStart"/>
      <w:r w:rsidRPr="007C0A8E">
        <w:rPr>
          <w:rFonts w:ascii="Cascadia Mono Light" w:eastAsia="Times New Roman" w:hAnsi="Cascadia Mono Light" w:cs="Cascadia Mono Light"/>
          <w:color w:val="auto"/>
          <w:sz w:val="16"/>
          <w:lang w:val="en-US" w:eastAsia="fr-FR"/>
        </w:rPr>
        <w:t>split_string</w:t>
      </w:r>
      <w:proofErr w:type="spellEnd"/>
      <w:r w:rsidRPr="007C0A8E">
        <w:rPr>
          <w:rFonts w:ascii="Cascadia Mono Light" w:eastAsia="Times New Roman" w:hAnsi="Cascadia Mono Light" w:cs="Cascadia Mono Light"/>
          <w:color w:val="auto"/>
          <w:sz w:val="16"/>
          <w:lang w:val="en-US" w:eastAsia="fr-FR"/>
        </w:rPr>
        <w:t xml:space="preserve"> = packet["payload"</w:t>
      </w:r>
      <w:proofErr w:type="gramStart"/>
      <w:r w:rsidRPr="007C0A8E">
        <w:rPr>
          <w:rFonts w:ascii="Cascadia Mono Light" w:eastAsia="Times New Roman" w:hAnsi="Cascadia Mono Light" w:cs="Cascadia Mono Light"/>
          <w:color w:val="auto"/>
          <w:sz w:val="16"/>
          <w:lang w:val="en-US" w:eastAsia="fr-FR"/>
        </w:rPr>
        <w:t>].split</w:t>
      </w:r>
      <w:proofErr w:type="gramEnd"/>
      <w:r w:rsidRPr="007C0A8E">
        <w:rPr>
          <w:rFonts w:ascii="Cascadia Mono Light" w:eastAsia="Times New Roman" w:hAnsi="Cascadia Mono Light" w:cs="Cascadia Mono Light"/>
          <w:color w:val="auto"/>
          <w:sz w:val="16"/>
          <w:lang w:val="en-US" w:eastAsia="fr-FR"/>
        </w:rPr>
        <w:t>(" at ",1)</w:t>
      </w:r>
    </w:p>
    <w:p w14:paraId="585DB549"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r w:rsidRPr="007C0A8E">
        <w:rPr>
          <w:rFonts w:ascii="Cascadia Mono Light" w:eastAsia="Times New Roman" w:hAnsi="Cascadia Mono Light" w:cs="Cascadia Mono Light"/>
          <w:color w:val="auto"/>
          <w:sz w:val="16"/>
          <w:lang w:val="en-US" w:eastAsia="fr-FR"/>
        </w:rPr>
        <w:tab/>
      </w:r>
      <w:proofErr w:type="spellStart"/>
      <w:r w:rsidRPr="007C0A8E">
        <w:rPr>
          <w:rFonts w:ascii="Cascadia Mono Light" w:eastAsia="Times New Roman" w:hAnsi="Cascadia Mono Light" w:cs="Cascadia Mono Light"/>
          <w:color w:val="auto"/>
          <w:sz w:val="16"/>
          <w:lang w:val="en-US" w:eastAsia="fr-FR"/>
        </w:rPr>
        <w:t>processData</w:t>
      </w:r>
      <w:proofErr w:type="spellEnd"/>
      <w:r w:rsidRPr="007C0A8E">
        <w:rPr>
          <w:rFonts w:ascii="Cascadia Mono Light" w:eastAsia="Times New Roman" w:hAnsi="Cascadia Mono Light" w:cs="Cascadia Mono Light"/>
          <w:color w:val="auto"/>
          <w:sz w:val="16"/>
          <w:lang w:val="en-US" w:eastAsia="fr-FR"/>
        </w:rPr>
        <w:t>(</w:t>
      </w:r>
      <w:proofErr w:type="spellStart"/>
      <w:r w:rsidRPr="007C0A8E">
        <w:rPr>
          <w:rFonts w:ascii="Cascadia Mono Light" w:eastAsia="Times New Roman" w:hAnsi="Cascadia Mono Light" w:cs="Cascadia Mono Light"/>
          <w:color w:val="auto"/>
          <w:sz w:val="16"/>
          <w:lang w:val="en-US" w:eastAsia="fr-FR"/>
        </w:rPr>
        <w:t>split_string</w:t>
      </w:r>
      <w:proofErr w:type="spellEnd"/>
      <w:r w:rsidRPr="007C0A8E">
        <w:rPr>
          <w:rFonts w:ascii="Cascadia Mono Light" w:eastAsia="Times New Roman" w:hAnsi="Cascadia Mono Light" w:cs="Cascadia Mono Light"/>
          <w:color w:val="auto"/>
          <w:sz w:val="16"/>
          <w:lang w:val="en-US" w:eastAsia="fr-FR"/>
        </w:rPr>
        <w:t>[0</w:t>
      </w:r>
      <w:proofErr w:type="gramStart"/>
      <w:r w:rsidRPr="007C0A8E">
        <w:rPr>
          <w:rFonts w:ascii="Cascadia Mono Light" w:eastAsia="Times New Roman" w:hAnsi="Cascadia Mono Light" w:cs="Cascadia Mono Light"/>
          <w:color w:val="auto"/>
          <w:sz w:val="16"/>
          <w:lang w:val="en-US" w:eastAsia="fr-FR"/>
        </w:rPr>
        <w:t>],True</w:t>
      </w:r>
      <w:proofErr w:type="gramEnd"/>
      <w:r w:rsidRPr="007C0A8E">
        <w:rPr>
          <w:rFonts w:ascii="Cascadia Mono Light" w:eastAsia="Times New Roman" w:hAnsi="Cascadia Mono Light" w:cs="Cascadia Mono Light"/>
          <w:color w:val="auto"/>
          <w:sz w:val="16"/>
          <w:lang w:val="en-US" w:eastAsia="fr-FR"/>
        </w:rPr>
        <w:t>)</w:t>
      </w:r>
    </w:p>
    <w:p w14:paraId="1E00A224"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proofErr w:type="spellStart"/>
      <w:r w:rsidRPr="007C0A8E">
        <w:rPr>
          <w:rFonts w:ascii="Cascadia Mono Light" w:eastAsia="Times New Roman" w:hAnsi="Cascadia Mono Light" w:cs="Cascadia Mono Light"/>
          <w:color w:val="auto"/>
          <w:sz w:val="16"/>
          <w:lang w:val="en-US" w:eastAsia="fr-FR"/>
        </w:rPr>
        <w:t>CLI.exit</w:t>
      </w:r>
      <w:proofErr w:type="spellEnd"/>
      <w:r w:rsidRPr="007C0A8E">
        <w:rPr>
          <w:rFonts w:ascii="Cascadia Mono Light" w:eastAsia="Times New Roman" w:hAnsi="Cascadia Mono Light" w:cs="Cascadia Mono Light"/>
          <w:color w:val="auto"/>
          <w:sz w:val="16"/>
          <w:lang w:val="en-US" w:eastAsia="fr-FR"/>
        </w:rPr>
        <w:t>()</w:t>
      </w:r>
    </w:p>
    <w:p w14:paraId="1958F2C8"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p>
    <w:p w14:paraId="0466A2E0"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 xml:space="preserve">def </w:t>
      </w:r>
      <w:proofErr w:type="spellStart"/>
      <w:r w:rsidRPr="007C0A8E">
        <w:rPr>
          <w:rFonts w:ascii="Cascadia Mono Light" w:eastAsia="Times New Roman" w:hAnsi="Cascadia Mono Light" w:cs="Cascadia Mono Light"/>
          <w:color w:val="auto"/>
          <w:sz w:val="16"/>
          <w:lang w:val="en-US" w:eastAsia="fr-FR"/>
        </w:rPr>
        <w:t>mypublish</w:t>
      </w:r>
      <w:proofErr w:type="spellEnd"/>
      <w:r w:rsidRPr="007C0A8E">
        <w:rPr>
          <w:rFonts w:ascii="Cascadia Mono Light" w:eastAsia="Times New Roman" w:hAnsi="Cascadia Mono Light" w:cs="Cascadia Mono Light"/>
          <w:color w:val="auto"/>
          <w:sz w:val="16"/>
          <w:lang w:val="en-US" w:eastAsia="fr-FR"/>
        </w:rPr>
        <w:t>(</w:t>
      </w:r>
      <w:proofErr w:type="spellStart"/>
      <w:proofErr w:type="gramStart"/>
      <w:r w:rsidRPr="007C0A8E">
        <w:rPr>
          <w:rFonts w:ascii="Cascadia Mono Light" w:eastAsia="Times New Roman" w:hAnsi="Cascadia Mono Light" w:cs="Cascadia Mono Light"/>
          <w:color w:val="auto"/>
          <w:sz w:val="16"/>
          <w:lang w:val="en-US" w:eastAsia="fr-FR"/>
        </w:rPr>
        <w:t>topic,val</w:t>
      </w:r>
      <w:proofErr w:type="spellEnd"/>
      <w:proofErr w:type="gramEnd"/>
      <w:r w:rsidRPr="007C0A8E">
        <w:rPr>
          <w:rFonts w:ascii="Cascadia Mono Light" w:eastAsia="Times New Roman" w:hAnsi="Cascadia Mono Light" w:cs="Cascadia Mono Light"/>
          <w:color w:val="auto"/>
          <w:sz w:val="16"/>
          <w:lang w:val="en-US" w:eastAsia="fr-FR"/>
        </w:rPr>
        <w:t>):</w:t>
      </w:r>
    </w:p>
    <w:p w14:paraId="70831209"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t>at=" at "</w:t>
      </w:r>
    </w:p>
    <w:p w14:paraId="6F57D8FB"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t xml:space="preserve">t = </w:t>
      </w:r>
      <w:proofErr w:type="spellStart"/>
      <w:proofErr w:type="gramStart"/>
      <w:r w:rsidRPr="007C0A8E">
        <w:rPr>
          <w:rFonts w:ascii="Cascadia Mono Light" w:eastAsia="Times New Roman" w:hAnsi="Cascadia Mono Light" w:cs="Cascadia Mono Light"/>
          <w:color w:val="auto"/>
          <w:sz w:val="16"/>
          <w:lang w:val="en-US" w:eastAsia="fr-FR"/>
        </w:rPr>
        <w:t>localtime</w:t>
      </w:r>
      <w:proofErr w:type="spellEnd"/>
      <w:r w:rsidRPr="007C0A8E">
        <w:rPr>
          <w:rFonts w:ascii="Cascadia Mono Light" w:eastAsia="Times New Roman" w:hAnsi="Cascadia Mono Light" w:cs="Cascadia Mono Light"/>
          <w:color w:val="auto"/>
          <w:sz w:val="16"/>
          <w:lang w:val="en-US" w:eastAsia="fr-FR"/>
        </w:rPr>
        <w:t>(</w:t>
      </w:r>
      <w:proofErr w:type="gramEnd"/>
      <w:r w:rsidRPr="007C0A8E">
        <w:rPr>
          <w:rFonts w:ascii="Cascadia Mono Light" w:eastAsia="Times New Roman" w:hAnsi="Cascadia Mono Light" w:cs="Cascadia Mono Light"/>
          <w:color w:val="auto"/>
          <w:sz w:val="16"/>
          <w:lang w:val="en-US" w:eastAsia="fr-FR"/>
        </w:rPr>
        <w:t>)</w:t>
      </w:r>
    </w:p>
    <w:p w14:paraId="182BFCD0"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proofErr w:type="spellStart"/>
      <w:r w:rsidRPr="007C0A8E">
        <w:rPr>
          <w:rFonts w:ascii="Cascadia Mono Light" w:eastAsia="Times New Roman" w:hAnsi="Cascadia Mono Light" w:cs="Cascadia Mono Light"/>
          <w:color w:val="auto"/>
          <w:sz w:val="16"/>
          <w:lang w:val="en-US" w:eastAsia="fr-FR"/>
        </w:rPr>
        <w:t>actual_time</w:t>
      </w:r>
      <w:proofErr w:type="spellEnd"/>
      <w:r w:rsidRPr="007C0A8E">
        <w:rPr>
          <w:rFonts w:ascii="Cascadia Mono Light" w:eastAsia="Times New Roman" w:hAnsi="Cascadia Mono Light" w:cs="Cascadia Mono Light"/>
          <w:color w:val="auto"/>
          <w:sz w:val="16"/>
          <w:lang w:val="en-US" w:eastAsia="fr-FR"/>
        </w:rPr>
        <w:t xml:space="preserve"> = </w:t>
      </w:r>
      <w:proofErr w:type="spellStart"/>
      <w:r w:rsidRPr="007C0A8E">
        <w:rPr>
          <w:rFonts w:ascii="Cascadia Mono Light" w:eastAsia="Times New Roman" w:hAnsi="Cascadia Mono Light" w:cs="Cascadia Mono Light"/>
          <w:color w:val="auto"/>
          <w:sz w:val="16"/>
          <w:lang w:val="en-US" w:eastAsia="fr-FR"/>
        </w:rPr>
        <w:t>strftime</w:t>
      </w:r>
      <w:proofErr w:type="spellEnd"/>
      <w:r w:rsidRPr="007C0A8E">
        <w:rPr>
          <w:rFonts w:ascii="Cascadia Mono Light" w:eastAsia="Times New Roman" w:hAnsi="Cascadia Mono Light" w:cs="Cascadia Mono Light"/>
          <w:color w:val="auto"/>
          <w:sz w:val="16"/>
          <w:lang w:val="en-US" w:eastAsia="fr-FR"/>
        </w:rPr>
        <w:t>("%</w:t>
      </w:r>
      <w:proofErr w:type="gramStart"/>
      <w:r w:rsidRPr="007C0A8E">
        <w:rPr>
          <w:rFonts w:ascii="Cascadia Mono Light" w:eastAsia="Times New Roman" w:hAnsi="Cascadia Mono Light" w:cs="Cascadia Mono Light"/>
          <w:color w:val="auto"/>
          <w:sz w:val="16"/>
          <w:lang w:val="en-US" w:eastAsia="fr-FR"/>
        </w:rPr>
        <w:t>H:%</w:t>
      </w:r>
      <w:proofErr w:type="gramEnd"/>
      <w:r w:rsidRPr="007C0A8E">
        <w:rPr>
          <w:rFonts w:ascii="Cascadia Mono Light" w:eastAsia="Times New Roman" w:hAnsi="Cascadia Mono Light" w:cs="Cascadia Mono Light"/>
          <w:color w:val="auto"/>
          <w:sz w:val="16"/>
          <w:lang w:val="en-US" w:eastAsia="fr-FR"/>
        </w:rPr>
        <w:t>M:%</w:t>
      </w:r>
      <w:proofErr w:type="spellStart"/>
      <w:r w:rsidRPr="007C0A8E">
        <w:rPr>
          <w:rFonts w:ascii="Cascadia Mono Light" w:eastAsia="Times New Roman" w:hAnsi="Cascadia Mono Light" w:cs="Cascadia Mono Light"/>
          <w:color w:val="auto"/>
          <w:sz w:val="16"/>
          <w:lang w:val="en-US" w:eastAsia="fr-FR"/>
        </w:rPr>
        <w:t>S",t</w:t>
      </w:r>
      <w:proofErr w:type="spellEnd"/>
      <w:r w:rsidRPr="007C0A8E">
        <w:rPr>
          <w:rFonts w:ascii="Cascadia Mono Light" w:eastAsia="Times New Roman" w:hAnsi="Cascadia Mono Light" w:cs="Cascadia Mono Light"/>
          <w:color w:val="auto"/>
          <w:sz w:val="16"/>
          <w:lang w:val="en-US" w:eastAsia="fr-FR"/>
        </w:rPr>
        <w:t>)</w:t>
      </w:r>
    </w:p>
    <w:p w14:paraId="6A8E7321"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p>
    <w:p w14:paraId="75E3A256"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t>payload=str(</w:t>
      </w:r>
      <w:proofErr w:type="spellStart"/>
      <w:r w:rsidRPr="007C0A8E">
        <w:rPr>
          <w:rFonts w:ascii="Cascadia Mono Light" w:eastAsia="Times New Roman" w:hAnsi="Cascadia Mono Light" w:cs="Cascadia Mono Light"/>
          <w:color w:val="auto"/>
          <w:sz w:val="16"/>
          <w:lang w:val="en-US" w:eastAsia="fr-FR"/>
        </w:rPr>
        <w:t>val</w:t>
      </w:r>
      <w:proofErr w:type="spellEnd"/>
      <w:r w:rsidRPr="007C0A8E">
        <w:rPr>
          <w:rFonts w:ascii="Cascadia Mono Light" w:eastAsia="Times New Roman" w:hAnsi="Cascadia Mono Light" w:cs="Cascadia Mono Light"/>
          <w:color w:val="auto"/>
          <w:sz w:val="16"/>
          <w:lang w:val="en-US" w:eastAsia="fr-FR"/>
        </w:rPr>
        <w:t>)+</w:t>
      </w:r>
      <w:proofErr w:type="spellStart"/>
      <w:r w:rsidRPr="007C0A8E">
        <w:rPr>
          <w:rFonts w:ascii="Cascadia Mono Light" w:eastAsia="Times New Roman" w:hAnsi="Cascadia Mono Light" w:cs="Cascadia Mono Light"/>
          <w:color w:val="auto"/>
          <w:sz w:val="16"/>
          <w:lang w:val="en-US" w:eastAsia="fr-FR"/>
        </w:rPr>
        <w:t>at+actual_time</w:t>
      </w:r>
      <w:proofErr w:type="spellEnd"/>
    </w:p>
    <w:p w14:paraId="38D7A5EB"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proofErr w:type="spellStart"/>
      <w:r w:rsidRPr="007C0A8E">
        <w:rPr>
          <w:rFonts w:ascii="Cascadia Mono Light" w:eastAsia="Times New Roman" w:hAnsi="Cascadia Mono Light" w:cs="Cascadia Mono Light"/>
          <w:color w:val="auto"/>
          <w:sz w:val="16"/>
          <w:lang w:val="en-US" w:eastAsia="fr-FR"/>
        </w:rPr>
        <w:t>qos</w:t>
      </w:r>
      <w:proofErr w:type="spellEnd"/>
      <w:r w:rsidRPr="007C0A8E">
        <w:rPr>
          <w:rFonts w:ascii="Cascadia Mono Light" w:eastAsia="Times New Roman" w:hAnsi="Cascadia Mono Light" w:cs="Cascadia Mono Light"/>
          <w:color w:val="auto"/>
          <w:sz w:val="16"/>
          <w:lang w:val="en-US" w:eastAsia="fr-FR"/>
        </w:rPr>
        <w:t>="1"</w:t>
      </w:r>
    </w:p>
    <w:p w14:paraId="4404F8C5"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proofErr w:type="spellStart"/>
      <w:proofErr w:type="gramStart"/>
      <w:r w:rsidRPr="007C0A8E">
        <w:rPr>
          <w:rFonts w:ascii="Cascadia Mono Light" w:eastAsia="Times New Roman" w:hAnsi="Cascadia Mono Light" w:cs="Cascadia Mono Light"/>
          <w:color w:val="auto"/>
          <w:sz w:val="16"/>
          <w:lang w:val="en-US" w:eastAsia="fr-FR"/>
        </w:rPr>
        <w:t>mqttclient.init</w:t>
      </w:r>
      <w:proofErr w:type="spellEnd"/>
      <w:proofErr w:type="gramEnd"/>
      <w:r w:rsidRPr="007C0A8E">
        <w:rPr>
          <w:rFonts w:ascii="Cascadia Mono Light" w:eastAsia="Times New Roman" w:hAnsi="Cascadia Mono Light" w:cs="Cascadia Mono Light"/>
          <w:color w:val="auto"/>
          <w:sz w:val="16"/>
          <w:lang w:val="en-US" w:eastAsia="fr-FR"/>
        </w:rPr>
        <w:t>()</w:t>
      </w:r>
    </w:p>
    <w:p w14:paraId="0DC87396"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proofErr w:type="spellStart"/>
      <w:proofErr w:type="gramStart"/>
      <w:r w:rsidRPr="007C0A8E">
        <w:rPr>
          <w:rFonts w:ascii="Cascadia Mono Light" w:eastAsia="Times New Roman" w:hAnsi="Cascadia Mono Light" w:cs="Cascadia Mono Light"/>
          <w:color w:val="auto"/>
          <w:sz w:val="16"/>
          <w:lang w:val="en-US" w:eastAsia="fr-FR"/>
        </w:rPr>
        <w:t>mqttclient.publish</w:t>
      </w:r>
      <w:proofErr w:type="spellEnd"/>
      <w:proofErr w:type="gramEnd"/>
      <w:r w:rsidRPr="007C0A8E">
        <w:rPr>
          <w:rFonts w:ascii="Cascadia Mono Light" w:eastAsia="Times New Roman" w:hAnsi="Cascadia Mono Light" w:cs="Cascadia Mono Light"/>
          <w:color w:val="auto"/>
          <w:sz w:val="16"/>
          <w:lang w:val="en-US" w:eastAsia="fr-FR"/>
        </w:rPr>
        <w:t xml:space="preserve">(topic, </w:t>
      </w:r>
      <w:proofErr w:type="spellStart"/>
      <w:r w:rsidRPr="007C0A8E">
        <w:rPr>
          <w:rFonts w:ascii="Cascadia Mono Light" w:eastAsia="Times New Roman" w:hAnsi="Cascadia Mono Light" w:cs="Cascadia Mono Light"/>
          <w:color w:val="auto"/>
          <w:sz w:val="16"/>
          <w:lang w:val="en-US" w:eastAsia="fr-FR"/>
        </w:rPr>
        <w:t>payload,qos</w:t>
      </w:r>
      <w:proofErr w:type="spellEnd"/>
      <w:r w:rsidRPr="007C0A8E">
        <w:rPr>
          <w:rFonts w:ascii="Cascadia Mono Light" w:eastAsia="Times New Roman" w:hAnsi="Cascadia Mono Light" w:cs="Cascadia Mono Light"/>
          <w:color w:val="auto"/>
          <w:sz w:val="16"/>
          <w:lang w:val="en-US" w:eastAsia="fr-FR"/>
        </w:rPr>
        <w:t>)</w:t>
      </w:r>
    </w:p>
    <w:p w14:paraId="5E07090C" w14:textId="77777777" w:rsidR="002A7AA4" w:rsidRPr="00455672" w:rsidRDefault="002A7AA4" w:rsidP="00455672">
      <w:pPr>
        <w:spacing w:before="0" w:after="0" w:line="240" w:lineRule="auto"/>
        <w:ind w:left="708"/>
        <w:jc w:val="left"/>
        <w:rPr>
          <w:rFonts w:ascii="Cascadia Mono Light" w:eastAsia="Times New Roman" w:hAnsi="Cascadia Mono Light" w:cs="Cascadia Mono Light"/>
          <w:color w:val="auto"/>
          <w:sz w:val="16"/>
          <w:lang w:eastAsia="fr-FR"/>
        </w:rPr>
      </w:pPr>
      <w:r w:rsidRPr="007C0A8E">
        <w:rPr>
          <w:rFonts w:ascii="Cascadia Mono Light" w:eastAsia="Times New Roman" w:hAnsi="Cascadia Mono Light" w:cs="Cascadia Mono Light"/>
          <w:color w:val="auto"/>
          <w:sz w:val="16"/>
          <w:lang w:val="en-US" w:eastAsia="fr-FR"/>
        </w:rPr>
        <w:tab/>
      </w:r>
      <w:proofErr w:type="spellStart"/>
      <w:proofErr w:type="gramStart"/>
      <w:r w:rsidRPr="00455672">
        <w:rPr>
          <w:rFonts w:ascii="Cascadia Mono Light" w:eastAsia="Times New Roman" w:hAnsi="Cascadia Mono Light" w:cs="Cascadia Mono Light"/>
          <w:color w:val="auto"/>
          <w:sz w:val="16"/>
          <w:lang w:eastAsia="fr-FR"/>
        </w:rPr>
        <w:t>print</w:t>
      </w:r>
      <w:proofErr w:type="spellEnd"/>
      <w:proofErr w:type="gramEnd"/>
      <w:r w:rsidRPr="00455672">
        <w:rPr>
          <w:rFonts w:ascii="Cascadia Mono Light" w:eastAsia="Times New Roman" w:hAnsi="Cascadia Mono Light" w:cs="Cascadia Mono Light"/>
          <w:color w:val="auto"/>
          <w:sz w:val="16"/>
          <w:lang w:eastAsia="fr-FR"/>
        </w:rPr>
        <w:t xml:space="preserve"> topic</w:t>
      </w:r>
    </w:p>
    <w:p w14:paraId="2FC4BA26" w14:textId="36D31077" w:rsidR="00455672" w:rsidRDefault="00455672" w:rsidP="002A7AA4">
      <w:pPr>
        <w:spacing w:before="0" w:after="0" w:line="240" w:lineRule="auto"/>
        <w:jc w:val="left"/>
        <w:rPr>
          <w:rFonts w:ascii="Calibri" w:eastAsia="Times New Roman" w:hAnsi="Calibri" w:cs="Calibri"/>
          <w:color w:val="auto"/>
          <w:lang w:eastAsia="fr-FR"/>
        </w:rPr>
      </w:pPr>
    </w:p>
    <w:p w14:paraId="5A2B7195" w14:textId="10642437" w:rsidR="00455672" w:rsidRPr="002A7AA4" w:rsidRDefault="00455672" w:rsidP="002A7AA4">
      <w:pPr>
        <w:spacing w:before="0" w:after="0" w:line="240" w:lineRule="auto"/>
        <w:jc w:val="left"/>
        <w:rPr>
          <w:rFonts w:ascii="Calibri" w:eastAsia="Times New Roman" w:hAnsi="Calibri" w:cs="Calibri"/>
          <w:color w:val="auto"/>
          <w:lang w:eastAsia="fr-FR"/>
        </w:rPr>
      </w:pPr>
      <w:r>
        <w:rPr>
          <w:rFonts w:ascii="Calibri" w:eastAsia="Times New Roman" w:hAnsi="Calibri" w:cs="Calibri"/>
          <w:color w:val="auto"/>
          <w:lang w:eastAsia="fr-FR"/>
        </w:rPr>
        <w:t>La fonction main doit être similaire à celle-ci :</w:t>
      </w:r>
    </w:p>
    <w:p w14:paraId="44B90B1F" w14:textId="77777777" w:rsidR="002A7AA4" w:rsidRPr="002A7AA4" w:rsidRDefault="002A7AA4" w:rsidP="002A7AA4">
      <w:pPr>
        <w:spacing w:before="0" w:after="0" w:line="240" w:lineRule="auto"/>
        <w:jc w:val="left"/>
        <w:rPr>
          <w:rFonts w:ascii="Calibri" w:eastAsia="Times New Roman" w:hAnsi="Calibri" w:cs="Calibri"/>
          <w:color w:val="auto"/>
          <w:lang w:eastAsia="fr-FR"/>
        </w:rPr>
      </w:pPr>
    </w:p>
    <w:p w14:paraId="09EC890B"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 xml:space="preserve">def </w:t>
      </w:r>
      <w:proofErr w:type="gramStart"/>
      <w:r w:rsidRPr="007C0A8E">
        <w:rPr>
          <w:rFonts w:ascii="Cascadia Mono Light" w:eastAsia="Times New Roman" w:hAnsi="Cascadia Mono Light" w:cs="Cascadia Mono Light"/>
          <w:color w:val="auto"/>
          <w:sz w:val="16"/>
          <w:lang w:val="en-US" w:eastAsia="fr-FR"/>
        </w:rPr>
        <w:t>main(</w:t>
      </w:r>
      <w:proofErr w:type="gramEnd"/>
      <w:r w:rsidRPr="007C0A8E">
        <w:rPr>
          <w:rFonts w:ascii="Cascadia Mono Light" w:eastAsia="Times New Roman" w:hAnsi="Cascadia Mono Light" w:cs="Cascadia Mono Light"/>
          <w:color w:val="auto"/>
          <w:sz w:val="16"/>
          <w:lang w:val="en-US" w:eastAsia="fr-FR"/>
        </w:rPr>
        <w:t>):</w:t>
      </w:r>
    </w:p>
    <w:p w14:paraId="52522A3C"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proofErr w:type="spellStart"/>
      <w:proofErr w:type="gramStart"/>
      <w:r w:rsidRPr="007C0A8E">
        <w:rPr>
          <w:rFonts w:ascii="Cascadia Mono Light" w:eastAsia="Times New Roman" w:hAnsi="Cascadia Mono Light" w:cs="Cascadia Mono Light"/>
          <w:color w:val="auto"/>
          <w:sz w:val="16"/>
          <w:lang w:val="en-US" w:eastAsia="fr-FR"/>
        </w:rPr>
        <w:t>objsetup</w:t>
      </w:r>
      <w:proofErr w:type="spellEnd"/>
      <w:r w:rsidRPr="007C0A8E">
        <w:rPr>
          <w:rFonts w:ascii="Cascadia Mono Light" w:eastAsia="Times New Roman" w:hAnsi="Cascadia Mono Light" w:cs="Cascadia Mono Light"/>
          <w:color w:val="auto"/>
          <w:sz w:val="16"/>
          <w:lang w:val="en-US" w:eastAsia="fr-FR"/>
        </w:rPr>
        <w:t>(</w:t>
      </w:r>
      <w:proofErr w:type="gramEnd"/>
      <w:r w:rsidRPr="007C0A8E">
        <w:rPr>
          <w:rFonts w:ascii="Cascadia Mono Light" w:eastAsia="Times New Roman" w:hAnsi="Cascadia Mono Light" w:cs="Cascadia Mono Light"/>
          <w:color w:val="auto"/>
          <w:sz w:val="16"/>
          <w:lang w:val="en-US" w:eastAsia="fr-FR"/>
        </w:rPr>
        <w:t>)</w:t>
      </w:r>
    </w:p>
    <w:p w14:paraId="352B2553"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proofErr w:type="spellStart"/>
      <w:r w:rsidRPr="007C0A8E">
        <w:rPr>
          <w:rFonts w:ascii="Cascadia Mono Light" w:eastAsia="Times New Roman" w:hAnsi="Cascadia Mono Light" w:cs="Cascadia Mono Light"/>
          <w:color w:val="auto"/>
          <w:sz w:val="16"/>
          <w:lang w:val="en-US" w:eastAsia="fr-FR"/>
        </w:rPr>
        <w:t>GUI.setup</w:t>
      </w:r>
      <w:proofErr w:type="spellEnd"/>
      <w:r w:rsidRPr="007C0A8E">
        <w:rPr>
          <w:rFonts w:ascii="Cascadia Mono Light" w:eastAsia="Times New Roman" w:hAnsi="Cascadia Mono Light" w:cs="Cascadia Mono Light"/>
          <w:color w:val="auto"/>
          <w:sz w:val="16"/>
          <w:lang w:val="en-US" w:eastAsia="fr-FR"/>
        </w:rPr>
        <w:t>()</w:t>
      </w:r>
    </w:p>
    <w:p w14:paraId="5343BFB6"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proofErr w:type="spellStart"/>
      <w:r w:rsidRPr="007C0A8E">
        <w:rPr>
          <w:rFonts w:ascii="Cascadia Mono Light" w:eastAsia="Times New Roman" w:hAnsi="Cascadia Mono Light" w:cs="Cascadia Mono Light"/>
          <w:color w:val="auto"/>
          <w:sz w:val="16"/>
          <w:lang w:val="en-US" w:eastAsia="fr-FR"/>
        </w:rPr>
        <w:t>CLI.setup</w:t>
      </w:r>
      <w:proofErr w:type="spellEnd"/>
      <w:r w:rsidRPr="007C0A8E">
        <w:rPr>
          <w:rFonts w:ascii="Cascadia Mono Light" w:eastAsia="Times New Roman" w:hAnsi="Cascadia Mono Light" w:cs="Cascadia Mono Light"/>
          <w:color w:val="auto"/>
          <w:sz w:val="16"/>
          <w:lang w:val="en-US" w:eastAsia="fr-FR"/>
        </w:rPr>
        <w:t>()</w:t>
      </w:r>
    </w:p>
    <w:p w14:paraId="691E8BCC"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proofErr w:type="spellStart"/>
      <w:proofErr w:type="gramStart"/>
      <w:r w:rsidRPr="007C0A8E">
        <w:rPr>
          <w:rFonts w:ascii="Cascadia Mono Light" w:eastAsia="Times New Roman" w:hAnsi="Cascadia Mono Light" w:cs="Cascadia Mono Light"/>
          <w:color w:val="auto"/>
          <w:sz w:val="16"/>
          <w:lang w:val="en-US" w:eastAsia="fr-FR"/>
        </w:rPr>
        <w:t>mqttclient.init</w:t>
      </w:r>
      <w:proofErr w:type="spellEnd"/>
      <w:proofErr w:type="gramEnd"/>
      <w:r w:rsidRPr="007C0A8E">
        <w:rPr>
          <w:rFonts w:ascii="Cascadia Mono Light" w:eastAsia="Times New Roman" w:hAnsi="Cascadia Mono Light" w:cs="Cascadia Mono Light"/>
          <w:color w:val="auto"/>
          <w:sz w:val="16"/>
          <w:lang w:val="en-US" w:eastAsia="fr-FR"/>
        </w:rPr>
        <w:t>()</w:t>
      </w:r>
    </w:p>
    <w:p w14:paraId="53E5F36A"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proofErr w:type="spellStart"/>
      <w:proofErr w:type="gramStart"/>
      <w:r w:rsidRPr="007C0A8E">
        <w:rPr>
          <w:rFonts w:ascii="Cascadia Mono Light" w:eastAsia="Times New Roman" w:hAnsi="Cascadia Mono Light" w:cs="Cascadia Mono Light"/>
          <w:color w:val="auto"/>
          <w:sz w:val="16"/>
          <w:lang w:val="en-US" w:eastAsia="fr-FR"/>
        </w:rPr>
        <w:t>mqttclient.onConnect</w:t>
      </w:r>
      <w:proofErr w:type="spellEnd"/>
      <w:proofErr w:type="gramEnd"/>
      <w:r w:rsidRPr="007C0A8E">
        <w:rPr>
          <w:rFonts w:ascii="Cascadia Mono Light" w:eastAsia="Times New Roman" w:hAnsi="Cascadia Mono Light" w:cs="Cascadia Mono Light"/>
          <w:color w:val="auto"/>
          <w:sz w:val="16"/>
          <w:lang w:val="en-US" w:eastAsia="fr-FR"/>
        </w:rPr>
        <w:t>(</w:t>
      </w:r>
      <w:proofErr w:type="spellStart"/>
      <w:r w:rsidRPr="007C0A8E">
        <w:rPr>
          <w:rFonts w:ascii="Cascadia Mono Light" w:eastAsia="Times New Roman" w:hAnsi="Cascadia Mono Light" w:cs="Cascadia Mono Light"/>
          <w:color w:val="auto"/>
          <w:sz w:val="16"/>
          <w:lang w:val="en-US" w:eastAsia="fr-FR"/>
        </w:rPr>
        <w:t>on_connect</w:t>
      </w:r>
      <w:proofErr w:type="spellEnd"/>
      <w:r w:rsidRPr="007C0A8E">
        <w:rPr>
          <w:rFonts w:ascii="Cascadia Mono Light" w:eastAsia="Times New Roman" w:hAnsi="Cascadia Mono Light" w:cs="Cascadia Mono Light"/>
          <w:color w:val="auto"/>
          <w:sz w:val="16"/>
          <w:lang w:val="en-US" w:eastAsia="fr-FR"/>
        </w:rPr>
        <w:t>)</w:t>
      </w:r>
    </w:p>
    <w:p w14:paraId="37B80F56"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proofErr w:type="spellStart"/>
      <w:proofErr w:type="gramStart"/>
      <w:r w:rsidRPr="007C0A8E">
        <w:rPr>
          <w:rFonts w:ascii="Cascadia Mono Light" w:eastAsia="Times New Roman" w:hAnsi="Cascadia Mono Light" w:cs="Cascadia Mono Light"/>
          <w:color w:val="auto"/>
          <w:sz w:val="16"/>
          <w:lang w:val="en-US" w:eastAsia="fr-FR"/>
        </w:rPr>
        <w:t>mqttclient.onDisconnect</w:t>
      </w:r>
      <w:proofErr w:type="spellEnd"/>
      <w:proofErr w:type="gramEnd"/>
      <w:r w:rsidRPr="007C0A8E">
        <w:rPr>
          <w:rFonts w:ascii="Cascadia Mono Light" w:eastAsia="Times New Roman" w:hAnsi="Cascadia Mono Light" w:cs="Cascadia Mono Light"/>
          <w:color w:val="auto"/>
          <w:sz w:val="16"/>
          <w:lang w:val="en-US" w:eastAsia="fr-FR"/>
        </w:rPr>
        <w:t>(</w:t>
      </w:r>
      <w:proofErr w:type="spellStart"/>
      <w:r w:rsidRPr="007C0A8E">
        <w:rPr>
          <w:rFonts w:ascii="Cascadia Mono Light" w:eastAsia="Times New Roman" w:hAnsi="Cascadia Mono Light" w:cs="Cascadia Mono Light"/>
          <w:color w:val="auto"/>
          <w:sz w:val="16"/>
          <w:lang w:val="en-US" w:eastAsia="fr-FR"/>
        </w:rPr>
        <w:t>on_disconnect</w:t>
      </w:r>
      <w:proofErr w:type="spellEnd"/>
      <w:r w:rsidRPr="007C0A8E">
        <w:rPr>
          <w:rFonts w:ascii="Cascadia Mono Light" w:eastAsia="Times New Roman" w:hAnsi="Cascadia Mono Light" w:cs="Cascadia Mono Light"/>
          <w:color w:val="auto"/>
          <w:sz w:val="16"/>
          <w:lang w:val="en-US" w:eastAsia="fr-FR"/>
        </w:rPr>
        <w:t>)</w:t>
      </w:r>
    </w:p>
    <w:p w14:paraId="2B312A50"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proofErr w:type="spellStart"/>
      <w:proofErr w:type="gramStart"/>
      <w:r w:rsidRPr="007C0A8E">
        <w:rPr>
          <w:rFonts w:ascii="Cascadia Mono Light" w:eastAsia="Times New Roman" w:hAnsi="Cascadia Mono Light" w:cs="Cascadia Mono Light"/>
          <w:color w:val="auto"/>
          <w:sz w:val="16"/>
          <w:lang w:val="en-US" w:eastAsia="fr-FR"/>
        </w:rPr>
        <w:t>mqttclient.onSubscribe</w:t>
      </w:r>
      <w:proofErr w:type="spellEnd"/>
      <w:proofErr w:type="gramEnd"/>
      <w:r w:rsidRPr="007C0A8E">
        <w:rPr>
          <w:rFonts w:ascii="Cascadia Mono Light" w:eastAsia="Times New Roman" w:hAnsi="Cascadia Mono Light" w:cs="Cascadia Mono Light"/>
          <w:color w:val="auto"/>
          <w:sz w:val="16"/>
          <w:lang w:val="en-US" w:eastAsia="fr-FR"/>
        </w:rPr>
        <w:t>(</w:t>
      </w:r>
      <w:proofErr w:type="spellStart"/>
      <w:r w:rsidRPr="007C0A8E">
        <w:rPr>
          <w:rFonts w:ascii="Cascadia Mono Light" w:eastAsia="Times New Roman" w:hAnsi="Cascadia Mono Light" w:cs="Cascadia Mono Light"/>
          <w:color w:val="auto"/>
          <w:sz w:val="16"/>
          <w:lang w:val="en-US" w:eastAsia="fr-FR"/>
        </w:rPr>
        <w:t>on_subscribe</w:t>
      </w:r>
      <w:proofErr w:type="spellEnd"/>
      <w:r w:rsidRPr="007C0A8E">
        <w:rPr>
          <w:rFonts w:ascii="Cascadia Mono Light" w:eastAsia="Times New Roman" w:hAnsi="Cascadia Mono Light" w:cs="Cascadia Mono Light"/>
          <w:color w:val="auto"/>
          <w:sz w:val="16"/>
          <w:lang w:val="en-US" w:eastAsia="fr-FR"/>
        </w:rPr>
        <w:t>)</w:t>
      </w:r>
    </w:p>
    <w:p w14:paraId="18311143"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proofErr w:type="spellStart"/>
      <w:proofErr w:type="gramStart"/>
      <w:r w:rsidRPr="007C0A8E">
        <w:rPr>
          <w:rFonts w:ascii="Cascadia Mono Light" w:eastAsia="Times New Roman" w:hAnsi="Cascadia Mono Light" w:cs="Cascadia Mono Light"/>
          <w:color w:val="auto"/>
          <w:sz w:val="16"/>
          <w:lang w:val="en-US" w:eastAsia="fr-FR"/>
        </w:rPr>
        <w:t>mqttclient.onUnsubscribe</w:t>
      </w:r>
      <w:proofErr w:type="spellEnd"/>
      <w:proofErr w:type="gramEnd"/>
      <w:r w:rsidRPr="007C0A8E">
        <w:rPr>
          <w:rFonts w:ascii="Cascadia Mono Light" w:eastAsia="Times New Roman" w:hAnsi="Cascadia Mono Light" w:cs="Cascadia Mono Light"/>
          <w:color w:val="auto"/>
          <w:sz w:val="16"/>
          <w:lang w:val="en-US" w:eastAsia="fr-FR"/>
        </w:rPr>
        <w:t>(</w:t>
      </w:r>
      <w:proofErr w:type="spellStart"/>
      <w:r w:rsidRPr="007C0A8E">
        <w:rPr>
          <w:rFonts w:ascii="Cascadia Mono Light" w:eastAsia="Times New Roman" w:hAnsi="Cascadia Mono Light" w:cs="Cascadia Mono Light"/>
          <w:color w:val="auto"/>
          <w:sz w:val="16"/>
          <w:lang w:val="en-US" w:eastAsia="fr-FR"/>
        </w:rPr>
        <w:t>on_unsubscribe</w:t>
      </w:r>
      <w:proofErr w:type="spellEnd"/>
      <w:r w:rsidRPr="007C0A8E">
        <w:rPr>
          <w:rFonts w:ascii="Cascadia Mono Light" w:eastAsia="Times New Roman" w:hAnsi="Cascadia Mono Light" w:cs="Cascadia Mono Light"/>
          <w:color w:val="auto"/>
          <w:sz w:val="16"/>
          <w:lang w:val="en-US" w:eastAsia="fr-FR"/>
        </w:rPr>
        <w:t>)</w:t>
      </w:r>
    </w:p>
    <w:p w14:paraId="2D6FF4C8"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proofErr w:type="spellStart"/>
      <w:proofErr w:type="gramStart"/>
      <w:r w:rsidRPr="007C0A8E">
        <w:rPr>
          <w:rFonts w:ascii="Cascadia Mono Light" w:eastAsia="Times New Roman" w:hAnsi="Cascadia Mono Light" w:cs="Cascadia Mono Light"/>
          <w:color w:val="auto"/>
          <w:sz w:val="16"/>
          <w:lang w:val="en-US" w:eastAsia="fr-FR"/>
        </w:rPr>
        <w:t>mqttclient.onPublish</w:t>
      </w:r>
      <w:proofErr w:type="spellEnd"/>
      <w:proofErr w:type="gramEnd"/>
      <w:r w:rsidRPr="007C0A8E">
        <w:rPr>
          <w:rFonts w:ascii="Cascadia Mono Light" w:eastAsia="Times New Roman" w:hAnsi="Cascadia Mono Light" w:cs="Cascadia Mono Light"/>
          <w:color w:val="auto"/>
          <w:sz w:val="16"/>
          <w:lang w:val="en-US" w:eastAsia="fr-FR"/>
        </w:rPr>
        <w:t>(</w:t>
      </w:r>
      <w:proofErr w:type="spellStart"/>
      <w:r w:rsidRPr="007C0A8E">
        <w:rPr>
          <w:rFonts w:ascii="Cascadia Mono Light" w:eastAsia="Times New Roman" w:hAnsi="Cascadia Mono Light" w:cs="Cascadia Mono Light"/>
          <w:color w:val="auto"/>
          <w:sz w:val="16"/>
          <w:lang w:val="en-US" w:eastAsia="fr-FR"/>
        </w:rPr>
        <w:t>on_publish</w:t>
      </w:r>
      <w:proofErr w:type="spellEnd"/>
      <w:r w:rsidRPr="007C0A8E">
        <w:rPr>
          <w:rFonts w:ascii="Cascadia Mono Light" w:eastAsia="Times New Roman" w:hAnsi="Cascadia Mono Light" w:cs="Cascadia Mono Light"/>
          <w:color w:val="auto"/>
          <w:sz w:val="16"/>
          <w:lang w:val="en-US" w:eastAsia="fr-FR"/>
        </w:rPr>
        <w:t>)</w:t>
      </w:r>
    </w:p>
    <w:p w14:paraId="3B0E7466"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proofErr w:type="spellStart"/>
      <w:proofErr w:type="gramStart"/>
      <w:r w:rsidRPr="007C0A8E">
        <w:rPr>
          <w:rFonts w:ascii="Cascadia Mono Light" w:eastAsia="Times New Roman" w:hAnsi="Cascadia Mono Light" w:cs="Cascadia Mono Light"/>
          <w:color w:val="auto"/>
          <w:sz w:val="16"/>
          <w:lang w:val="en-US" w:eastAsia="fr-FR"/>
        </w:rPr>
        <w:t>mqttclient.onMessageReceived</w:t>
      </w:r>
      <w:proofErr w:type="spellEnd"/>
      <w:proofErr w:type="gramEnd"/>
      <w:r w:rsidRPr="007C0A8E">
        <w:rPr>
          <w:rFonts w:ascii="Cascadia Mono Light" w:eastAsia="Times New Roman" w:hAnsi="Cascadia Mono Light" w:cs="Cascadia Mono Light"/>
          <w:color w:val="auto"/>
          <w:sz w:val="16"/>
          <w:lang w:val="en-US" w:eastAsia="fr-FR"/>
        </w:rPr>
        <w:t>(</w:t>
      </w:r>
      <w:proofErr w:type="spellStart"/>
      <w:r w:rsidRPr="007C0A8E">
        <w:rPr>
          <w:rFonts w:ascii="Cascadia Mono Light" w:eastAsia="Times New Roman" w:hAnsi="Cascadia Mono Light" w:cs="Cascadia Mono Light"/>
          <w:color w:val="auto"/>
          <w:sz w:val="16"/>
          <w:lang w:val="en-US" w:eastAsia="fr-FR"/>
        </w:rPr>
        <w:t>on_message_received</w:t>
      </w:r>
      <w:proofErr w:type="spellEnd"/>
      <w:r w:rsidRPr="007C0A8E">
        <w:rPr>
          <w:rFonts w:ascii="Cascadia Mono Light" w:eastAsia="Times New Roman" w:hAnsi="Cascadia Mono Light" w:cs="Cascadia Mono Light"/>
          <w:color w:val="auto"/>
          <w:sz w:val="16"/>
          <w:lang w:val="en-US" w:eastAsia="fr-FR"/>
        </w:rPr>
        <w:t>)</w:t>
      </w:r>
    </w:p>
    <w:p w14:paraId="34943B6E"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proofErr w:type="spellStart"/>
      <w:proofErr w:type="gramStart"/>
      <w:r w:rsidRPr="007C0A8E">
        <w:rPr>
          <w:rFonts w:ascii="Cascadia Mono Light" w:eastAsia="Times New Roman" w:hAnsi="Cascadia Mono Light" w:cs="Cascadia Mono Light"/>
          <w:color w:val="auto"/>
          <w:sz w:val="16"/>
          <w:lang w:val="en-US" w:eastAsia="fr-FR"/>
        </w:rPr>
        <w:t>mqttclient.onGUIUpdate</w:t>
      </w:r>
      <w:proofErr w:type="spellEnd"/>
      <w:proofErr w:type="gramEnd"/>
      <w:r w:rsidRPr="007C0A8E">
        <w:rPr>
          <w:rFonts w:ascii="Cascadia Mono Light" w:eastAsia="Times New Roman" w:hAnsi="Cascadia Mono Light" w:cs="Cascadia Mono Light"/>
          <w:color w:val="auto"/>
          <w:sz w:val="16"/>
          <w:lang w:val="en-US" w:eastAsia="fr-FR"/>
        </w:rPr>
        <w:t>(</w:t>
      </w:r>
      <w:proofErr w:type="spellStart"/>
      <w:r w:rsidRPr="007C0A8E">
        <w:rPr>
          <w:rFonts w:ascii="Cascadia Mono Light" w:eastAsia="Times New Roman" w:hAnsi="Cascadia Mono Light" w:cs="Cascadia Mono Light"/>
          <w:color w:val="auto"/>
          <w:sz w:val="16"/>
          <w:lang w:val="en-US" w:eastAsia="fr-FR"/>
        </w:rPr>
        <w:t>on_gui_update</w:t>
      </w:r>
      <w:proofErr w:type="spellEnd"/>
      <w:r w:rsidRPr="007C0A8E">
        <w:rPr>
          <w:rFonts w:ascii="Cascadia Mono Light" w:eastAsia="Times New Roman" w:hAnsi="Cascadia Mono Light" w:cs="Cascadia Mono Light"/>
          <w:color w:val="auto"/>
          <w:sz w:val="16"/>
          <w:lang w:val="en-US" w:eastAsia="fr-FR"/>
        </w:rPr>
        <w:t>)</w:t>
      </w:r>
    </w:p>
    <w:p w14:paraId="35B8C4A7" w14:textId="77777777"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proofErr w:type="spellStart"/>
      <w:proofErr w:type="gramStart"/>
      <w:r w:rsidRPr="007C0A8E">
        <w:rPr>
          <w:rFonts w:ascii="Cascadia Mono Light" w:eastAsia="Times New Roman" w:hAnsi="Cascadia Mono Light" w:cs="Cascadia Mono Light"/>
          <w:color w:val="auto"/>
          <w:sz w:val="16"/>
          <w:lang w:val="en-US" w:eastAsia="fr-FR"/>
        </w:rPr>
        <w:t>mqttclient.connect</w:t>
      </w:r>
      <w:proofErr w:type="spellEnd"/>
      <w:proofErr w:type="gramEnd"/>
      <w:r w:rsidRPr="007C0A8E">
        <w:rPr>
          <w:rFonts w:ascii="Cascadia Mono Light" w:eastAsia="Times New Roman" w:hAnsi="Cascadia Mono Light" w:cs="Cascadia Mono Light"/>
          <w:color w:val="auto"/>
          <w:sz w:val="16"/>
          <w:lang w:val="en-US" w:eastAsia="fr-FR"/>
        </w:rPr>
        <w:t>(</w:t>
      </w:r>
      <w:proofErr w:type="spellStart"/>
      <w:r w:rsidRPr="007C0A8E">
        <w:rPr>
          <w:rFonts w:ascii="Cascadia Mono Light" w:eastAsia="Times New Roman" w:hAnsi="Cascadia Mono Light" w:cs="Cascadia Mono Light"/>
          <w:color w:val="auto"/>
          <w:sz w:val="16"/>
          <w:lang w:val="en-US" w:eastAsia="fr-FR"/>
        </w:rPr>
        <w:t>broker_address,username,password</w:t>
      </w:r>
      <w:proofErr w:type="spellEnd"/>
      <w:r w:rsidRPr="007C0A8E">
        <w:rPr>
          <w:rFonts w:ascii="Cascadia Mono Light" w:eastAsia="Times New Roman" w:hAnsi="Cascadia Mono Light" w:cs="Cascadia Mono Light"/>
          <w:color w:val="auto"/>
          <w:sz w:val="16"/>
          <w:lang w:val="en-US" w:eastAsia="fr-FR"/>
        </w:rPr>
        <w:t>)</w:t>
      </w:r>
    </w:p>
    <w:p w14:paraId="0C5CFE68" w14:textId="5A3ACDA9" w:rsidR="002A7AA4" w:rsidRPr="007C0A8E" w:rsidRDefault="002A7AA4" w:rsidP="00455672">
      <w:pPr>
        <w:spacing w:before="0" w:after="0" w:line="240" w:lineRule="auto"/>
        <w:ind w:left="708"/>
        <w:jc w:val="left"/>
        <w:rPr>
          <w:rFonts w:ascii="Cascadia Mono Light" w:eastAsia="Times New Roman" w:hAnsi="Cascadia Mono Light" w:cs="Cascadia Mono Light"/>
          <w:color w:val="auto"/>
          <w:sz w:val="16"/>
          <w:lang w:val="en-US" w:eastAsia="fr-FR"/>
        </w:rPr>
      </w:pPr>
      <w:r w:rsidRPr="007C0A8E">
        <w:rPr>
          <w:rFonts w:ascii="Cascadia Mono Light" w:eastAsia="Times New Roman" w:hAnsi="Cascadia Mono Light" w:cs="Cascadia Mono Light"/>
          <w:color w:val="auto"/>
          <w:sz w:val="16"/>
          <w:lang w:val="en-US" w:eastAsia="fr-FR"/>
        </w:rPr>
        <w:tab/>
      </w:r>
    </w:p>
    <w:p w14:paraId="1CF0C0C3" w14:textId="24743989" w:rsidR="0059741E" w:rsidRPr="00455672" w:rsidRDefault="0059741E" w:rsidP="00455672">
      <w:pPr>
        <w:spacing w:before="0" w:after="0" w:line="240" w:lineRule="auto"/>
        <w:ind w:left="708"/>
        <w:jc w:val="left"/>
        <w:rPr>
          <w:rFonts w:ascii="Cascadia Mono Light" w:eastAsia="Times New Roman" w:hAnsi="Cascadia Mono Light" w:cs="Cascadia Mono Light"/>
          <w:color w:val="auto"/>
          <w:sz w:val="16"/>
          <w:lang w:eastAsia="fr-FR"/>
        </w:rPr>
      </w:pPr>
      <w:r w:rsidRPr="007C0A8E">
        <w:rPr>
          <w:rFonts w:ascii="Cascadia Mono Light" w:eastAsia="Times New Roman" w:hAnsi="Cascadia Mono Light" w:cs="Cascadia Mono Light"/>
          <w:color w:val="auto"/>
          <w:sz w:val="16"/>
          <w:lang w:val="en-US" w:eastAsia="fr-FR"/>
        </w:rPr>
        <w:tab/>
      </w:r>
      <w:proofErr w:type="spellStart"/>
      <w:proofErr w:type="gramStart"/>
      <w:r w:rsidRPr="00455672">
        <w:rPr>
          <w:rFonts w:ascii="Cascadia Mono Light" w:eastAsia="Times New Roman" w:hAnsi="Cascadia Mono Light" w:cs="Cascadia Mono Light"/>
          <w:color w:val="auto"/>
          <w:sz w:val="16"/>
          <w:lang w:eastAsia="fr-FR"/>
        </w:rPr>
        <w:t>sleep</w:t>
      </w:r>
      <w:proofErr w:type="spellEnd"/>
      <w:r w:rsidRPr="00455672">
        <w:rPr>
          <w:rFonts w:ascii="Cascadia Mono Light" w:eastAsia="Times New Roman" w:hAnsi="Cascadia Mono Light" w:cs="Cascadia Mono Light"/>
          <w:color w:val="auto"/>
          <w:sz w:val="16"/>
          <w:lang w:eastAsia="fr-FR"/>
        </w:rPr>
        <w:t>(</w:t>
      </w:r>
      <w:proofErr w:type="gramEnd"/>
      <w:r w:rsidRPr="00455672">
        <w:rPr>
          <w:rFonts w:ascii="Cascadia Mono Light" w:eastAsia="Times New Roman" w:hAnsi="Cascadia Mono Light" w:cs="Cascadia Mono Light"/>
          <w:color w:val="auto"/>
          <w:sz w:val="16"/>
          <w:lang w:eastAsia="fr-FR"/>
        </w:rPr>
        <w:t>3)</w:t>
      </w:r>
    </w:p>
    <w:p w14:paraId="6698970C" w14:textId="77777777" w:rsidR="002A7AA4" w:rsidRPr="00455672" w:rsidRDefault="002A7AA4" w:rsidP="00455672">
      <w:pPr>
        <w:spacing w:before="0" w:after="0" w:line="240" w:lineRule="auto"/>
        <w:ind w:left="708"/>
        <w:jc w:val="left"/>
        <w:rPr>
          <w:rFonts w:ascii="Cascadia Mono Light" w:eastAsia="Times New Roman" w:hAnsi="Cascadia Mono Light" w:cs="Cascadia Mono Light"/>
          <w:color w:val="auto"/>
          <w:sz w:val="16"/>
          <w:lang w:eastAsia="fr-FR"/>
        </w:rPr>
      </w:pPr>
      <w:r w:rsidRPr="00455672">
        <w:rPr>
          <w:rFonts w:ascii="Cascadia Mono Light" w:eastAsia="Times New Roman" w:hAnsi="Cascadia Mono Light" w:cs="Cascadia Mono Light"/>
          <w:color w:val="auto"/>
          <w:sz w:val="16"/>
          <w:lang w:eastAsia="fr-FR"/>
        </w:rPr>
        <w:tab/>
      </w:r>
      <w:proofErr w:type="spellStart"/>
      <w:proofErr w:type="gramStart"/>
      <w:r w:rsidRPr="00455672">
        <w:rPr>
          <w:rFonts w:ascii="Cascadia Mono Light" w:eastAsia="Times New Roman" w:hAnsi="Cascadia Mono Light" w:cs="Cascadia Mono Light"/>
          <w:color w:val="auto"/>
          <w:sz w:val="16"/>
          <w:lang w:eastAsia="fr-FR"/>
        </w:rPr>
        <w:t>while</w:t>
      </w:r>
      <w:proofErr w:type="spellEnd"/>
      <w:proofErr w:type="gramEnd"/>
      <w:r w:rsidRPr="00455672">
        <w:rPr>
          <w:rFonts w:ascii="Cascadia Mono Light" w:eastAsia="Times New Roman" w:hAnsi="Cascadia Mono Light" w:cs="Cascadia Mono Light"/>
          <w:color w:val="auto"/>
          <w:sz w:val="16"/>
          <w:lang w:eastAsia="fr-FR"/>
        </w:rPr>
        <w:t xml:space="preserve"> </w:t>
      </w:r>
      <w:proofErr w:type="spellStart"/>
      <w:r w:rsidRPr="00455672">
        <w:rPr>
          <w:rFonts w:ascii="Cascadia Mono Light" w:eastAsia="Times New Roman" w:hAnsi="Cascadia Mono Light" w:cs="Cascadia Mono Light"/>
          <w:color w:val="auto"/>
          <w:sz w:val="16"/>
          <w:lang w:eastAsia="fr-FR"/>
        </w:rPr>
        <w:t>True</w:t>
      </w:r>
      <w:proofErr w:type="spellEnd"/>
      <w:r w:rsidRPr="00455672">
        <w:rPr>
          <w:rFonts w:ascii="Cascadia Mono Light" w:eastAsia="Times New Roman" w:hAnsi="Cascadia Mono Light" w:cs="Cascadia Mono Light"/>
          <w:color w:val="auto"/>
          <w:sz w:val="16"/>
          <w:lang w:eastAsia="fr-FR"/>
        </w:rPr>
        <w:t>:</w:t>
      </w:r>
    </w:p>
    <w:p w14:paraId="512724EF" w14:textId="4E284A66" w:rsidR="005130DD" w:rsidRPr="00455672" w:rsidRDefault="002A7AA4" w:rsidP="00455672">
      <w:pPr>
        <w:spacing w:before="0" w:after="0" w:line="240" w:lineRule="auto"/>
        <w:ind w:left="708"/>
        <w:jc w:val="left"/>
        <w:rPr>
          <w:rFonts w:ascii="Cascadia Mono Light" w:eastAsia="Times New Roman" w:hAnsi="Cascadia Mono Light" w:cs="Cascadia Mono Light"/>
          <w:color w:val="auto"/>
          <w:sz w:val="16"/>
          <w:lang w:eastAsia="fr-FR"/>
        </w:rPr>
      </w:pPr>
      <w:r w:rsidRPr="00455672">
        <w:rPr>
          <w:rFonts w:ascii="Cascadia Mono Light" w:eastAsia="Times New Roman" w:hAnsi="Cascadia Mono Light" w:cs="Cascadia Mono Light"/>
          <w:color w:val="auto"/>
          <w:sz w:val="16"/>
          <w:lang w:eastAsia="fr-FR"/>
        </w:rPr>
        <w:tab/>
      </w:r>
      <w:r w:rsidRPr="00455672">
        <w:rPr>
          <w:rFonts w:ascii="Cascadia Mono Light" w:eastAsia="Times New Roman" w:hAnsi="Cascadia Mono Light" w:cs="Cascadia Mono Light"/>
          <w:color w:val="auto"/>
          <w:sz w:val="16"/>
          <w:lang w:eastAsia="fr-FR"/>
        </w:rPr>
        <w:tab/>
      </w:r>
      <w:proofErr w:type="spellStart"/>
      <w:proofErr w:type="gramStart"/>
      <w:r w:rsidRPr="00455672">
        <w:rPr>
          <w:rFonts w:ascii="Cascadia Mono Light" w:eastAsia="Times New Roman" w:hAnsi="Cascadia Mono Light" w:cs="Cascadia Mono Light"/>
          <w:color w:val="auto"/>
          <w:sz w:val="16"/>
          <w:lang w:eastAsia="fr-FR"/>
        </w:rPr>
        <w:t>loop</w:t>
      </w:r>
      <w:proofErr w:type="spellEnd"/>
      <w:r w:rsidRPr="00455672">
        <w:rPr>
          <w:rFonts w:ascii="Cascadia Mono Light" w:eastAsia="Times New Roman" w:hAnsi="Cascadia Mono Light" w:cs="Cascadia Mono Light"/>
          <w:color w:val="auto"/>
          <w:sz w:val="16"/>
          <w:lang w:eastAsia="fr-FR"/>
        </w:rPr>
        <w:t>(</w:t>
      </w:r>
      <w:proofErr w:type="gramEnd"/>
      <w:r w:rsidRPr="00455672">
        <w:rPr>
          <w:rFonts w:ascii="Cascadia Mono Light" w:eastAsia="Times New Roman" w:hAnsi="Cascadia Mono Light" w:cs="Cascadia Mono Light"/>
          <w:color w:val="auto"/>
          <w:sz w:val="16"/>
          <w:lang w:eastAsia="fr-FR"/>
        </w:rPr>
        <w:t>)</w:t>
      </w:r>
    </w:p>
    <w:p w14:paraId="7ABB1573" w14:textId="77777777" w:rsidR="002A7AA4" w:rsidRDefault="002A7AA4" w:rsidP="002A7AA4">
      <w:pPr>
        <w:spacing w:before="0" w:after="0" w:line="240" w:lineRule="auto"/>
        <w:jc w:val="left"/>
        <w:rPr>
          <w:rFonts w:ascii="Calibri" w:eastAsia="Times New Roman" w:hAnsi="Calibri" w:cs="Calibri"/>
          <w:color w:val="auto"/>
          <w:lang w:eastAsia="fr-FR"/>
        </w:rPr>
      </w:pPr>
    </w:p>
    <w:p w14:paraId="4F0605C6" w14:textId="556CFCB2"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xml:space="preserve">Après avoir relancé le programme et appliqué ces modifications à tous nos objets nous devrions observer toutes les souscriptions. </w:t>
      </w:r>
    </w:p>
    <w:p w14:paraId="04B0F39E" w14:textId="1243D387" w:rsidR="00DB2D98" w:rsidRPr="00DB2D98" w:rsidRDefault="00DB2D98" w:rsidP="00027264">
      <w:pPr>
        <w:spacing w:before="0" w:after="0" w:line="240" w:lineRule="auto"/>
        <w:jc w:val="center"/>
        <w:rPr>
          <w:rFonts w:ascii="Calibri" w:eastAsia="Times New Roman" w:hAnsi="Calibri" w:cs="Calibri"/>
          <w:color w:val="auto"/>
          <w:lang w:eastAsia="fr-FR"/>
        </w:rPr>
      </w:pPr>
      <w:r w:rsidRPr="00DB2D98">
        <w:rPr>
          <w:rFonts w:ascii="Calibri" w:eastAsia="Times New Roman" w:hAnsi="Calibri" w:cs="Calibri"/>
          <w:noProof/>
          <w:color w:val="auto"/>
          <w:lang w:eastAsia="fr-FR"/>
        </w:rPr>
        <w:lastRenderedPageBreak/>
        <w:drawing>
          <wp:inline distT="0" distB="0" distL="0" distR="0" wp14:anchorId="064EC073" wp14:editId="67264DFB">
            <wp:extent cx="5719763" cy="789278"/>
            <wp:effectExtent l="0" t="0" r="0" b="0"/>
            <wp:docPr id="45" name="Image 45" descr="RSS/ Bureau/ Light/ &#10;cannected Cc Z:aker. &#10;Success: Connected at L. &#10;Success: Subscribed RSS/ Burea &#10;statu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RSS/ Bureau/ Light/ &#10;cannected Cc Z:aker. &#10;Success: Connected at L. &#10;Success: Subscribed RSS/ Burea &#10;status .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6116" cy="808093"/>
                    </a:xfrm>
                    <a:prstGeom prst="rect">
                      <a:avLst/>
                    </a:prstGeom>
                    <a:noFill/>
                    <a:ln>
                      <a:noFill/>
                    </a:ln>
                  </pic:spPr>
                </pic:pic>
              </a:graphicData>
            </a:graphic>
          </wp:inline>
        </w:drawing>
      </w:r>
    </w:p>
    <w:p w14:paraId="137EAA20" w14:textId="3F33A9CE" w:rsidR="00DB2D98" w:rsidRPr="00DB2D98" w:rsidRDefault="00DB2D98" w:rsidP="00027264">
      <w:pPr>
        <w:spacing w:before="0" w:after="0" w:line="240" w:lineRule="auto"/>
        <w:jc w:val="center"/>
        <w:rPr>
          <w:rFonts w:ascii="Calibri" w:eastAsia="Times New Roman" w:hAnsi="Calibri" w:cs="Calibri"/>
          <w:color w:val="auto"/>
          <w:lang w:eastAsia="fr-FR"/>
        </w:rPr>
      </w:pPr>
      <w:r w:rsidRPr="00DB2D98">
        <w:rPr>
          <w:rFonts w:ascii="Calibri" w:eastAsia="Times New Roman" w:hAnsi="Calibri" w:cs="Calibri"/>
          <w:noProof/>
          <w:color w:val="auto"/>
          <w:lang w:eastAsia="fr-FR"/>
        </w:rPr>
        <w:drawing>
          <wp:inline distT="0" distB="0" distL="0" distR="0" wp14:anchorId="1639A97D" wp14:editId="72B20877">
            <wp:extent cx="3096535" cy="2990850"/>
            <wp:effectExtent l="0" t="0" r="8890" b="0"/>
            <wp:docPr id="44" name="Image 44" descr="ServerO &#10;Physical &#10;Config &#10;MOTT Broker &#10;Services &#10;Deskto &#10;Programming &#10;10TLight1 (397b7086a8a420L) &#10;Subscriptions &#10;Topic &#10;RSS/Bureau/Motion/status &#10;RSS/Stock/Motion/status &#10;Event Log &#10;Attributes &#10;Clients &#10;10TLight (397b6ed5a5a890L) &#10;10TLight1 (397b7086a8a420L) &#10;{ &quot; cmd &quot; &#10;{ &quot; cmd &quot; &#10;&quot; : ID&quot; , &quot;ID&quot; : &quot;397b6cfb4bf15ØL&quot;} &#10;&quot; client&quot; : &quot;10TLight (397b6cfb4bf15øL)% &quot; protocol &#10;CONNECT , &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erverO &#10;Physical &#10;Config &#10;MOTT Broker &#10;Services &#10;Deskto &#10;Programming &#10;10TLight1 (397b7086a8a420L) &#10;Subscriptions &#10;Topic &#10;RSS/Bureau/Motion/status &#10;RSS/Stock/Motion/status &#10;Event Log &#10;Attributes &#10;Clients &#10;10TLight (397b6ed5a5a890L) &#10;10TLight1 (397b7086a8a420L) &#10;{ &quot; cmd &quot; &#10;{ &quot; cmd &quot; &#10;&quot; : ID&quot; , &quot;ID&quot; : &quot;397b6cfb4bf15ØL&quot;} &#10;&quot; client&quot; : &quot;10TLight (397b6cfb4bf15øL)% &quot; protocol &#10;CONNECT , &quot;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14383" cy="3008088"/>
                    </a:xfrm>
                    <a:prstGeom prst="rect">
                      <a:avLst/>
                    </a:prstGeom>
                    <a:noFill/>
                    <a:ln>
                      <a:noFill/>
                    </a:ln>
                  </pic:spPr>
                </pic:pic>
              </a:graphicData>
            </a:graphic>
          </wp:inline>
        </w:drawing>
      </w:r>
    </w:p>
    <w:p w14:paraId="7D514A2A"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w:t>
      </w:r>
    </w:p>
    <w:p w14:paraId="32972478"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xml:space="preserve">Vous pouvez maintenant tester le système en mode </w:t>
      </w:r>
      <w:proofErr w:type="spellStart"/>
      <w:r w:rsidRPr="00DB2D98">
        <w:rPr>
          <w:rFonts w:ascii="Calibri" w:eastAsia="Times New Roman" w:hAnsi="Calibri" w:cs="Calibri"/>
          <w:color w:val="auto"/>
          <w:lang w:eastAsia="fr-FR"/>
        </w:rPr>
        <w:t>realtime</w:t>
      </w:r>
      <w:proofErr w:type="spellEnd"/>
      <w:r w:rsidRPr="00DB2D98">
        <w:rPr>
          <w:rFonts w:ascii="Calibri" w:eastAsia="Times New Roman" w:hAnsi="Calibri" w:cs="Calibri"/>
          <w:color w:val="auto"/>
          <w:lang w:eastAsia="fr-FR"/>
        </w:rPr>
        <w:t xml:space="preserve"> et passer devant votre capteur (touche ALT maintenue) pour constater que la lumière s'allume bien. </w:t>
      </w:r>
    </w:p>
    <w:p w14:paraId="6B5EE921"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w:t>
      </w:r>
    </w:p>
    <w:p w14:paraId="33229984" w14:textId="16FED133" w:rsidR="00DB2D98" w:rsidRPr="00DB2D98" w:rsidRDefault="00DB2D98" w:rsidP="00027264">
      <w:pPr>
        <w:spacing w:before="0" w:after="0" w:line="240" w:lineRule="auto"/>
        <w:jc w:val="center"/>
        <w:rPr>
          <w:rFonts w:ascii="Calibri" w:eastAsia="Times New Roman" w:hAnsi="Calibri" w:cs="Calibri"/>
          <w:color w:val="auto"/>
          <w:lang w:eastAsia="fr-FR"/>
        </w:rPr>
      </w:pPr>
      <w:r w:rsidRPr="00DB2D98">
        <w:rPr>
          <w:rFonts w:ascii="Calibri" w:eastAsia="Times New Roman" w:hAnsi="Calibri" w:cs="Calibri"/>
          <w:noProof/>
          <w:color w:val="auto"/>
          <w:lang w:eastAsia="fr-FR"/>
        </w:rPr>
        <w:drawing>
          <wp:inline distT="0" distB="0" distL="0" distR="0" wp14:anchorId="3D27CC3E" wp14:editId="1DDE43FE">
            <wp:extent cx="4652962" cy="1937035"/>
            <wp:effectExtent l="0" t="0" r="0" b="6350"/>
            <wp:docPr id="43" name="Image 43" descr="ccm. . rr.zZZc2ž_enZ &#10;ccm. &#10;RES/ &#10;E z zcr: ccnnecZeă Ezoker. &#10;Succesz: Connecr-eă L. &#10;Succesz: SubscržEeă . &#10;Succesz: Recežvecl mess age &#10;RES/ &#10;Succesz: Recežvecl mess age &#10;RES/ &#10;Succesz: Recežvecl &#10;RES/ &#10;Succesz: &#10;Succesz: Recežvecl &#10;RES/ &#10;: me ssage &#10;from &#10;from &#10;from &#10;from &#10;'RSS/Bureau/Lžghz/sr-azus' QcS &#10;' RSS/Bureau/Lžghz/sr-azus' QcS &#10;'RSS/Bureau/Lžghz/sr-azus' QcS &#10;'RSS/Bureau/Lžghz/sr-azus' with QcS &#10;Level &#10;Level &#10;Level &#10;Lev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cm. . rr.zZZc2ž_enZ &#10;ccm. &#10;RES/ &#10;E z zcr: ccnnecZeă Ezoker. &#10;Succesz: Connecr-eă L. &#10;Succesz: SubscržEeă . &#10;Succesz: Recežvecl mess age &#10;RES/ &#10;Succesz: Recežvecl mess age &#10;RES/ &#10;Succesz: Recežvecl &#10;RES/ &#10;Succesz: &#10;Succesz: Recežvecl &#10;RES/ &#10;: me ssage &#10;from &#10;from &#10;from &#10;from &#10;'RSS/Bureau/Lžghz/sr-azus' QcS &#10;' RSS/Bureau/Lžghz/sr-azus' QcS &#10;'RSS/Bureau/Lžghz/sr-azus' QcS &#10;'RSS/Bureau/Lžghz/sr-azus' with QcS &#10;Level &#10;Level &#10;Level &#10;Level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5316" cy="1950504"/>
                    </a:xfrm>
                    <a:prstGeom prst="rect">
                      <a:avLst/>
                    </a:prstGeom>
                    <a:noFill/>
                    <a:ln>
                      <a:noFill/>
                    </a:ln>
                  </pic:spPr>
                </pic:pic>
              </a:graphicData>
            </a:graphic>
          </wp:inline>
        </w:drawing>
      </w:r>
    </w:p>
    <w:p w14:paraId="5168209D"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w:t>
      </w:r>
    </w:p>
    <w:p w14:paraId="22B801B3"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Vous pourrez même constater en mode "Simulation" le déplacement des paquets et le fonctionnement de MQTT.</w:t>
      </w:r>
    </w:p>
    <w:p w14:paraId="082601A1" w14:textId="4CD358D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w:t>
      </w:r>
    </w:p>
    <w:p w14:paraId="3519298C" w14:textId="77F8C13A" w:rsidR="00DB2D98" w:rsidRPr="00DB2D98" w:rsidRDefault="002524B9" w:rsidP="00DB2D98">
      <w:pPr>
        <w:spacing w:before="0" w:after="0" w:line="240" w:lineRule="auto"/>
        <w:jc w:val="left"/>
        <w:rPr>
          <w:rFonts w:ascii="Calibri" w:eastAsia="Times New Roman" w:hAnsi="Calibri" w:cs="Calibri"/>
          <w:color w:val="auto"/>
          <w:lang w:eastAsia="fr-FR"/>
        </w:rPr>
      </w:pPr>
      <w:r>
        <w:rPr>
          <w:rFonts w:ascii="Calibri" w:eastAsia="Times New Roman" w:hAnsi="Calibri" w:cs="Calibri"/>
          <w:color w:val="auto"/>
          <w:lang w:eastAsia="fr-FR"/>
        </w:rPr>
        <w:t>Quel</w:t>
      </w:r>
      <w:r w:rsidR="00DB2D98" w:rsidRPr="00DB2D98">
        <w:rPr>
          <w:rFonts w:ascii="Calibri" w:eastAsia="Times New Roman" w:hAnsi="Calibri" w:cs="Calibri"/>
          <w:color w:val="auto"/>
          <w:lang w:eastAsia="fr-FR"/>
        </w:rPr>
        <w:t xml:space="preserve"> est le </w:t>
      </w:r>
      <w:r>
        <w:rPr>
          <w:rFonts w:ascii="Calibri" w:eastAsia="Times New Roman" w:hAnsi="Calibri" w:cs="Calibri"/>
          <w:color w:val="auto"/>
          <w:lang w:eastAsia="fr-FR"/>
        </w:rPr>
        <w:t>chiffrement des données apporté</w:t>
      </w:r>
      <w:r w:rsidR="00DB2D98" w:rsidRPr="00DB2D98">
        <w:rPr>
          <w:rFonts w:ascii="Calibri" w:eastAsia="Times New Roman" w:hAnsi="Calibri" w:cs="Calibri"/>
          <w:color w:val="auto"/>
          <w:lang w:eastAsia="fr-FR"/>
        </w:rPr>
        <w:t xml:space="preserve"> par MQTT ?</w:t>
      </w:r>
    </w:p>
    <w:p w14:paraId="735AF75A" w14:textId="13251F11" w:rsidR="002524B9" w:rsidRDefault="002524B9" w:rsidP="00DB2D98">
      <w:pPr>
        <w:spacing w:before="0" w:after="0" w:line="240" w:lineRule="auto"/>
        <w:jc w:val="left"/>
        <w:rPr>
          <w:rFonts w:ascii="Calibri" w:eastAsia="Times New Roman" w:hAnsi="Calibri" w:cs="Calibri"/>
          <w:color w:val="70AD47"/>
          <w:lang w:eastAsia="fr-FR"/>
        </w:rPr>
      </w:pPr>
    </w:p>
    <w:p w14:paraId="2818EA81" w14:textId="1CEBDB77" w:rsidR="002524B9" w:rsidRDefault="002524B9" w:rsidP="00DB2D98">
      <w:pPr>
        <w:spacing w:before="0" w:after="0" w:line="240" w:lineRule="auto"/>
        <w:jc w:val="left"/>
        <w:rPr>
          <w:rFonts w:ascii="Calibri" w:eastAsia="Times New Roman" w:hAnsi="Calibri" w:cs="Calibri"/>
          <w:color w:val="70AD47"/>
          <w:lang w:eastAsia="fr-FR"/>
        </w:rPr>
      </w:pPr>
    </w:p>
    <w:p w14:paraId="2F4500AA" w14:textId="5CF378EE" w:rsidR="002524B9" w:rsidRDefault="002524B9" w:rsidP="00DB2D98">
      <w:pPr>
        <w:spacing w:before="0" w:after="0" w:line="240" w:lineRule="auto"/>
        <w:jc w:val="left"/>
        <w:rPr>
          <w:rFonts w:ascii="Calibri" w:eastAsia="Times New Roman" w:hAnsi="Calibri" w:cs="Calibri"/>
          <w:color w:val="70AD47"/>
          <w:lang w:eastAsia="fr-FR"/>
        </w:rPr>
      </w:pPr>
      <w:r w:rsidRPr="00DB2D98">
        <w:rPr>
          <w:rFonts w:ascii="Calibri" w:eastAsia="Times New Roman" w:hAnsi="Calibri" w:cs="Calibri"/>
          <w:noProof/>
          <w:color w:val="auto"/>
          <w:lang w:eastAsia="fr-FR"/>
        </w:rPr>
        <w:lastRenderedPageBreak/>
        <w:drawing>
          <wp:anchor distT="0" distB="0" distL="114300" distR="114300" simplePos="0" relativeHeight="251659776" behindDoc="0" locked="0" layoutInCell="1" allowOverlap="1" wp14:anchorId="38327B1E" wp14:editId="68F1C83E">
            <wp:simplePos x="0" y="0"/>
            <wp:positionH relativeFrom="margin">
              <wp:posOffset>-441960</wp:posOffset>
            </wp:positionH>
            <wp:positionV relativeFrom="paragraph">
              <wp:posOffset>184150</wp:posOffset>
            </wp:positionV>
            <wp:extent cx="2820670" cy="2209800"/>
            <wp:effectExtent l="0" t="0" r="0" b="0"/>
            <wp:wrapSquare wrapText="bothSides"/>
            <wp:docPr id="42" name="Image 42" descr="Texte de remplacement généré par une machine :&#10;Quality of Service (QoS) &#10;at most once &#10;(fire and forget) &#10;PUBLISH &#10;Message deleted; &#10;does not survtve &#10;no dupltates &#10;QoS1 &#10;at most once &#10;PUBLISH &#10;PUBACK &#10;Message stored•, &#10;survive ccnnectltn lost; &#10;duNcate possible &#10;MQTT &#10;Broker &#10;QoS2 &#10;exactly once &#10;PUBLISH &#10;PUBREC &#10;PUBREL &#10;PUBCOMP &#10;NEssaoe stored; &#10;survives conrpctlon &#10;bSS; no dupuca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exte de remplacement généré par une machine :&#10;Quality of Service (QoS) &#10;at most once &#10;(fire and forget) &#10;PUBLISH &#10;Message deleted; &#10;does not survtve &#10;no dupltates &#10;QoS1 &#10;at most once &#10;PUBLISH &#10;PUBACK &#10;Message stored•, &#10;survive ccnnectltn lost; &#10;duNcate possible &#10;MQTT &#10;Broker &#10;QoS2 &#10;exactly once &#10;PUBLISH &#10;PUBREC &#10;PUBREL &#10;PUBCOMP &#10;NEssaoe stored; &#10;survives conrpctlon &#10;bSS; no dupucates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20670"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D066A1" w14:textId="3FAE834D"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Le dernier paramètre que nous avons laissé de côté est le paramètre de QoS</w:t>
      </w:r>
      <w:r w:rsidR="002524B9">
        <w:rPr>
          <w:rFonts w:ascii="Calibri" w:eastAsia="Times New Roman" w:hAnsi="Calibri" w:cs="Calibri"/>
          <w:color w:val="auto"/>
          <w:lang w:eastAsia="fr-FR"/>
        </w:rPr>
        <w:t xml:space="preserve"> (</w:t>
      </w:r>
      <w:proofErr w:type="spellStart"/>
      <w:r w:rsidR="002524B9">
        <w:rPr>
          <w:rFonts w:ascii="Calibri" w:eastAsia="Times New Roman" w:hAnsi="Calibri" w:cs="Calibri"/>
          <w:color w:val="auto"/>
          <w:lang w:eastAsia="fr-FR"/>
        </w:rPr>
        <w:t>Quality</w:t>
      </w:r>
      <w:proofErr w:type="spellEnd"/>
      <w:r w:rsidR="002524B9">
        <w:rPr>
          <w:rFonts w:ascii="Calibri" w:eastAsia="Times New Roman" w:hAnsi="Calibri" w:cs="Calibri"/>
          <w:color w:val="auto"/>
          <w:lang w:eastAsia="fr-FR"/>
        </w:rPr>
        <w:t xml:space="preserve"> of Service).</w:t>
      </w:r>
    </w:p>
    <w:p w14:paraId="36FE245A" w14:textId="1C615480"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Pour chaque topic, MQTT permet de gérer la QoS désirée, les messages seront délivrés :</w:t>
      </w:r>
    </w:p>
    <w:p w14:paraId="4EC55FD2" w14:textId="05B78109" w:rsidR="00DB2D98" w:rsidRPr="002D58E7" w:rsidRDefault="00DB2D98" w:rsidP="006B3C6D">
      <w:pPr>
        <w:pStyle w:val="Paragraphedeliste"/>
        <w:numPr>
          <w:ilvl w:val="0"/>
          <w:numId w:val="13"/>
        </w:numPr>
        <w:spacing w:before="0" w:after="0" w:line="240" w:lineRule="auto"/>
        <w:jc w:val="left"/>
        <w:rPr>
          <w:rFonts w:ascii="Calibri" w:eastAsia="Times New Roman" w:hAnsi="Calibri" w:cs="Calibri"/>
          <w:color w:val="auto"/>
          <w:lang w:eastAsia="fr-FR"/>
        </w:rPr>
      </w:pPr>
      <w:r w:rsidRPr="002D58E7">
        <w:rPr>
          <w:rFonts w:ascii="Calibri" w:eastAsia="Times New Roman" w:hAnsi="Calibri" w:cs="Calibri"/>
          <w:color w:val="auto"/>
          <w:lang w:eastAsia="fr-FR"/>
        </w:rPr>
        <w:t>QoS 0 : Une fois au plus</w:t>
      </w:r>
    </w:p>
    <w:p w14:paraId="04F9CDF0" w14:textId="59FD8EA1" w:rsidR="00DB2D98" w:rsidRPr="002D58E7" w:rsidRDefault="00DB2D98" w:rsidP="006B3C6D">
      <w:pPr>
        <w:pStyle w:val="Paragraphedeliste"/>
        <w:numPr>
          <w:ilvl w:val="0"/>
          <w:numId w:val="13"/>
        </w:numPr>
        <w:spacing w:before="0" w:after="0" w:line="240" w:lineRule="auto"/>
        <w:jc w:val="left"/>
        <w:rPr>
          <w:rFonts w:ascii="Calibri" w:eastAsia="Times New Roman" w:hAnsi="Calibri" w:cs="Calibri"/>
          <w:color w:val="auto"/>
          <w:lang w:eastAsia="fr-FR"/>
        </w:rPr>
      </w:pPr>
      <w:r w:rsidRPr="002D58E7">
        <w:rPr>
          <w:rFonts w:ascii="Calibri" w:eastAsia="Times New Roman" w:hAnsi="Calibri" w:cs="Calibri"/>
          <w:color w:val="auto"/>
          <w:lang w:eastAsia="fr-FR"/>
        </w:rPr>
        <w:t>QoS 1 : Une fois au moins</w:t>
      </w:r>
    </w:p>
    <w:p w14:paraId="7E5E3112" w14:textId="6BDD0518" w:rsidR="00DB2D98" w:rsidRPr="002D58E7" w:rsidRDefault="00DB2D98" w:rsidP="006B3C6D">
      <w:pPr>
        <w:pStyle w:val="Paragraphedeliste"/>
        <w:numPr>
          <w:ilvl w:val="0"/>
          <w:numId w:val="13"/>
        </w:numPr>
        <w:spacing w:before="0" w:after="0" w:line="240" w:lineRule="auto"/>
        <w:jc w:val="left"/>
        <w:rPr>
          <w:rFonts w:ascii="Calibri" w:eastAsia="Times New Roman" w:hAnsi="Calibri" w:cs="Calibri"/>
          <w:color w:val="auto"/>
          <w:lang w:eastAsia="fr-FR"/>
        </w:rPr>
      </w:pPr>
      <w:r w:rsidRPr="002D58E7">
        <w:rPr>
          <w:rFonts w:ascii="Calibri" w:eastAsia="Times New Roman" w:hAnsi="Calibri" w:cs="Calibri"/>
          <w:color w:val="auto"/>
          <w:lang w:eastAsia="fr-FR"/>
        </w:rPr>
        <w:t>QoS 2 : Exactement une seule fois</w:t>
      </w:r>
    </w:p>
    <w:p w14:paraId="7E8D8B47" w14:textId="15ED33F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TCP assure la fiabilité des transmissions sur le réseau. Mais MQTT permet en plus de gérer les pertes de connexion, lors d’une reconnexion, en QoS 1 et QoS 2, les informations non transmises sont retransmises.</w:t>
      </w:r>
    </w:p>
    <w:p w14:paraId="0333DDCD" w14:textId="4958D3B4" w:rsidR="002D58E7" w:rsidRDefault="002D58E7" w:rsidP="00DB2D98">
      <w:pPr>
        <w:spacing w:before="0" w:after="0" w:line="240" w:lineRule="auto"/>
        <w:jc w:val="left"/>
        <w:rPr>
          <w:rFonts w:ascii="Calibri" w:eastAsia="Times New Roman" w:hAnsi="Calibri" w:cs="Calibri"/>
          <w:color w:val="auto"/>
          <w:lang w:eastAsia="fr-FR"/>
        </w:rPr>
      </w:pPr>
    </w:p>
    <w:p w14:paraId="6FBE6B9E" w14:textId="23FD71B7" w:rsidR="002524B9" w:rsidRDefault="002524B9" w:rsidP="00DB2D98">
      <w:pPr>
        <w:spacing w:before="0" w:after="0" w:line="240" w:lineRule="auto"/>
        <w:jc w:val="left"/>
        <w:rPr>
          <w:rFonts w:ascii="Calibri" w:eastAsia="Times New Roman" w:hAnsi="Calibri" w:cs="Calibri"/>
          <w:color w:val="auto"/>
          <w:lang w:eastAsia="fr-FR"/>
        </w:rPr>
      </w:pPr>
    </w:p>
    <w:p w14:paraId="4D00502C" w14:textId="3C500F1A" w:rsidR="002524B9" w:rsidRDefault="002524B9" w:rsidP="00DB2D98">
      <w:pPr>
        <w:spacing w:before="0" w:after="0" w:line="240" w:lineRule="auto"/>
        <w:jc w:val="left"/>
        <w:rPr>
          <w:rFonts w:ascii="Calibri" w:eastAsia="Times New Roman" w:hAnsi="Calibri" w:cs="Calibri"/>
          <w:color w:val="auto"/>
          <w:lang w:eastAsia="fr-FR"/>
        </w:rPr>
      </w:pPr>
    </w:p>
    <w:p w14:paraId="66603C19" w14:textId="77777777" w:rsidR="002524B9" w:rsidRDefault="002524B9" w:rsidP="00DB2D98">
      <w:pPr>
        <w:spacing w:before="0" w:after="0" w:line="240" w:lineRule="auto"/>
        <w:jc w:val="left"/>
        <w:rPr>
          <w:rFonts w:ascii="Calibri" w:eastAsia="Times New Roman" w:hAnsi="Calibri" w:cs="Calibri"/>
          <w:color w:val="auto"/>
          <w:lang w:eastAsia="fr-FR"/>
        </w:rPr>
      </w:pPr>
    </w:p>
    <w:p w14:paraId="172519DB" w14:textId="5A64EA40"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xml:space="preserve">Par exemple en QoS 1 les messages seront validés par le client receveur, </w:t>
      </w:r>
      <w:r w:rsidR="00742C09" w:rsidRPr="00DB2D98">
        <w:rPr>
          <w:rFonts w:ascii="Calibri" w:eastAsia="Times New Roman" w:hAnsi="Calibri" w:cs="Calibri"/>
          <w:color w:val="auto"/>
          <w:lang w:eastAsia="fr-FR"/>
        </w:rPr>
        <w:t>s’il</w:t>
      </w:r>
      <w:r w:rsidRPr="00DB2D98">
        <w:rPr>
          <w:rFonts w:ascii="Calibri" w:eastAsia="Times New Roman" w:hAnsi="Calibri" w:cs="Calibri"/>
          <w:color w:val="auto"/>
          <w:lang w:eastAsia="fr-FR"/>
        </w:rPr>
        <w:t xml:space="preserve"> ne confirme pas</w:t>
      </w:r>
      <w:r w:rsidR="002524B9">
        <w:rPr>
          <w:rFonts w:ascii="Calibri" w:eastAsia="Times New Roman" w:hAnsi="Calibri" w:cs="Calibri"/>
          <w:color w:val="auto"/>
          <w:lang w:eastAsia="fr-FR"/>
        </w:rPr>
        <w:t>,</w:t>
      </w:r>
      <w:r w:rsidRPr="00DB2D98">
        <w:rPr>
          <w:rFonts w:ascii="Calibri" w:eastAsia="Times New Roman" w:hAnsi="Calibri" w:cs="Calibri"/>
          <w:color w:val="auto"/>
          <w:lang w:eastAsia="fr-FR"/>
        </w:rPr>
        <w:t xml:space="preserve"> le message lui sera retransmis jusqu'à validation. </w:t>
      </w:r>
    </w:p>
    <w:p w14:paraId="055DB22A" w14:textId="33F43A1F" w:rsidR="00DB2D98" w:rsidRPr="00DB2D98" w:rsidRDefault="002524B9" w:rsidP="00DB2D98">
      <w:pPr>
        <w:spacing w:before="0" w:after="0" w:line="240" w:lineRule="auto"/>
        <w:jc w:val="left"/>
        <w:rPr>
          <w:rFonts w:ascii="Calibri" w:eastAsia="Times New Roman" w:hAnsi="Calibri" w:cs="Calibri"/>
          <w:color w:val="auto"/>
          <w:lang w:eastAsia="fr-FR"/>
        </w:rPr>
      </w:pPr>
      <w:r>
        <w:rPr>
          <w:rFonts w:ascii="Calibri" w:eastAsia="Times New Roman" w:hAnsi="Calibri" w:cs="Calibri"/>
          <w:color w:val="auto"/>
          <w:lang w:eastAsia="fr-FR"/>
        </w:rPr>
        <w:t>En QoS 2 le message s'auto-</w:t>
      </w:r>
      <w:r w:rsidR="00DB2D98" w:rsidRPr="00DB2D98">
        <w:rPr>
          <w:rFonts w:ascii="Calibri" w:eastAsia="Times New Roman" w:hAnsi="Calibri" w:cs="Calibri"/>
          <w:color w:val="auto"/>
          <w:lang w:eastAsia="fr-FR"/>
        </w:rPr>
        <w:t xml:space="preserve">valide pour être sûr de n'être envoyé qu'une seule fois. </w:t>
      </w:r>
    </w:p>
    <w:p w14:paraId="18C02725" w14:textId="645E7295" w:rsidR="00DB2D98" w:rsidRPr="00DB2D98" w:rsidRDefault="00DB2D98" w:rsidP="002D58E7">
      <w:pPr>
        <w:spacing w:before="0" w:after="0" w:line="240" w:lineRule="auto"/>
        <w:jc w:val="left"/>
        <w:rPr>
          <w:rFonts w:ascii="Calibri" w:eastAsia="Times New Roman" w:hAnsi="Calibri" w:cs="Calibri"/>
          <w:color w:val="auto"/>
          <w:lang w:eastAsia="fr-FR"/>
        </w:rPr>
      </w:pPr>
      <w:proofErr w:type="gramStart"/>
      <w:r w:rsidRPr="00DB2D98">
        <w:rPr>
          <w:rFonts w:ascii="Calibri" w:eastAsia="Times New Roman" w:hAnsi="Calibri" w:cs="Calibri"/>
          <w:color w:val="auto"/>
          <w:lang w:eastAsia="fr-FR"/>
        </w:rPr>
        <w:t>Par contre</w:t>
      </w:r>
      <w:proofErr w:type="gramEnd"/>
      <w:r w:rsidRPr="00DB2D98">
        <w:rPr>
          <w:rFonts w:ascii="Calibri" w:eastAsia="Times New Roman" w:hAnsi="Calibri" w:cs="Calibri"/>
          <w:color w:val="auto"/>
          <w:lang w:eastAsia="fr-FR"/>
        </w:rPr>
        <w:t xml:space="preserve"> en QoS0 les informations sont uniquement transmise</w:t>
      </w:r>
      <w:r w:rsidR="002524B9">
        <w:rPr>
          <w:rFonts w:ascii="Calibri" w:eastAsia="Times New Roman" w:hAnsi="Calibri" w:cs="Calibri"/>
          <w:color w:val="auto"/>
          <w:lang w:eastAsia="fr-FR"/>
        </w:rPr>
        <w:t>s</w:t>
      </w:r>
      <w:r w:rsidRPr="00DB2D98">
        <w:rPr>
          <w:rFonts w:ascii="Calibri" w:eastAsia="Times New Roman" w:hAnsi="Calibri" w:cs="Calibri"/>
          <w:color w:val="auto"/>
          <w:lang w:eastAsia="fr-FR"/>
        </w:rPr>
        <w:t xml:space="preserve"> et validée</w:t>
      </w:r>
      <w:r w:rsidR="002524B9">
        <w:rPr>
          <w:rFonts w:ascii="Calibri" w:eastAsia="Times New Roman" w:hAnsi="Calibri" w:cs="Calibri"/>
          <w:color w:val="auto"/>
          <w:lang w:eastAsia="fr-FR"/>
        </w:rPr>
        <w:t>s</w:t>
      </w:r>
      <w:r w:rsidRPr="00DB2D98">
        <w:rPr>
          <w:rFonts w:ascii="Calibri" w:eastAsia="Times New Roman" w:hAnsi="Calibri" w:cs="Calibri"/>
          <w:color w:val="auto"/>
          <w:lang w:eastAsia="fr-FR"/>
        </w:rPr>
        <w:t xml:space="preserve"> par TCP</w:t>
      </w:r>
      <w:r w:rsidR="002524B9">
        <w:rPr>
          <w:rFonts w:ascii="Calibri" w:eastAsia="Times New Roman" w:hAnsi="Calibri" w:cs="Calibri"/>
          <w:color w:val="auto"/>
          <w:lang w:eastAsia="fr-FR"/>
        </w:rPr>
        <w:t>.</w:t>
      </w:r>
    </w:p>
    <w:p w14:paraId="1EAA73CF" w14:textId="77777777" w:rsidR="00DB2D98" w:rsidRPr="00DB2D98" w:rsidRDefault="00DB2D98" w:rsidP="00DB2D98">
      <w:pPr>
        <w:spacing w:before="0" w:after="0" w:line="240" w:lineRule="auto"/>
        <w:jc w:val="left"/>
        <w:rPr>
          <w:rFonts w:ascii="Calibri" w:eastAsia="Times New Roman" w:hAnsi="Calibri" w:cs="Calibri"/>
          <w:color w:val="auto"/>
          <w:lang w:eastAsia="fr-FR"/>
        </w:rPr>
      </w:pPr>
      <w:r w:rsidRPr="00DB2D98">
        <w:rPr>
          <w:rFonts w:ascii="Calibri" w:eastAsia="Times New Roman" w:hAnsi="Calibri" w:cs="Calibri"/>
          <w:color w:val="auto"/>
          <w:lang w:eastAsia="fr-FR"/>
        </w:rPr>
        <w:t> </w:t>
      </w:r>
    </w:p>
    <w:p w14:paraId="74F71F7D" w14:textId="77E95537" w:rsidR="005E16D8" w:rsidRDefault="00564B2B" w:rsidP="004F7336">
      <w:pPr>
        <w:spacing w:before="0" w:after="0" w:line="240" w:lineRule="auto"/>
        <w:jc w:val="left"/>
      </w:pPr>
      <w:r w:rsidRPr="00960AEB">
        <w:rPr>
          <w:noProof/>
          <w:lang w:eastAsia="fr-FR"/>
        </w:rPr>
        <w:lastRenderedPageBreak/>
        <w:drawing>
          <wp:inline distT="0" distB="0" distL="0" distR="0" wp14:anchorId="4D771B83" wp14:editId="51A93925">
            <wp:extent cx="6347460" cy="3569297"/>
            <wp:effectExtent l="0" t="0" r="0" b="0"/>
            <wp:docPr id="63" name="Image 63" descr="C:\Users\tperquis\OneDrive - Cesi\temp\conception\IoT\WS\gifs\2021-04-09_17-38-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tperquis\OneDrive - Cesi\temp\conception\IoT\WS\gifs\2021-04-09_17-38-52.gif"/>
                    <pic:cNvPicPr>
                      <a:picLocks noChangeAspect="1" noChangeArrowheads="1" noCrop="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96600" cy="3653161"/>
                    </a:xfrm>
                    <a:prstGeom prst="rect">
                      <a:avLst/>
                    </a:prstGeom>
                    <a:noFill/>
                    <a:ln>
                      <a:noFill/>
                    </a:ln>
                  </pic:spPr>
                </pic:pic>
              </a:graphicData>
            </a:graphic>
          </wp:inline>
        </w:drawing>
      </w:r>
      <w:r w:rsidRPr="00960AEB">
        <w:rPr>
          <w:noProof/>
          <w:lang w:eastAsia="fr-FR"/>
        </w:rPr>
        <w:drawing>
          <wp:inline distT="0" distB="0" distL="0" distR="0" wp14:anchorId="6EC4BD8C" wp14:editId="0076DDE8">
            <wp:extent cx="6355753" cy="3573780"/>
            <wp:effectExtent l="0" t="0" r="6985" b="7620"/>
            <wp:docPr id="64" name="Image 64" descr="C:\Users\tperquis\OneDrive - Cesi\temp\conception\IoT\WS\gifs\2021-04-09_17-39-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tperquis\OneDrive - Cesi\temp\conception\IoT\WS\gifs\2021-04-09_17-39-57.gif"/>
                    <pic:cNvPicPr>
                      <a:picLocks noChangeAspect="1" noChangeArrowheads="1" noCrop="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77650" cy="3586093"/>
                    </a:xfrm>
                    <a:prstGeom prst="rect">
                      <a:avLst/>
                    </a:prstGeom>
                    <a:noFill/>
                    <a:ln>
                      <a:noFill/>
                    </a:ln>
                  </pic:spPr>
                </pic:pic>
              </a:graphicData>
            </a:graphic>
          </wp:inline>
        </w:drawing>
      </w:r>
    </w:p>
    <w:p w14:paraId="458F4714" w14:textId="5D0BD1CA" w:rsidR="00742C09" w:rsidRDefault="00742C09" w:rsidP="004F7336">
      <w:pPr>
        <w:spacing w:before="0" w:after="0" w:line="240" w:lineRule="auto"/>
        <w:jc w:val="left"/>
      </w:pPr>
    </w:p>
    <w:p w14:paraId="478001E9" w14:textId="77777777" w:rsidR="00213570" w:rsidRPr="004F7336" w:rsidRDefault="00213570" w:rsidP="00213570">
      <w:pPr>
        <w:pStyle w:val="Titre1"/>
      </w:pPr>
      <w:r w:rsidRPr="004F7336">
        <w:lastRenderedPageBreak/>
        <w:t>Pour aller plus loin</w:t>
      </w:r>
    </w:p>
    <w:p w14:paraId="71630F7A" w14:textId="1C117B8A" w:rsidR="00CB78CD" w:rsidRPr="00564B2B" w:rsidRDefault="00474B73" w:rsidP="00564B2B">
      <w:pPr>
        <w:spacing w:before="0" w:after="0" w:line="240" w:lineRule="auto"/>
        <w:jc w:val="left"/>
        <w:rPr>
          <w:rFonts w:ascii="Calibri" w:eastAsia="Times New Roman" w:hAnsi="Calibri" w:cs="Calibri"/>
          <w:color w:val="auto"/>
          <w:lang w:eastAsia="fr-FR"/>
        </w:rPr>
        <w:sectPr w:rsidR="00CB78CD" w:rsidRPr="00564B2B" w:rsidSect="00785062">
          <w:headerReference w:type="default" r:id="rId50"/>
          <w:footerReference w:type="default" r:id="rId51"/>
          <w:headerReference w:type="first" r:id="rId52"/>
          <w:footerReference w:type="first" r:id="rId53"/>
          <w:footnotePr>
            <w:numRestart w:val="eachPage"/>
          </w:footnotePr>
          <w:pgSz w:w="11906" w:h="16838" w:code="9"/>
          <w:pgMar w:top="1985" w:right="1247" w:bottom="1588" w:left="1247" w:header="567" w:footer="369" w:gutter="0"/>
          <w:cols w:space="708"/>
          <w:titlePg/>
          <w:docGrid w:linePitch="360"/>
        </w:sectPr>
      </w:pPr>
      <w:r w:rsidRPr="00DB2D98">
        <w:rPr>
          <w:rFonts w:ascii="Calibri" w:eastAsia="Times New Roman" w:hAnsi="Calibri" w:cs="Calibri"/>
          <w:color w:val="auto"/>
          <w:lang w:eastAsia="fr-FR"/>
        </w:rPr>
        <w:t>Voilà, vous savez désormais comment développer et installer une infrastructure IoT</w:t>
      </w:r>
      <w:r w:rsidR="00455672">
        <w:rPr>
          <w:rFonts w:ascii="Calibri" w:eastAsia="Times New Roman" w:hAnsi="Calibri" w:cs="Calibri"/>
          <w:color w:val="auto"/>
          <w:lang w:eastAsia="fr-FR"/>
        </w:rPr>
        <w:t> ! Pour aller plus loin n'hésitez</w:t>
      </w:r>
      <w:r w:rsidRPr="00DB2D98">
        <w:rPr>
          <w:rFonts w:ascii="Calibri" w:eastAsia="Times New Roman" w:hAnsi="Calibri" w:cs="Calibri"/>
          <w:color w:val="auto"/>
          <w:lang w:eastAsia="fr-FR"/>
        </w:rPr>
        <w:t xml:space="preserve"> pas à imaginer et mettre en application d'autres scénarios d'interactions entre les différents clients, en associant différents objets, en mettant en place plusieurs usines distante</w:t>
      </w:r>
      <w:r w:rsidR="00455672">
        <w:rPr>
          <w:rFonts w:ascii="Calibri" w:eastAsia="Times New Roman" w:hAnsi="Calibri" w:cs="Calibri"/>
          <w:color w:val="auto"/>
          <w:lang w:eastAsia="fr-FR"/>
        </w:rPr>
        <w:t>s</w:t>
      </w:r>
      <w:r w:rsidRPr="00DB2D98">
        <w:rPr>
          <w:rFonts w:ascii="Calibri" w:eastAsia="Times New Roman" w:hAnsi="Calibri" w:cs="Calibri"/>
          <w:color w:val="auto"/>
          <w:lang w:eastAsia="fr-FR"/>
        </w:rPr>
        <w:t>, en fai</w:t>
      </w:r>
      <w:r w:rsidR="002524B9">
        <w:rPr>
          <w:rFonts w:ascii="Calibri" w:eastAsia="Times New Roman" w:hAnsi="Calibri" w:cs="Calibri"/>
          <w:color w:val="auto"/>
          <w:lang w:eastAsia="fr-FR"/>
        </w:rPr>
        <w:t>sant interagir plusieurs objets…</w:t>
      </w:r>
    </w:p>
    <w:p w14:paraId="0055AC64" w14:textId="77777777" w:rsidR="00907B44" w:rsidRPr="004F7336" w:rsidRDefault="00907B44" w:rsidP="00213570"/>
    <w:sectPr w:rsidR="00907B44" w:rsidRPr="004F7336" w:rsidSect="00213570">
      <w:headerReference w:type="default" r:id="rId54"/>
      <w:footerReference w:type="default" r:id="rId55"/>
      <w:headerReference w:type="first" r:id="rId56"/>
      <w:footnotePr>
        <w:numRestart w:val="eachPage"/>
      </w:footnotePr>
      <w:pgSz w:w="11906" w:h="16838" w:code="9"/>
      <w:pgMar w:top="1985" w:right="1247" w:bottom="1588" w:left="1247" w:header="567" w:footer="36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DEDDAE" w14:textId="77777777" w:rsidR="00B70FA6" w:rsidRDefault="00B70FA6" w:rsidP="00A64D9B">
      <w:pPr>
        <w:pStyle w:val="TM1"/>
      </w:pPr>
      <w:r>
        <w:separator/>
      </w:r>
    </w:p>
  </w:endnote>
  <w:endnote w:type="continuationSeparator" w:id="0">
    <w:p w14:paraId="72C4CB0E" w14:textId="77777777" w:rsidR="00B70FA6" w:rsidRDefault="00B70FA6" w:rsidP="00A64D9B">
      <w:pPr>
        <w:pStyle w:val="TM1"/>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ascadia Mono Light">
    <w:panose1 w:val="020B0609020000020004"/>
    <w:charset w:val="00"/>
    <w:family w:val="modern"/>
    <w:pitch w:val="fixed"/>
    <w:sig w:usb0="A10002FF" w:usb1="4000F9FB" w:usb2="00040000" w:usb3="00000000" w:csb0="0000019F"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C37D7" w14:textId="77777777" w:rsidR="00424ACF" w:rsidRDefault="00424ACF" w:rsidP="00D17EFE">
    <w:r>
      <w:rPr>
        <w:noProof/>
        <w:lang w:eastAsia="fr-FR"/>
      </w:rPr>
      <w:drawing>
        <wp:anchor distT="0" distB="0" distL="114300" distR="114300" simplePos="0" relativeHeight="251655168" behindDoc="1" locked="1" layoutInCell="1" allowOverlap="1" wp14:anchorId="5BF69DC6" wp14:editId="1F0F91C5">
          <wp:simplePos x="0" y="0"/>
          <wp:positionH relativeFrom="page">
            <wp:posOffset>590550</wp:posOffset>
          </wp:positionH>
          <wp:positionV relativeFrom="page">
            <wp:posOffset>9083040</wp:posOffset>
          </wp:positionV>
          <wp:extent cx="2330450" cy="1007745"/>
          <wp:effectExtent l="0" t="0" r="0" b="1905"/>
          <wp:wrapNone/>
          <wp:docPr id="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ffice 2016\Pictures\Cesi_Logo_INGENIEUR_RVB-HD.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30450" cy="1007745"/>
                  </a:xfrm>
                  <a:prstGeom prst="rect">
                    <a:avLst/>
                  </a:prstGeom>
                  <a:noFill/>
                  <a:ln>
                    <a:noFill/>
                  </a:ln>
                </pic:spPr>
              </pic:pic>
            </a:graphicData>
          </a:graphic>
          <wp14:sizeRelH relativeFrom="page">
            <wp14:pctWidth>0</wp14:pctWidth>
          </wp14:sizeRelH>
          <wp14:sizeRelV relativeFrom="page">
            <wp14:pctHeight>0</wp14:pctHeight>
          </wp14:sizeRelV>
        </wp:anchor>
      </w:drawing>
    </w:r>
    <w:r>
      <w:t>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AUDEPOSITIONNEMENT"/>
      <w:tblW w:w="10093" w:type="dxa"/>
      <w:tblLook w:val="04A0" w:firstRow="1" w:lastRow="0" w:firstColumn="1" w:lastColumn="0" w:noHBand="0" w:noVBand="1"/>
    </w:tblPr>
    <w:tblGrid>
      <w:gridCol w:w="673"/>
      <w:gridCol w:w="8747"/>
      <w:gridCol w:w="673"/>
    </w:tblGrid>
    <w:tr w:rsidR="00424ACF" w14:paraId="1432B200" w14:textId="77777777" w:rsidTr="00764E8E">
      <w:trPr>
        <w:trHeight w:hRule="exact" w:val="737"/>
      </w:trPr>
      <w:tc>
        <w:tcPr>
          <w:tcW w:w="567" w:type="dxa"/>
        </w:tcPr>
        <w:p w14:paraId="2D7F1A31" w14:textId="77777777" w:rsidR="00424ACF" w:rsidRDefault="00424ACF" w:rsidP="001164A6">
          <w:pPr>
            <w:pStyle w:val="Pieddepage"/>
          </w:pPr>
        </w:p>
      </w:tc>
      <w:tc>
        <w:tcPr>
          <w:tcW w:w="7371" w:type="dxa"/>
        </w:tcPr>
        <w:p w14:paraId="001C8E24" w14:textId="4A03207C" w:rsidR="00424ACF" w:rsidRDefault="00424ACF" w:rsidP="001164A6">
          <w:pPr>
            <w:pStyle w:val="Pieddepage"/>
            <w:rPr>
              <w:rStyle w:val="lev"/>
            </w:rPr>
          </w:pPr>
          <w:r w:rsidRPr="00303AC0">
            <w:rPr>
              <w:rStyle w:val="lev"/>
            </w:rPr>
            <w:fldChar w:fldCharType="begin"/>
          </w:r>
          <w:r w:rsidRPr="00303AC0">
            <w:rPr>
              <w:rStyle w:val="lev"/>
            </w:rPr>
            <w:instrText xml:space="preserve"> If </w:instrText>
          </w:r>
          <w:r w:rsidRPr="00303AC0">
            <w:rPr>
              <w:rStyle w:val="lev"/>
            </w:rPr>
            <w:fldChar w:fldCharType="begin"/>
          </w:r>
          <w:r w:rsidRPr="00303AC0">
            <w:rPr>
              <w:rStyle w:val="lev"/>
            </w:rPr>
            <w:instrText xml:space="preserve"> STYLEREF "TITRE DU DOCUMENT" </w:instrText>
          </w:r>
          <w:r w:rsidRPr="00303AC0">
            <w:rPr>
              <w:rStyle w:val="lev"/>
            </w:rPr>
            <w:fldChar w:fldCharType="separate"/>
          </w:r>
          <w:r w:rsidR="0043219D">
            <w:rPr>
              <w:rStyle w:val="lev"/>
              <w:noProof/>
            </w:rPr>
            <w:instrText>ELECTIVES</w:instrText>
          </w:r>
          <w:r w:rsidRPr="00303AC0">
            <w:rPr>
              <w:rStyle w:val="lev"/>
            </w:rPr>
            <w:fldChar w:fldCharType="end"/>
          </w:r>
          <w:r w:rsidRPr="00303AC0">
            <w:rPr>
              <w:rStyle w:val="lev"/>
            </w:rPr>
            <w:instrText xml:space="preserve"> = "Err*" "</w:instrText>
          </w:r>
          <w:r w:rsidRPr="00303AC0">
            <w:rPr>
              <w:rStyle w:val="lev"/>
              <w:highlight w:val="yellow"/>
            </w:rPr>
            <w:instrText>Le titre du document est manquant, appliquez le style ''TITRE DU DOCUMENT'' en couverture</w:instrText>
          </w:r>
          <w:r w:rsidRPr="00303AC0">
            <w:rPr>
              <w:rStyle w:val="lev"/>
            </w:rPr>
            <w:instrText>" "</w:instrText>
          </w:r>
          <w:r w:rsidRPr="00303AC0">
            <w:rPr>
              <w:rStyle w:val="lev"/>
            </w:rPr>
            <w:fldChar w:fldCharType="begin"/>
          </w:r>
          <w:r w:rsidRPr="00303AC0">
            <w:rPr>
              <w:rStyle w:val="lev"/>
            </w:rPr>
            <w:instrText xml:space="preserve"> STYLEREF "TITRE DU DOCUMENT" </w:instrText>
          </w:r>
          <w:r w:rsidRPr="00303AC0">
            <w:rPr>
              <w:rStyle w:val="lev"/>
            </w:rPr>
            <w:fldChar w:fldCharType="separate"/>
          </w:r>
          <w:r w:rsidR="0043219D">
            <w:rPr>
              <w:rStyle w:val="lev"/>
              <w:noProof/>
            </w:rPr>
            <w:instrText>ELECTIVES</w:instrText>
          </w:r>
          <w:r w:rsidRPr="00303AC0">
            <w:rPr>
              <w:rStyle w:val="lev"/>
            </w:rPr>
            <w:fldChar w:fldCharType="end"/>
          </w:r>
          <w:r w:rsidRPr="00303AC0">
            <w:rPr>
              <w:rStyle w:val="lev"/>
            </w:rPr>
            <w:instrText xml:space="preserve">" </w:instrText>
          </w:r>
          <w:r w:rsidRPr="00303AC0">
            <w:rPr>
              <w:rStyle w:val="lev"/>
            </w:rPr>
            <w:fldChar w:fldCharType="separate"/>
          </w:r>
          <w:r w:rsidR="0043219D">
            <w:rPr>
              <w:rStyle w:val="lev"/>
              <w:noProof/>
            </w:rPr>
            <w:t>ELECTIVES</w:t>
          </w:r>
          <w:r w:rsidRPr="00303AC0">
            <w:rPr>
              <w:rStyle w:val="lev"/>
            </w:rPr>
            <w:fldChar w:fldCharType="end"/>
          </w:r>
        </w:p>
        <w:p w14:paraId="6285A15D" w14:textId="027A7ED2" w:rsidR="00424ACF" w:rsidRDefault="00424ACF" w:rsidP="001164A6">
          <w:pPr>
            <w:pStyle w:val="Pieddepage"/>
          </w:pPr>
          <w:r>
            <w:fldChar w:fldCharType="begin"/>
          </w:r>
          <w:r>
            <w:instrText xml:space="preserve"> If </w:instrText>
          </w:r>
          <w:r>
            <w:rPr>
              <w:noProof/>
            </w:rPr>
            <w:fldChar w:fldCharType="begin"/>
          </w:r>
          <w:r>
            <w:rPr>
              <w:noProof/>
            </w:rPr>
            <w:instrText xml:space="preserve"> STYLEREF "SOUS-TITRE DU DOCUMENT" </w:instrText>
          </w:r>
          <w:r>
            <w:rPr>
              <w:noProof/>
            </w:rPr>
            <w:fldChar w:fldCharType="separate"/>
          </w:r>
          <w:r w:rsidR="0043219D">
            <w:rPr>
              <w:noProof/>
            </w:rPr>
            <w:instrText>Workshop : IOT</w:instrText>
          </w:r>
          <w:r>
            <w:rPr>
              <w:noProof/>
            </w:rPr>
            <w:fldChar w:fldCharType="end"/>
          </w:r>
          <w:r>
            <w:instrText xml:space="preserve"> = "Err*" "" "</w:instrText>
          </w:r>
          <w:r>
            <w:rPr>
              <w:noProof/>
            </w:rPr>
            <w:fldChar w:fldCharType="begin"/>
          </w:r>
          <w:r>
            <w:rPr>
              <w:noProof/>
            </w:rPr>
            <w:instrText xml:space="preserve"> STYLEREF "SOUS-TITRE DU DOCUMENT" </w:instrText>
          </w:r>
          <w:r>
            <w:rPr>
              <w:noProof/>
            </w:rPr>
            <w:fldChar w:fldCharType="separate"/>
          </w:r>
          <w:r w:rsidR="0043219D">
            <w:rPr>
              <w:noProof/>
            </w:rPr>
            <w:instrText>Workshop : IOT</w:instrText>
          </w:r>
          <w:r>
            <w:rPr>
              <w:noProof/>
            </w:rPr>
            <w:fldChar w:fldCharType="end"/>
          </w:r>
          <w:r>
            <w:instrText xml:space="preserve">" </w:instrText>
          </w:r>
          <w:r>
            <w:fldChar w:fldCharType="separate"/>
          </w:r>
          <w:r w:rsidR="0043219D">
            <w:rPr>
              <w:noProof/>
            </w:rPr>
            <w:t>Workshop : IOT</w:t>
          </w:r>
          <w:r>
            <w:fldChar w:fldCharType="end"/>
          </w:r>
          <w:r>
            <w:fldChar w:fldCharType="begin"/>
          </w:r>
          <w:r>
            <w:instrText xml:space="preserve"> If </w:instrText>
          </w:r>
          <w:r>
            <w:rPr>
              <w:noProof/>
            </w:rPr>
            <w:fldChar w:fldCharType="begin"/>
          </w:r>
          <w:r>
            <w:rPr>
              <w:noProof/>
            </w:rPr>
            <w:instrText xml:space="preserve"> STYLEREF "SOUS-TITRE DU DOCUMENT" </w:instrText>
          </w:r>
          <w:r>
            <w:rPr>
              <w:noProof/>
            </w:rPr>
            <w:fldChar w:fldCharType="separate"/>
          </w:r>
          <w:r w:rsidR="0043219D">
            <w:rPr>
              <w:noProof/>
            </w:rPr>
            <w:instrText>Workshop : IOT</w:instrText>
          </w:r>
          <w:r>
            <w:rPr>
              <w:noProof/>
            </w:rPr>
            <w:fldChar w:fldCharType="end"/>
          </w:r>
          <w:r>
            <w:instrText xml:space="preserve"> = "Err*" "" " / " </w:instrText>
          </w:r>
          <w:r>
            <w:fldChar w:fldCharType="separate"/>
          </w:r>
          <w:r w:rsidR="0043219D">
            <w:rPr>
              <w:noProof/>
            </w:rPr>
            <w:t> / </w:t>
          </w:r>
          <w:r>
            <w:fldChar w:fldCharType="end"/>
          </w:r>
          <w:r>
            <w:fldChar w:fldCharType="begin"/>
          </w:r>
          <w:r>
            <w:instrText xml:space="preserve"> If </w:instrText>
          </w:r>
          <w:r>
            <w:rPr>
              <w:noProof/>
            </w:rPr>
            <w:fldChar w:fldCharType="begin"/>
          </w:r>
          <w:r>
            <w:rPr>
              <w:noProof/>
            </w:rPr>
            <w:instrText xml:space="preserve"> STYLEREF "DATE DU DOCUMENT" </w:instrText>
          </w:r>
          <w:r>
            <w:rPr>
              <w:noProof/>
            </w:rPr>
            <w:fldChar w:fldCharType="separate"/>
          </w:r>
          <w:r w:rsidR="0043219D">
            <w:rPr>
              <w:noProof/>
            </w:rPr>
            <w:instrText>2023-24</w:instrText>
          </w:r>
          <w:r>
            <w:rPr>
              <w:noProof/>
            </w:rPr>
            <w:fldChar w:fldCharType="end"/>
          </w:r>
          <w:r>
            <w:instrText xml:space="preserve"> = "Err*" "</w:instrText>
          </w:r>
          <w:r w:rsidRPr="00376662">
            <w:rPr>
              <w:color w:val="C00000"/>
              <w:highlight w:val="yellow"/>
            </w:rPr>
            <w:instrText xml:space="preserve">La </w:instrText>
          </w:r>
          <w:r w:rsidRPr="0010511F">
            <w:rPr>
              <w:rFonts w:ascii="Impact" w:hAnsi="Impact"/>
              <w:color w:val="C00000"/>
              <w:highlight w:val="yellow"/>
            </w:rPr>
            <w:instrText>date du document</w:instrText>
          </w:r>
          <w:r w:rsidRPr="00376662">
            <w:rPr>
              <w:color w:val="C00000"/>
              <w:highlight w:val="yellow"/>
            </w:rPr>
            <w:instrText xml:space="preserve"> est manquante, appliquez le style ''DATE DU DOCUMENT'' en couverture</w:instrText>
          </w:r>
          <w:r>
            <w:instrText>" "</w:instrText>
          </w:r>
          <w:r>
            <w:rPr>
              <w:noProof/>
            </w:rPr>
            <w:fldChar w:fldCharType="begin"/>
          </w:r>
          <w:r>
            <w:rPr>
              <w:noProof/>
            </w:rPr>
            <w:instrText xml:space="preserve"> STYLEREF "DATE DU DOCUMENT" </w:instrText>
          </w:r>
          <w:r>
            <w:rPr>
              <w:noProof/>
            </w:rPr>
            <w:fldChar w:fldCharType="separate"/>
          </w:r>
          <w:r w:rsidR="0043219D">
            <w:rPr>
              <w:noProof/>
            </w:rPr>
            <w:instrText>2023-24</w:instrText>
          </w:r>
          <w:r>
            <w:rPr>
              <w:noProof/>
            </w:rPr>
            <w:fldChar w:fldCharType="end"/>
          </w:r>
          <w:r>
            <w:instrText xml:space="preserve">" </w:instrText>
          </w:r>
          <w:r>
            <w:fldChar w:fldCharType="separate"/>
          </w:r>
          <w:r w:rsidR="0043219D">
            <w:rPr>
              <w:noProof/>
            </w:rPr>
            <w:t>2023-24</w:t>
          </w:r>
          <w:r>
            <w:fldChar w:fldCharType="end"/>
          </w:r>
        </w:p>
      </w:tc>
      <w:tc>
        <w:tcPr>
          <w:tcW w:w="567" w:type="dxa"/>
        </w:tcPr>
        <w:p w14:paraId="3B8C6605" w14:textId="26CB407E" w:rsidR="00424ACF" w:rsidRPr="00C077B8" w:rsidRDefault="00424ACF" w:rsidP="001164A6">
          <w:pPr>
            <w:pStyle w:val="Pieddepage"/>
            <w:rPr>
              <w:rStyle w:val="Numrodepage"/>
            </w:rPr>
          </w:pPr>
          <w:r w:rsidRPr="00C077B8">
            <w:rPr>
              <w:rStyle w:val="Numrodepage"/>
            </w:rPr>
            <w:fldChar w:fldCharType="begin"/>
          </w:r>
          <w:r w:rsidRPr="00C077B8">
            <w:rPr>
              <w:rStyle w:val="Numrodepage"/>
            </w:rPr>
            <w:instrText xml:space="preserve"> If </w:instrText>
          </w:r>
          <w:r w:rsidRPr="00C077B8">
            <w:rPr>
              <w:rStyle w:val="Numrodepage"/>
            </w:rPr>
            <w:fldChar w:fldCharType="begin"/>
          </w:r>
          <w:r w:rsidRPr="00C077B8">
            <w:rPr>
              <w:rStyle w:val="Numrodepage"/>
            </w:rPr>
            <w:instrText xml:space="preserve"> numpages </w:instrText>
          </w:r>
          <w:r w:rsidRPr="00C077B8">
            <w:rPr>
              <w:rStyle w:val="Numrodepage"/>
            </w:rPr>
            <w:fldChar w:fldCharType="separate"/>
          </w:r>
          <w:r w:rsidR="0043219D">
            <w:rPr>
              <w:rStyle w:val="Numrodepage"/>
              <w:noProof/>
            </w:rPr>
            <w:instrText>21</w:instrText>
          </w:r>
          <w:r w:rsidRPr="00C077B8">
            <w:rPr>
              <w:rStyle w:val="Numrodepage"/>
            </w:rPr>
            <w:fldChar w:fldCharType="end"/>
          </w:r>
          <w:r w:rsidRPr="00C077B8">
            <w:rPr>
              <w:rStyle w:val="Numrodepage"/>
            </w:rPr>
            <w:instrText xml:space="preserve"> &lt; 99 "</w:instrText>
          </w:r>
          <w:r w:rsidRPr="00C077B8">
            <w:rPr>
              <w:rStyle w:val="Numrodepage"/>
            </w:rPr>
            <w:fldChar w:fldCharType="begin"/>
          </w:r>
          <w:r w:rsidRPr="00C077B8">
            <w:rPr>
              <w:rStyle w:val="Numrodepage"/>
            </w:rPr>
            <w:instrText xml:space="preserve"> page </w:instrText>
          </w:r>
          <w:r w:rsidRPr="00C077B8">
            <w:rPr>
              <w:rStyle w:val="Numrodepage"/>
            </w:rPr>
            <w:fldChar w:fldCharType="separate"/>
          </w:r>
          <w:r w:rsidR="0043219D">
            <w:rPr>
              <w:rStyle w:val="Numrodepage"/>
              <w:noProof/>
            </w:rPr>
            <w:instrText>4</w:instrText>
          </w:r>
          <w:r w:rsidRPr="00C077B8">
            <w:rPr>
              <w:rStyle w:val="Numrodepage"/>
            </w:rPr>
            <w:fldChar w:fldCharType="end"/>
          </w:r>
          <w:r w:rsidRPr="00C077B8">
            <w:rPr>
              <w:rStyle w:val="Numrodepage"/>
            </w:rPr>
            <w:instrText>" "</w:instrText>
          </w:r>
          <w:r w:rsidRPr="000C5513">
            <w:rPr>
              <w:rStyle w:val="NumPage99"/>
            </w:rPr>
            <w:fldChar w:fldCharType="begin"/>
          </w:r>
          <w:r w:rsidRPr="000C5513">
            <w:rPr>
              <w:rStyle w:val="NumPage99"/>
            </w:rPr>
            <w:instrText xml:space="preserve"> page </w:instrText>
          </w:r>
          <w:r w:rsidRPr="000C5513">
            <w:rPr>
              <w:rStyle w:val="NumPage99"/>
            </w:rPr>
            <w:fldChar w:fldCharType="separate"/>
          </w:r>
          <w:r>
            <w:rPr>
              <w:rStyle w:val="NumPage99"/>
              <w:noProof/>
            </w:rPr>
            <w:instrText>97</w:instrText>
          </w:r>
          <w:r w:rsidRPr="000C5513">
            <w:rPr>
              <w:rStyle w:val="NumPage99"/>
            </w:rPr>
            <w:fldChar w:fldCharType="end"/>
          </w:r>
          <w:r w:rsidRPr="00C077B8">
            <w:rPr>
              <w:rStyle w:val="Numrodepage"/>
            </w:rPr>
            <w:instrText xml:space="preserve">" </w:instrText>
          </w:r>
          <w:r w:rsidRPr="00C077B8">
            <w:rPr>
              <w:rStyle w:val="Numrodepage"/>
            </w:rPr>
            <w:fldChar w:fldCharType="separate"/>
          </w:r>
          <w:r w:rsidR="0043219D">
            <w:rPr>
              <w:rStyle w:val="Numrodepage"/>
              <w:noProof/>
            </w:rPr>
            <w:t>4</w:t>
          </w:r>
          <w:r w:rsidRPr="00C077B8">
            <w:rPr>
              <w:rStyle w:val="Numrodepage"/>
            </w:rPr>
            <w:fldChar w:fldCharType="end"/>
          </w:r>
        </w:p>
      </w:tc>
    </w:tr>
  </w:tbl>
  <w:p w14:paraId="77E357DA" w14:textId="77777777" w:rsidR="00424ACF" w:rsidRDefault="00424ACF" w:rsidP="001164A6">
    <w:pPr>
      <w:pStyle w:val="Espace2pt"/>
    </w:pPr>
    <w:r>
      <w:rPr>
        <w:noProof/>
      </w:rPr>
      <mc:AlternateContent>
        <mc:Choice Requires="wps">
          <w:drawing>
            <wp:anchor distT="0" distB="0" distL="114300" distR="114300" simplePos="0" relativeHeight="251656192" behindDoc="1" locked="1" layoutInCell="1" allowOverlap="1" wp14:anchorId="3357E811" wp14:editId="4E6EA22D">
              <wp:simplePos x="0" y="0"/>
              <wp:positionH relativeFrom="page">
                <wp:posOffset>6689090</wp:posOffset>
              </wp:positionH>
              <wp:positionV relativeFrom="page">
                <wp:posOffset>10118090</wp:posOffset>
              </wp:positionV>
              <wp:extent cx="161925" cy="161925"/>
              <wp:effectExtent l="0" t="0" r="9525" b="9525"/>
              <wp:wrapNone/>
              <wp:docPr id="17" name="Ellipse 17"/>
              <wp:cNvGraphicFramePr/>
              <a:graphic xmlns:a="http://schemas.openxmlformats.org/drawingml/2006/main">
                <a:graphicData uri="http://schemas.microsoft.com/office/word/2010/wordprocessingShape">
                  <wps:wsp>
                    <wps:cNvSpPr/>
                    <wps:spPr>
                      <a:xfrm>
                        <a:off x="0" y="0"/>
                        <a:ext cx="161925" cy="16192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E62DC4" id="Ellipse 17" o:spid="_x0000_s1026" style="position:absolute;margin-left:526.7pt;margin-top:796.7pt;width:12.75pt;height:12.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" fillcolor="#27251f [3213]" stroked="f" strokeweight="1pt">
              <v:stroke joinstyle="miter"/>
              <w10:wrap anchorx="page" anchory="page"/>
              <w10:anchorlock/>
            </v:oval>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AUDEPOSITIONNEMENT"/>
      <w:tblW w:w="10093" w:type="dxa"/>
      <w:tblLook w:val="04A0" w:firstRow="1" w:lastRow="0" w:firstColumn="1" w:lastColumn="0" w:noHBand="0" w:noVBand="1"/>
    </w:tblPr>
    <w:tblGrid>
      <w:gridCol w:w="673"/>
      <w:gridCol w:w="8747"/>
      <w:gridCol w:w="673"/>
    </w:tblGrid>
    <w:tr w:rsidR="00424ACF" w14:paraId="482EEB78" w14:textId="77777777" w:rsidTr="00764E8E">
      <w:trPr>
        <w:trHeight w:hRule="exact" w:val="737"/>
      </w:trPr>
      <w:tc>
        <w:tcPr>
          <w:tcW w:w="567" w:type="dxa"/>
        </w:tcPr>
        <w:p w14:paraId="54F70684" w14:textId="77777777" w:rsidR="00424ACF" w:rsidRDefault="00424ACF" w:rsidP="001164A6">
          <w:pPr>
            <w:pStyle w:val="Pieddepage"/>
          </w:pPr>
        </w:p>
      </w:tc>
      <w:tc>
        <w:tcPr>
          <w:tcW w:w="7371" w:type="dxa"/>
        </w:tcPr>
        <w:p w14:paraId="23C1CD2C" w14:textId="12A456FD" w:rsidR="00424ACF" w:rsidRDefault="00424ACF" w:rsidP="001164A6">
          <w:pPr>
            <w:pStyle w:val="Pieddepage"/>
            <w:rPr>
              <w:rStyle w:val="lev"/>
            </w:rPr>
          </w:pPr>
          <w:r w:rsidRPr="00303AC0">
            <w:rPr>
              <w:rStyle w:val="lev"/>
            </w:rPr>
            <w:fldChar w:fldCharType="begin"/>
          </w:r>
          <w:r w:rsidRPr="00303AC0">
            <w:rPr>
              <w:rStyle w:val="lev"/>
            </w:rPr>
            <w:instrText xml:space="preserve"> If </w:instrText>
          </w:r>
          <w:r w:rsidRPr="00303AC0">
            <w:rPr>
              <w:rStyle w:val="lev"/>
            </w:rPr>
            <w:fldChar w:fldCharType="begin"/>
          </w:r>
          <w:r w:rsidRPr="00303AC0">
            <w:rPr>
              <w:rStyle w:val="lev"/>
            </w:rPr>
            <w:instrText xml:space="preserve"> STYLEREF "TITRE DU DOCUMENT" </w:instrText>
          </w:r>
          <w:r w:rsidRPr="00303AC0">
            <w:rPr>
              <w:rStyle w:val="lev"/>
            </w:rPr>
            <w:fldChar w:fldCharType="separate"/>
          </w:r>
          <w:r w:rsidR="007C0A8E">
            <w:rPr>
              <w:rStyle w:val="lev"/>
              <w:noProof/>
            </w:rPr>
            <w:instrText>ELECTIVES</w:instrText>
          </w:r>
          <w:r w:rsidRPr="00303AC0">
            <w:rPr>
              <w:rStyle w:val="lev"/>
            </w:rPr>
            <w:fldChar w:fldCharType="end"/>
          </w:r>
          <w:r w:rsidRPr="00303AC0">
            <w:rPr>
              <w:rStyle w:val="lev"/>
            </w:rPr>
            <w:instrText xml:space="preserve"> = "Err*" "</w:instrText>
          </w:r>
          <w:r w:rsidRPr="00303AC0">
            <w:rPr>
              <w:rStyle w:val="lev"/>
              <w:highlight w:val="yellow"/>
            </w:rPr>
            <w:instrText>Le titre du document est manquant, appliquez le style ''TITRE DU DOCUMENT'' en couverture</w:instrText>
          </w:r>
          <w:r w:rsidRPr="00303AC0">
            <w:rPr>
              <w:rStyle w:val="lev"/>
            </w:rPr>
            <w:instrText>" "</w:instrText>
          </w:r>
          <w:r w:rsidRPr="00303AC0">
            <w:rPr>
              <w:rStyle w:val="lev"/>
            </w:rPr>
            <w:fldChar w:fldCharType="begin"/>
          </w:r>
          <w:r w:rsidRPr="00303AC0">
            <w:rPr>
              <w:rStyle w:val="lev"/>
            </w:rPr>
            <w:instrText xml:space="preserve"> STYLEREF "TITRE DU DOCUMENT" </w:instrText>
          </w:r>
          <w:r w:rsidRPr="00303AC0">
            <w:rPr>
              <w:rStyle w:val="lev"/>
            </w:rPr>
            <w:fldChar w:fldCharType="separate"/>
          </w:r>
          <w:r w:rsidR="007C0A8E">
            <w:rPr>
              <w:rStyle w:val="lev"/>
              <w:noProof/>
            </w:rPr>
            <w:instrText>ELECTIVES</w:instrText>
          </w:r>
          <w:r w:rsidRPr="00303AC0">
            <w:rPr>
              <w:rStyle w:val="lev"/>
            </w:rPr>
            <w:fldChar w:fldCharType="end"/>
          </w:r>
          <w:r w:rsidRPr="00303AC0">
            <w:rPr>
              <w:rStyle w:val="lev"/>
            </w:rPr>
            <w:instrText xml:space="preserve">" </w:instrText>
          </w:r>
          <w:r w:rsidRPr="00303AC0">
            <w:rPr>
              <w:rStyle w:val="lev"/>
            </w:rPr>
            <w:fldChar w:fldCharType="separate"/>
          </w:r>
          <w:r w:rsidR="007C0A8E">
            <w:rPr>
              <w:rStyle w:val="lev"/>
              <w:noProof/>
            </w:rPr>
            <w:t>ELECTIVES</w:t>
          </w:r>
          <w:r w:rsidRPr="00303AC0">
            <w:rPr>
              <w:rStyle w:val="lev"/>
            </w:rPr>
            <w:fldChar w:fldCharType="end"/>
          </w:r>
        </w:p>
        <w:p w14:paraId="5CE8D4F1" w14:textId="6E039C98" w:rsidR="00424ACF" w:rsidRDefault="00424ACF" w:rsidP="001164A6">
          <w:pPr>
            <w:pStyle w:val="Pieddepage"/>
          </w:pPr>
          <w:r>
            <w:fldChar w:fldCharType="begin"/>
          </w:r>
          <w:r>
            <w:instrText xml:space="preserve"> If </w:instrText>
          </w:r>
          <w:r>
            <w:rPr>
              <w:noProof/>
            </w:rPr>
            <w:fldChar w:fldCharType="begin"/>
          </w:r>
          <w:r>
            <w:rPr>
              <w:noProof/>
            </w:rPr>
            <w:instrText xml:space="preserve"> STYLEREF "SOUS-TITRE DU DOCUMENT" </w:instrText>
          </w:r>
          <w:r>
            <w:rPr>
              <w:noProof/>
            </w:rPr>
            <w:fldChar w:fldCharType="separate"/>
          </w:r>
          <w:r w:rsidR="007C0A8E">
            <w:rPr>
              <w:noProof/>
            </w:rPr>
            <w:instrText>Workshop : IOT</w:instrText>
          </w:r>
          <w:r>
            <w:rPr>
              <w:noProof/>
            </w:rPr>
            <w:fldChar w:fldCharType="end"/>
          </w:r>
          <w:r>
            <w:instrText xml:space="preserve"> = "Err*" "" "</w:instrText>
          </w:r>
          <w:r>
            <w:rPr>
              <w:noProof/>
            </w:rPr>
            <w:fldChar w:fldCharType="begin"/>
          </w:r>
          <w:r>
            <w:rPr>
              <w:noProof/>
            </w:rPr>
            <w:instrText xml:space="preserve"> STYLEREF "SOUS-TITRE DU DOCUMENT" </w:instrText>
          </w:r>
          <w:r>
            <w:rPr>
              <w:noProof/>
            </w:rPr>
            <w:fldChar w:fldCharType="separate"/>
          </w:r>
          <w:r w:rsidR="007C0A8E">
            <w:rPr>
              <w:noProof/>
            </w:rPr>
            <w:instrText>Workshop : IOT</w:instrText>
          </w:r>
          <w:r>
            <w:rPr>
              <w:noProof/>
            </w:rPr>
            <w:fldChar w:fldCharType="end"/>
          </w:r>
          <w:r>
            <w:instrText xml:space="preserve">" </w:instrText>
          </w:r>
          <w:r>
            <w:fldChar w:fldCharType="separate"/>
          </w:r>
          <w:r w:rsidR="007C0A8E">
            <w:rPr>
              <w:noProof/>
            </w:rPr>
            <w:t>Workshop : IOT</w:t>
          </w:r>
          <w:r>
            <w:fldChar w:fldCharType="end"/>
          </w:r>
          <w:r>
            <w:fldChar w:fldCharType="begin"/>
          </w:r>
          <w:r>
            <w:instrText xml:space="preserve"> If </w:instrText>
          </w:r>
          <w:r>
            <w:rPr>
              <w:noProof/>
            </w:rPr>
            <w:fldChar w:fldCharType="begin"/>
          </w:r>
          <w:r>
            <w:rPr>
              <w:noProof/>
            </w:rPr>
            <w:instrText xml:space="preserve"> STYLEREF "SOUS-TITRE DU DOCUMENT" </w:instrText>
          </w:r>
          <w:r>
            <w:rPr>
              <w:noProof/>
            </w:rPr>
            <w:fldChar w:fldCharType="separate"/>
          </w:r>
          <w:r w:rsidR="007C0A8E">
            <w:rPr>
              <w:noProof/>
            </w:rPr>
            <w:instrText>Workshop : IOT</w:instrText>
          </w:r>
          <w:r>
            <w:rPr>
              <w:noProof/>
            </w:rPr>
            <w:fldChar w:fldCharType="end"/>
          </w:r>
          <w:r>
            <w:instrText xml:space="preserve"> = "Err*" "" " / " </w:instrText>
          </w:r>
          <w:r>
            <w:fldChar w:fldCharType="separate"/>
          </w:r>
          <w:r w:rsidR="007C0A8E">
            <w:rPr>
              <w:noProof/>
            </w:rPr>
            <w:t> / </w:t>
          </w:r>
          <w:r>
            <w:fldChar w:fldCharType="end"/>
          </w:r>
          <w:r>
            <w:fldChar w:fldCharType="begin"/>
          </w:r>
          <w:r>
            <w:instrText xml:space="preserve"> If </w:instrText>
          </w:r>
          <w:r>
            <w:rPr>
              <w:noProof/>
            </w:rPr>
            <w:fldChar w:fldCharType="begin"/>
          </w:r>
          <w:r>
            <w:rPr>
              <w:noProof/>
            </w:rPr>
            <w:instrText xml:space="preserve"> STYLEREF "DATE DU DOCUMENT" </w:instrText>
          </w:r>
          <w:r>
            <w:rPr>
              <w:noProof/>
            </w:rPr>
            <w:fldChar w:fldCharType="separate"/>
          </w:r>
          <w:r w:rsidR="007C0A8E">
            <w:rPr>
              <w:noProof/>
            </w:rPr>
            <w:instrText>2023-24</w:instrText>
          </w:r>
          <w:r>
            <w:rPr>
              <w:noProof/>
            </w:rPr>
            <w:fldChar w:fldCharType="end"/>
          </w:r>
          <w:r>
            <w:instrText xml:space="preserve"> = "Err*" "</w:instrText>
          </w:r>
          <w:r w:rsidRPr="00376662">
            <w:rPr>
              <w:color w:val="C00000"/>
              <w:highlight w:val="yellow"/>
            </w:rPr>
            <w:instrText xml:space="preserve">La </w:instrText>
          </w:r>
          <w:r w:rsidRPr="0010511F">
            <w:rPr>
              <w:rFonts w:ascii="Impact" w:hAnsi="Impact"/>
              <w:color w:val="C00000"/>
              <w:highlight w:val="yellow"/>
            </w:rPr>
            <w:instrText>date du document</w:instrText>
          </w:r>
          <w:r w:rsidRPr="00376662">
            <w:rPr>
              <w:color w:val="C00000"/>
              <w:highlight w:val="yellow"/>
            </w:rPr>
            <w:instrText xml:space="preserve"> est manquante, appliquez le style ''DATE DU DOCUMENT'' en couverture</w:instrText>
          </w:r>
          <w:r>
            <w:instrText>" "</w:instrText>
          </w:r>
          <w:r>
            <w:rPr>
              <w:noProof/>
            </w:rPr>
            <w:fldChar w:fldCharType="begin"/>
          </w:r>
          <w:r>
            <w:rPr>
              <w:noProof/>
            </w:rPr>
            <w:instrText xml:space="preserve"> STYLEREF "DATE DU DOCUMENT" </w:instrText>
          </w:r>
          <w:r>
            <w:rPr>
              <w:noProof/>
            </w:rPr>
            <w:fldChar w:fldCharType="separate"/>
          </w:r>
          <w:r w:rsidR="007C0A8E">
            <w:rPr>
              <w:noProof/>
            </w:rPr>
            <w:instrText>2023-24</w:instrText>
          </w:r>
          <w:r>
            <w:rPr>
              <w:noProof/>
            </w:rPr>
            <w:fldChar w:fldCharType="end"/>
          </w:r>
          <w:r>
            <w:instrText xml:space="preserve">" </w:instrText>
          </w:r>
          <w:r>
            <w:fldChar w:fldCharType="separate"/>
          </w:r>
          <w:r w:rsidR="007C0A8E">
            <w:rPr>
              <w:noProof/>
            </w:rPr>
            <w:t>2023-24</w:t>
          </w:r>
          <w:r>
            <w:fldChar w:fldCharType="end"/>
          </w:r>
        </w:p>
      </w:tc>
      <w:tc>
        <w:tcPr>
          <w:tcW w:w="567" w:type="dxa"/>
        </w:tcPr>
        <w:p w14:paraId="6B3E1816" w14:textId="3EACB193" w:rsidR="00424ACF" w:rsidRPr="00C077B8" w:rsidRDefault="00424ACF" w:rsidP="001164A6">
          <w:pPr>
            <w:pStyle w:val="Pieddepage"/>
            <w:rPr>
              <w:rStyle w:val="Numrodepage"/>
            </w:rPr>
          </w:pPr>
          <w:r w:rsidRPr="00C077B8">
            <w:rPr>
              <w:rStyle w:val="Numrodepage"/>
            </w:rPr>
            <w:fldChar w:fldCharType="begin"/>
          </w:r>
          <w:r w:rsidRPr="00C077B8">
            <w:rPr>
              <w:rStyle w:val="Numrodepage"/>
            </w:rPr>
            <w:instrText xml:space="preserve"> If </w:instrText>
          </w:r>
          <w:r w:rsidRPr="00C077B8">
            <w:rPr>
              <w:rStyle w:val="Numrodepage"/>
            </w:rPr>
            <w:fldChar w:fldCharType="begin"/>
          </w:r>
          <w:r w:rsidRPr="00C077B8">
            <w:rPr>
              <w:rStyle w:val="Numrodepage"/>
            </w:rPr>
            <w:instrText xml:space="preserve"> numpages </w:instrText>
          </w:r>
          <w:r w:rsidRPr="00C077B8">
            <w:rPr>
              <w:rStyle w:val="Numrodepage"/>
            </w:rPr>
            <w:fldChar w:fldCharType="separate"/>
          </w:r>
          <w:r w:rsidR="007C0A8E">
            <w:rPr>
              <w:rStyle w:val="Numrodepage"/>
              <w:noProof/>
            </w:rPr>
            <w:instrText>21</w:instrText>
          </w:r>
          <w:r w:rsidRPr="00C077B8">
            <w:rPr>
              <w:rStyle w:val="Numrodepage"/>
            </w:rPr>
            <w:fldChar w:fldCharType="end"/>
          </w:r>
          <w:r w:rsidRPr="00C077B8">
            <w:rPr>
              <w:rStyle w:val="Numrodepage"/>
            </w:rPr>
            <w:instrText xml:space="preserve"> &lt; 99 "</w:instrText>
          </w:r>
          <w:r w:rsidRPr="00C077B8">
            <w:rPr>
              <w:rStyle w:val="Numrodepage"/>
            </w:rPr>
            <w:fldChar w:fldCharType="begin"/>
          </w:r>
          <w:r w:rsidRPr="00C077B8">
            <w:rPr>
              <w:rStyle w:val="Numrodepage"/>
            </w:rPr>
            <w:instrText xml:space="preserve"> page </w:instrText>
          </w:r>
          <w:r w:rsidRPr="00C077B8">
            <w:rPr>
              <w:rStyle w:val="Numrodepage"/>
            </w:rPr>
            <w:fldChar w:fldCharType="separate"/>
          </w:r>
          <w:r w:rsidR="007C0A8E">
            <w:rPr>
              <w:rStyle w:val="Numrodepage"/>
              <w:noProof/>
            </w:rPr>
            <w:instrText>2</w:instrText>
          </w:r>
          <w:r w:rsidRPr="00C077B8">
            <w:rPr>
              <w:rStyle w:val="Numrodepage"/>
            </w:rPr>
            <w:fldChar w:fldCharType="end"/>
          </w:r>
          <w:r w:rsidRPr="00C077B8">
            <w:rPr>
              <w:rStyle w:val="Numrodepage"/>
            </w:rPr>
            <w:instrText>" "</w:instrText>
          </w:r>
          <w:r w:rsidRPr="000C5513">
            <w:rPr>
              <w:rStyle w:val="NumPage99"/>
            </w:rPr>
            <w:fldChar w:fldCharType="begin"/>
          </w:r>
          <w:r w:rsidRPr="000C5513">
            <w:rPr>
              <w:rStyle w:val="NumPage99"/>
            </w:rPr>
            <w:instrText xml:space="preserve"> page </w:instrText>
          </w:r>
          <w:r w:rsidRPr="000C5513">
            <w:rPr>
              <w:rStyle w:val="NumPage99"/>
            </w:rPr>
            <w:fldChar w:fldCharType="separate"/>
          </w:r>
          <w:r>
            <w:rPr>
              <w:rStyle w:val="NumPage99"/>
              <w:noProof/>
            </w:rPr>
            <w:instrText>11</w:instrText>
          </w:r>
          <w:r w:rsidRPr="000C5513">
            <w:rPr>
              <w:rStyle w:val="NumPage99"/>
            </w:rPr>
            <w:fldChar w:fldCharType="end"/>
          </w:r>
          <w:r w:rsidRPr="00C077B8">
            <w:rPr>
              <w:rStyle w:val="Numrodepage"/>
            </w:rPr>
            <w:instrText xml:space="preserve">" </w:instrText>
          </w:r>
          <w:r w:rsidRPr="00C077B8">
            <w:rPr>
              <w:rStyle w:val="Numrodepage"/>
            </w:rPr>
            <w:fldChar w:fldCharType="separate"/>
          </w:r>
          <w:r w:rsidR="007C0A8E">
            <w:rPr>
              <w:rStyle w:val="Numrodepage"/>
              <w:noProof/>
            </w:rPr>
            <w:t>2</w:t>
          </w:r>
          <w:r w:rsidRPr="00C077B8">
            <w:rPr>
              <w:rStyle w:val="Numrodepage"/>
            </w:rPr>
            <w:fldChar w:fldCharType="end"/>
          </w:r>
        </w:p>
      </w:tc>
    </w:tr>
  </w:tbl>
  <w:p w14:paraId="4B0C2E97" w14:textId="77777777" w:rsidR="00424ACF" w:rsidRDefault="00424ACF" w:rsidP="001164A6">
    <w:pPr>
      <w:pStyle w:val="Espace2pt"/>
    </w:pPr>
    <w:r>
      <w:rPr>
        <w:noProof/>
      </w:rPr>
      <mc:AlternateContent>
        <mc:Choice Requires="wps">
          <w:drawing>
            <wp:anchor distT="0" distB="0" distL="114300" distR="114300" simplePos="0" relativeHeight="251658240" behindDoc="1" locked="1" layoutInCell="1" allowOverlap="1" wp14:anchorId="05507590" wp14:editId="7ABAC749">
              <wp:simplePos x="0" y="0"/>
              <wp:positionH relativeFrom="page">
                <wp:posOffset>6689090</wp:posOffset>
              </wp:positionH>
              <wp:positionV relativeFrom="page">
                <wp:posOffset>10118090</wp:posOffset>
              </wp:positionV>
              <wp:extent cx="161925" cy="161925"/>
              <wp:effectExtent l="0" t="0" r="9525" b="9525"/>
              <wp:wrapNone/>
              <wp:docPr id="20" name="Ellipse 20"/>
              <wp:cNvGraphicFramePr/>
              <a:graphic xmlns:a="http://schemas.openxmlformats.org/drawingml/2006/main">
                <a:graphicData uri="http://schemas.microsoft.com/office/word/2010/wordprocessingShape">
                  <wps:wsp>
                    <wps:cNvSpPr/>
                    <wps:spPr>
                      <a:xfrm>
                        <a:off x="0" y="0"/>
                        <a:ext cx="161925" cy="16192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E63F27" id="Ellipse 20" o:spid="_x0000_s1026" style="position:absolute;margin-left:526.7pt;margin-top:796.7pt;width:12.75pt;height:12.7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" fillcolor="#27251f [3213]" stroked="f" strokeweight="1pt">
              <v:stroke joinstyle="miter"/>
              <w10:wrap anchorx="page" anchory="page"/>
              <w10:anchorlock/>
            </v:oval>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C227AF" w14:textId="77777777" w:rsidR="00424ACF" w:rsidRDefault="00424ACF" w:rsidP="00E73316">
    <w:pPr>
      <w:pStyle w:val="Pieddepage"/>
    </w:pPr>
    <w:r>
      <w:rPr>
        <w:noProof/>
        <w:lang w:eastAsia="fr-FR"/>
      </w:rPr>
      <w:drawing>
        <wp:anchor distT="0" distB="0" distL="114300" distR="114300" simplePos="0" relativeHeight="251660288" behindDoc="1" locked="1" layoutInCell="1" allowOverlap="1" wp14:anchorId="67A868F4" wp14:editId="42CF540C">
          <wp:simplePos x="0" y="0"/>
          <wp:positionH relativeFrom="page">
            <wp:posOffset>604520</wp:posOffset>
          </wp:positionH>
          <wp:positionV relativeFrom="page">
            <wp:posOffset>9100185</wp:posOffset>
          </wp:positionV>
          <wp:extent cx="3318510" cy="953770"/>
          <wp:effectExtent l="0" t="0" r="0" b="0"/>
          <wp:wrapNone/>
          <wp:docPr id="2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ffice 2016\Pictures\Cesi_Logo_GENERAL_RVB-HD.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18510" cy="95377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EF8CC0" w14:textId="77777777" w:rsidR="00B70FA6" w:rsidRDefault="00B70FA6" w:rsidP="000420E7">
      <w:pPr>
        <w:pStyle w:val="Sparateurnotes"/>
      </w:pPr>
    </w:p>
  </w:footnote>
  <w:footnote w:type="continuationSeparator" w:id="0">
    <w:p w14:paraId="5C82BA02" w14:textId="77777777" w:rsidR="00B70FA6" w:rsidRDefault="00B70FA6" w:rsidP="00A64D9B">
      <w:pPr>
        <w:pStyle w:val="TM1"/>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F159B0" w14:textId="77777777" w:rsidR="00424ACF" w:rsidRDefault="00424ACF" w:rsidP="00D44BFD">
    <w:r>
      <w:t>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AUDEPOSITIONNEMENT"/>
      <w:tblW w:w="10093" w:type="dxa"/>
      <w:tblLook w:val="04A0" w:firstRow="1" w:lastRow="0" w:firstColumn="1" w:lastColumn="0" w:noHBand="0" w:noVBand="1"/>
    </w:tblPr>
    <w:tblGrid>
      <w:gridCol w:w="673"/>
      <w:gridCol w:w="8747"/>
      <w:gridCol w:w="673"/>
    </w:tblGrid>
    <w:tr w:rsidR="00424ACF" w14:paraId="303B235D" w14:textId="77777777" w:rsidTr="00B515A9">
      <w:trPr>
        <w:trHeight w:val="851"/>
      </w:trPr>
      <w:tc>
        <w:tcPr>
          <w:tcW w:w="673" w:type="dxa"/>
        </w:tcPr>
        <w:p w14:paraId="6A161EA5" w14:textId="77777777" w:rsidR="00424ACF" w:rsidRDefault="00424ACF" w:rsidP="006A2A2D">
          <w:pPr>
            <w:pStyle w:val="En-tte"/>
          </w:pPr>
        </w:p>
      </w:tc>
      <w:tc>
        <w:tcPr>
          <w:tcW w:w="8747" w:type="dxa"/>
        </w:tcPr>
        <w:p w14:paraId="6DA299EC" w14:textId="0A120B23" w:rsidR="00424ACF" w:rsidRDefault="00424ACF" w:rsidP="00AA68C5">
          <w:pPr>
            <w:pStyle w:val="En-tte"/>
            <w:rPr>
              <w:noProof/>
            </w:rPr>
          </w:pPr>
          <w:r w:rsidRPr="007207E7">
            <w:rPr>
              <w:rStyle w:val="lev"/>
            </w:rPr>
            <w:fldChar w:fldCharType="begin"/>
          </w:r>
          <w:r w:rsidRPr="007207E7">
            <w:rPr>
              <w:rStyle w:val="lev"/>
            </w:rPr>
            <w:instrText xml:space="preserve"> STYLEREF  "Titre 1" \n </w:instrText>
          </w:r>
          <w:r w:rsidRPr="007207E7">
            <w:rPr>
              <w:rStyle w:val="lev"/>
            </w:rPr>
            <w:fldChar w:fldCharType="separate"/>
          </w:r>
          <w:r w:rsidR="0043219D">
            <w:rPr>
              <w:rStyle w:val="lev"/>
              <w:noProof/>
            </w:rPr>
            <w:t>3</w:t>
          </w:r>
          <w:r w:rsidRPr="007207E7">
            <w:rPr>
              <w:rStyle w:val="lev"/>
            </w:rPr>
            <w:fldChar w:fldCharType="end"/>
          </w:r>
          <w:r w:rsidR="001F0E76">
            <w:rPr>
              <w:rStyle w:val="lev"/>
            </w:rPr>
            <w:t xml:space="preserve"> </w:t>
          </w:r>
          <w:r>
            <w:rPr>
              <w:noProof/>
            </w:rPr>
            <w:fldChar w:fldCharType="begin"/>
          </w:r>
          <w:r>
            <w:rPr>
              <w:noProof/>
            </w:rPr>
            <w:instrText xml:space="preserve"> STYLEREF  "Titre 1" </w:instrText>
          </w:r>
          <w:r>
            <w:rPr>
              <w:noProof/>
            </w:rPr>
            <w:fldChar w:fldCharType="separate"/>
          </w:r>
          <w:r w:rsidR="0043219D">
            <w:rPr>
              <w:noProof/>
            </w:rPr>
            <w:t>Actions techniques</w:t>
          </w:r>
          <w:r>
            <w:rPr>
              <w:noProof/>
            </w:rPr>
            <w:fldChar w:fldCharType="end"/>
          </w:r>
        </w:p>
        <w:p w14:paraId="11F7E7DA" w14:textId="77777777" w:rsidR="00424ACF" w:rsidRDefault="00424ACF" w:rsidP="00C933BF">
          <w:pPr>
            <w:pStyle w:val="Filet2"/>
          </w:pPr>
        </w:p>
      </w:tc>
      <w:tc>
        <w:tcPr>
          <w:tcW w:w="673" w:type="dxa"/>
        </w:tcPr>
        <w:p w14:paraId="6E864612" w14:textId="77777777" w:rsidR="00424ACF" w:rsidRPr="006A2A2D" w:rsidRDefault="00424ACF" w:rsidP="00B515A9">
          <w:pPr>
            <w:pStyle w:val="En-tte"/>
          </w:pPr>
        </w:p>
      </w:tc>
    </w:tr>
  </w:tbl>
  <w:p w14:paraId="67C88651" w14:textId="77777777" w:rsidR="00424ACF" w:rsidRDefault="00424ACF" w:rsidP="00ED39D8">
    <w:pPr>
      <w:pStyle w:val="Espace2p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C0FDF1" w14:textId="679DD563" w:rsidR="00424ACF" w:rsidRPr="00564B2B" w:rsidRDefault="00424ACF" w:rsidP="00564B2B">
    <w:pPr>
      <w:pStyle w:val="En-tte"/>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7C678D" w14:textId="77777777" w:rsidR="00424ACF" w:rsidRPr="00907B44" w:rsidRDefault="00424ACF" w:rsidP="00907B44">
    <w:pPr>
      <w:pStyle w:val="En-tte"/>
    </w:pPr>
    <w:r>
      <w:rPr>
        <w:noProof/>
        <w:lang w:eastAsia="fr-FR"/>
      </w:rPr>
      <mc:AlternateContent>
        <mc:Choice Requires="wpg">
          <w:drawing>
            <wp:anchor distT="0" distB="0" distL="114300" distR="114300" simplePos="0" relativeHeight="251659264" behindDoc="0" locked="1" layoutInCell="1" allowOverlap="1" wp14:anchorId="1CEB3153" wp14:editId="05CFEB89">
              <wp:simplePos x="0" y="0"/>
              <wp:positionH relativeFrom="page">
                <wp:posOffset>5239265</wp:posOffset>
              </wp:positionH>
              <wp:positionV relativeFrom="page">
                <wp:posOffset>721635</wp:posOffset>
              </wp:positionV>
              <wp:extent cx="2049145" cy="1155065"/>
              <wp:effectExtent l="0" t="0" r="8255" b="6985"/>
              <wp:wrapNone/>
              <wp:docPr id="13" name="Groupe 13"/>
              <wp:cNvGraphicFramePr/>
              <a:graphic xmlns:a="http://schemas.openxmlformats.org/drawingml/2006/main">
                <a:graphicData uri="http://schemas.microsoft.com/office/word/2010/wordprocessingGroup">
                  <wpg:wgp>
                    <wpg:cNvGrpSpPr/>
                    <wpg:grpSpPr>
                      <a:xfrm>
                        <a:off x="0" y="0"/>
                        <a:ext cx="2049145" cy="1155065"/>
                        <a:chOff x="-488320" y="0"/>
                        <a:chExt cx="2051990" cy="1153795"/>
                      </a:xfrm>
                    </wpg:grpSpPr>
                    <wps:wsp>
                      <wps:cNvPr id="3" name="Zone de texte 25"/>
                      <wps:cNvSpPr txBox="1"/>
                      <wps:spPr>
                        <a:xfrm>
                          <a:off x="-488320" y="307865"/>
                          <a:ext cx="1852041" cy="233680"/>
                        </a:xfrm>
                        <a:prstGeom prst="rect">
                          <a:avLst/>
                        </a:prstGeom>
                        <a:noFill/>
                        <a:ln w="6350">
                          <a:noFill/>
                        </a:ln>
                      </wps:spPr>
                      <wps:txbx>
                        <w:txbxContent>
                          <w:p w14:paraId="26D8306B" w14:textId="77777777" w:rsidR="00424ACF" w:rsidRPr="006D35F6" w:rsidRDefault="00424ACF" w:rsidP="00871A7D">
                            <w:pPr>
                              <w:pStyle w:val="wwwcesifr"/>
                              <w:rPr>
                                <w:position w:val="-2"/>
                              </w:rPr>
                            </w:pPr>
                            <w:hyperlink r:id="rId1" w:history="1">
                              <w:r>
                                <w:rPr>
                                  <w:rStyle w:val="Lienhypertexte"/>
                                  <w:u w:val="none"/>
                                </w:rPr>
                                <w:t>ecole-ingenieurs.cesi.fr</w:t>
                              </w:r>
                            </w:hyperlink>
                            <w:r w:rsidRPr="00D76C7B">
                              <w:t> </w:t>
                            </w:r>
                            <w:r w:rsidRPr="00CB76D9">
                              <w:rPr>
                                <w:rStyle w:val="Barreoblique"/>
                              </w:rPr>
                              <w:t>|</w:t>
                            </w:r>
                            <w:r w:rsidRPr="00D76C7B">
                              <w:t> </w:t>
                            </w:r>
                            <w:r>
                              <w:rPr>
                                <w:noProof/>
                                <w:lang w:eastAsia="fr-FR"/>
                              </w:rPr>
                              <w:drawing>
                                <wp:inline distT="0" distB="0" distL="0" distR="0" wp14:anchorId="3724E76D" wp14:editId="1DCF1AF7">
                                  <wp:extent cx="79248" cy="762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2"/>
                                          <a:stretch>
                                            <a:fillRect/>
                                          </a:stretch>
                                        </pic:blipFill>
                                        <pic:spPr>
                                          <a:xfrm>
                                            <a:off x="0" y="0"/>
                                            <a:ext cx="79248" cy="76200"/>
                                          </a:xfrm>
                                          <a:prstGeom prst="rect">
                                            <a:avLst/>
                                          </a:prstGeom>
                                        </pic:spPr>
                                      </pic:pic>
                                    </a:graphicData>
                                  </a:graphic>
                                </wp:inline>
                              </w:drawing>
                            </w:r>
                            <w:r w:rsidRPr="00D76C7B">
                              <w:rPr>
                                <w:sz w:val="14"/>
                              </w:rPr>
                              <w:t> </w:t>
                            </w:r>
                            <w:r>
                              <w:rPr>
                                <w:noProof/>
                                <w:lang w:eastAsia="fr-FR"/>
                              </w:rPr>
                              <w:drawing>
                                <wp:inline distT="0" distB="0" distL="0" distR="0" wp14:anchorId="2D4A2B75" wp14:editId="1171E40D">
                                  <wp:extent cx="76200" cy="762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jpg"/>
                                          <pic:cNvPicPr/>
                                        </pic:nvPicPr>
                                        <pic:blipFill>
                                          <a:blip r:embed="rId3"/>
                                          <a:stretch>
                                            <a:fillRect/>
                                          </a:stretch>
                                        </pic:blipFill>
                                        <pic:spPr>
                                          <a:xfrm>
                                            <a:off x="0" y="0"/>
                                            <a:ext cx="76200" cy="76200"/>
                                          </a:xfrm>
                                          <a:prstGeom prst="rect">
                                            <a:avLst/>
                                          </a:prstGeom>
                                        </pic:spPr>
                                      </pic:pic>
                                    </a:graphicData>
                                  </a:graphic>
                                </wp:inline>
                              </w:drawing>
                            </w:r>
                            <w:r w:rsidRPr="00D76C7B">
                              <w:rPr>
                                <w:sz w:val="14"/>
                              </w:rPr>
                              <w:t> </w:t>
                            </w:r>
                            <w:r>
                              <w:rPr>
                                <w:noProof/>
                                <w:lang w:eastAsia="fr-FR"/>
                              </w:rPr>
                              <w:drawing>
                                <wp:inline distT="0" distB="0" distL="0" distR="0" wp14:anchorId="59467135" wp14:editId="7E71D7B7">
                                  <wp:extent cx="76200" cy="762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jpg"/>
                                          <pic:cNvPicPr/>
                                        </pic:nvPicPr>
                                        <pic:blipFill>
                                          <a:blip r:embed="rId4"/>
                                          <a:stretch>
                                            <a:fillRect/>
                                          </a:stretch>
                                        </pic:blipFill>
                                        <pic:spPr>
                                          <a:xfrm>
                                            <a:off x="0" y="0"/>
                                            <a:ext cx="76200" cy="76200"/>
                                          </a:xfrm>
                                          <a:prstGeom prst="rect">
                                            <a:avLst/>
                                          </a:prstGeom>
                                        </pic:spPr>
                                      </pic:pic>
                                    </a:graphicData>
                                  </a:graphic>
                                </wp:inline>
                              </w:drawing>
                            </w:r>
                            <w:r w:rsidRPr="00D76C7B">
                              <w:rPr>
                                <w:sz w:val="14"/>
                              </w:rPr>
                              <w:t> </w:t>
                            </w:r>
                            <w:r>
                              <w:rPr>
                                <w:noProof/>
                                <w:lang w:eastAsia="fr-FR"/>
                              </w:rPr>
                              <w:drawing>
                                <wp:inline distT="0" distB="0" distL="0" distR="0" wp14:anchorId="706D8309" wp14:editId="3448DE57">
                                  <wp:extent cx="76200" cy="762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jpg"/>
                                          <pic:cNvPicPr/>
                                        </pic:nvPicPr>
                                        <pic:blipFill>
                                          <a:blip r:embed="rId5"/>
                                          <a:stretch>
                                            <a:fillRect/>
                                          </a:stretch>
                                        </pic:blipFill>
                                        <pic:spPr>
                                          <a:xfrm>
                                            <a:off x="0" y="0"/>
                                            <a:ext cx="76200" cy="76200"/>
                                          </a:xfrm>
                                          <a:prstGeom prst="rect">
                                            <a:avLst/>
                                          </a:prstGeom>
                                        </pic:spPr>
                                      </pic:pic>
                                    </a:graphicData>
                                  </a:graphic>
                                </wp:inline>
                              </w:drawing>
                            </w:r>
                            <w:r w:rsidRPr="001F3DE3">
                              <w:rPr>
                                <w:sz w:val="14"/>
                              </w:rPr>
                              <w:t> </w:t>
                            </w:r>
                            <w:r w:rsidRPr="001F3DE3">
                              <w:rPr>
                                <w:noProof/>
                                <w:lang w:eastAsia="fr-FR"/>
                              </w:rPr>
                              <w:drawing>
                                <wp:inline distT="0" distB="0" distL="0" distR="0" wp14:anchorId="6A868300" wp14:editId="455C7735">
                                  <wp:extent cx="74930" cy="75565"/>
                                  <wp:effectExtent l="0" t="0" r="1270" b="635"/>
                                  <wp:docPr id="11" name="Image 2"/>
                                  <wp:cNvGraphicFramePr/>
                                  <a:graphic xmlns:a="http://schemas.openxmlformats.org/drawingml/2006/main">
                                    <a:graphicData uri="http://schemas.openxmlformats.org/drawingml/2006/picture">
                                      <pic:pic xmlns:pic="http://schemas.openxmlformats.org/drawingml/2006/picture">
                                        <pic:nvPicPr>
                                          <pic:cNvPr id="5" name="Image 2"/>
                                          <pic:cNvPicPr/>
                                        </pic:nvPicPr>
                                        <pic:blipFill rotWithShape="1">
                                          <a:blip r:embed="rId6" cstate="print">
                                            <a:extLst>
                                              <a:ext uri="{28A0092B-C50C-407E-A947-70E740481C1C}">
                                                <a14:useLocalDpi xmlns:a14="http://schemas.microsoft.com/office/drawing/2010/main"/>
                                              </a:ext>
                                            </a:extLst>
                                          </a:blip>
                                          <a:srcRect/>
                                          <a:stretch/>
                                        </pic:blipFill>
                                        <pic:spPr bwMode="auto">
                                          <a:xfrm>
                                            <a:off x="0" y="0"/>
                                            <a:ext cx="74930" cy="7556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7" name="Groupe 26"/>
                      <wpg:cNvGrpSpPr/>
                      <wpg:grpSpPr>
                        <a:xfrm>
                          <a:off x="1491915" y="0"/>
                          <a:ext cx="71755" cy="1153795"/>
                          <a:chOff x="0" y="0"/>
                          <a:chExt cx="143510" cy="1153928"/>
                        </a:xfrm>
                      </wpg:grpSpPr>
                      <wps:wsp>
                        <wps:cNvPr id="12" name="Rectangle 27"/>
                        <wps:cNvSpPr/>
                        <wps:spPr>
                          <a:xfrm>
                            <a:off x="0" y="0"/>
                            <a:ext cx="143022" cy="1151535"/>
                          </a:xfrm>
                          <a:prstGeom prst="rect">
                            <a:avLst/>
                          </a:prstGeom>
                          <a:solidFill>
                            <a:srgbClr val="00A49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28"/>
                        <wps:cNvSpPr/>
                        <wps:spPr>
                          <a:xfrm>
                            <a:off x="0" y="288757"/>
                            <a:ext cx="143510" cy="863733"/>
                          </a:xfrm>
                          <a:prstGeom prst="rect">
                            <a:avLst/>
                          </a:prstGeom>
                          <a:solidFill>
                            <a:srgbClr val="5C88D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33"/>
                        <wps:cNvSpPr/>
                        <wps:spPr>
                          <a:xfrm>
                            <a:off x="0" y="577515"/>
                            <a:ext cx="143510" cy="575822"/>
                          </a:xfrm>
                          <a:prstGeom prst="rect">
                            <a:avLst/>
                          </a:prstGeom>
                          <a:solidFill>
                            <a:srgbClr val="F5802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0" y="866273"/>
                            <a:ext cx="143510" cy="287655"/>
                          </a:xfrm>
                          <a:prstGeom prst="rect">
                            <a:avLst/>
                          </a:prstGeom>
                          <a:solidFill>
                            <a:srgbClr val="B4BD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CEB3153" id="Groupe 13" o:spid="_x0000_s1026" style="position:absolute;left:0;text-align:left;margin-left:412.55pt;margin-top:56.8pt;width:161.35pt;height:90.95pt;z-index:251659264;mso-position-horizontal-relative:page;mso-position-vertical-relative:page;mso-width-relative:margin;mso-height-relative:margin" coordorigin="-4883" coordsize="20519,11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">
              <v:shapetype id="_x0000_t202" coordsize="21600,21600" o:spt="202" path="m,l,21600r21600,l21600,xe">
                <v:stroke joinstyle="miter"/>
                <v:path gradientshapeok="t" o:connecttype="rect"/>
              </v:shapetype>
              <v:shape id="Zone de texte 25" o:spid="_x0000_s1027" type="#_x0000_t202" style="position:absolute;left:-4883;top:3078;width:18520;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" filled="f" stroked="f" strokeweight=".5pt">
                <v:textbox inset="0,0,0,0">
                  <w:txbxContent>
                    <w:p w14:paraId="26D8306B" w14:textId="77777777" w:rsidR="00424ACF" w:rsidRPr="006D35F6" w:rsidRDefault="003E654B" w:rsidP="00871A7D">
                      <w:pPr>
                        <w:pStyle w:val="wwwcesifr"/>
                        <w:rPr>
                          <w:position w:val="-2"/>
                        </w:rPr>
                      </w:pPr>
                      <w:hyperlink r:id="rId7" w:history="1">
                        <w:r w:rsidR="00424ACF">
                          <w:rPr>
                            <w:rStyle w:val="Lienhypertexte"/>
                            <w:u w:val="none"/>
                          </w:rPr>
                          <w:t>ecole-ingenieurs.cesi.fr</w:t>
                        </w:r>
                      </w:hyperlink>
                      <w:r w:rsidR="00424ACF" w:rsidRPr="00D76C7B">
                        <w:t> </w:t>
                      </w:r>
                      <w:r w:rsidR="00424ACF" w:rsidRPr="00CB76D9">
                        <w:rPr>
                          <w:rStyle w:val="Barreoblique"/>
                        </w:rPr>
                        <w:t>|</w:t>
                      </w:r>
                      <w:r w:rsidR="00424ACF" w:rsidRPr="00D76C7B">
                        <w:t> </w:t>
                      </w:r>
                      <w:r w:rsidR="00424ACF">
                        <w:rPr>
                          <w:noProof/>
                          <w:lang w:eastAsia="fr-FR"/>
                        </w:rPr>
                        <w:drawing>
                          <wp:inline distT="0" distB="0" distL="0" distR="0" wp14:anchorId="3724E76D" wp14:editId="1DCF1AF7">
                            <wp:extent cx="79248" cy="762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8"/>
                                    <a:stretch>
                                      <a:fillRect/>
                                    </a:stretch>
                                  </pic:blipFill>
                                  <pic:spPr>
                                    <a:xfrm>
                                      <a:off x="0" y="0"/>
                                      <a:ext cx="79248" cy="76200"/>
                                    </a:xfrm>
                                    <a:prstGeom prst="rect">
                                      <a:avLst/>
                                    </a:prstGeom>
                                  </pic:spPr>
                                </pic:pic>
                              </a:graphicData>
                            </a:graphic>
                          </wp:inline>
                        </w:drawing>
                      </w:r>
                      <w:r w:rsidR="00424ACF" w:rsidRPr="00D76C7B">
                        <w:rPr>
                          <w:sz w:val="14"/>
                        </w:rPr>
                        <w:t> </w:t>
                      </w:r>
                      <w:r w:rsidR="00424ACF">
                        <w:rPr>
                          <w:noProof/>
                          <w:lang w:eastAsia="fr-FR"/>
                        </w:rPr>
                        <w:drawing>
                          <wp:inline distT="0" distB="0" distL="0" distR="0" wp14:anchorId="2D4A2B75" wp14:editId="1171E40D">
                            <wp:extent cx="76200" cy="762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jpg"/>
                                    <pic:cNvPicPr/>
                                  </pic:nvPicPr>
                                  <pic:blipFill>
                                    <a:blip r:embed="rId9"/>
                                    <a:stretch>
                                      <a:fillRect/>
                                    </a:stretch>
                                  </pic:blipFill>
                                  <pic:spPr>
                                    <a:xfrm>
                                      <a:off x="0" y="0"/>
                                      <a:ext cx="76200" cy="76200"/>
                                    </a:xfrm>
                                    <a:prstGeom prst="rect">
                                      <a:avLst/>
                                    </a:prstGeom>
                                  </pic:spPr>
                                </pic:pic>
                              </a:graphicData>
                            </a:graphic>
                          </wp:inline>
                        </w:drawing>
                      </w:r>
                      <w:r w:rsidR="00424ACF" w:rsidRPr="00D76C7B">
                        <w:rPr>
                          <w:sz w:val="14"/>
                        </w:rPr>
                        <w:t> </w:t>
                      </w:r>
                      <w:r w:rsidR="00424ACF">
                        <w:rPr>
                          <w:noProof/>
                          <w:lang w:eastAsia="fr-FR"/>
                        </w:rPr>
                        <w:drawing>
                          <wp:inline distT="0" distB="0" distL="0" distR="0" wp14:anchorId="59467135" wp14:editId="7E71D7B7">
                            <wp:extent cx="76200" cy="762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jpg"/>
                                    <pic:cNvPicPr/>
                                  </pic:nvPicPr>
                                  <pic:blipFill>
                                    <a:blip r:embed="rId10"/>
                                    <a:stretch>
                                      <a:fillRect/>
                                    </a:stretch>
                                  </pic:blipFill>
                                  <pic:spPr>
                                    <a:xfrm>
                                      <a:off x="0" y="0"/>
                                      <a:ext cx="76200" cy="76200"/>
                                    </a:xfrm>
                                    <a:prstGeom prst="rect">
                                      <a:avLst/>
                                    </a:prstGeom>
                                  </pic:spPr>
                                </pic:pic>
                              </a:graphicData>
                            </a:graphic>
                          </wp:inline>
                        </w:drawing>
                      </w:r>
                      <w:r w:rsidR="00424ACF" w:rsidRPr="00D76C7B">
                        <w:rPr>
                          <w:sz w:val="14"/>
                        </w:rPr>
                        <w:t> </w:t>
                      </w:r>
                      <w:r w:rsidR="00424ACF">
                        <w:rPr>
                          <w:noProof/>
                          <w:lang w:eastAsia="fr-FR"/>
                        </w:rPr>
                        <w:drawing>
                          <wp:inline distT="0" distB="0" distL="0" distR="0" wp14:anchorId="706D8309" wp14:editId="3448DE57">
                            <wp:extent cx="76200" cy="762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jpg"/>
                                    <pic:cNvPicPr/>
                                  </pic:nvPicPr>
                                  <pic:blipFill>
                                    <a:blip r:embed="rId11"/>
                                    <a:stretch>
                                      <a:fillRect/>
                                    </a:stretch>
                                  </pic:blipFill>
                                  <pic:spPr>
                                    <a:xfrm>
                                      <a:off x="0" y="0"/>
                                      <a:ext cx="76200" cy="76200"/>
                                    </a:xfrm>
                                    <a:prstGeom prst="rect">
                                      <a:avLst/>
                                    </a:prstGeom>
                                  </pic:spPr>
                                </pic:pic>
                              </a:graphicData>
                            </a:graphic>
                          </wp:inline>
                        </w:drawing>
                      </w:r>
                      <w:r w:rsidR="00424ACF" w:rsidRPr="001F3DE3">
                        <w:rPr>
                          <w:sz w:val="14"/>
                        </w:rPr>
                        <w:t> </w:t>
                      </w:r>
                      <w:r w:rsidR="00424ACF" w:rsidRPr="001F3DE3">
                        <w:rPr>
                          <w:noProof/>
                          <w:lang w:eastAsia="fr-FR"/>
                        </w:rPr>
                        <w:drawing>
                          <wp:inline distT="0" distB="0" distL="0" distR="0" wp14:anchorId="6A868300" wp14:editId="455C7735">
                            <wp:extent cx="74930" cy="75565"/>
                            <wp:effectExtent l="0" t="0" r="1270" b="635"/>
                            <wp:docPr id="11" name="Image 2"/>
                            <wp:cNvGraphicFramePr/>
                            <a:graphic xmlns:a="http://schemas.openxmlformats.org/drawingml/2006/main">
                              <a:graphicData uri="http://schemas.openxmlformats.org/drawingml/2006/picture">
                                <pic:pic xmlns:pic="http://schemas.openxmlformats.org/drawingml/2006/picture">
                                  <pic:nvPicPr>
                                    <pic:cNvPr id="5" name="Image 2"/>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74930" cy="7556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v:group id="Groupe 26" o:spid="_x0000_s1028" style="position:absolute;left:14919;width:717;height:11537" coordsize="1435,1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27" o:spid="_x0000_s1029" style="position:absolute;width:1430;height:11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" fillcolor="#00a490" stroked="f" strokeweight="1pt"/>
                <v:rect id="Rectangle 28" o:spid="_x0000_s1030" style="position:absolute;top:2887;width:1435;height:86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" fillcolor="#5c88da" stroked="f" strokeweight="1pt"/>
                <v:rect id="Rectangle 33" o:spid="_x0000_s1031" style="position:absolute;top:5775;width:1435;height:5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" fillcolor="#f58022" stroked="f" strokeweight="1pt"/>
                <v:rect id="Rectangle 34" o:spid="_x0000_s1032" style="position:absolute;top:8662;width:1435;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" fillcolor="#b4bd00" stroked="f" strokeweight="1pt"/>
              </v:group>
              <w10:wrap anchorx="page" anchory="page"/>
              <w10:anchorlock/>
            </v:group>
          </w:pict>
        </mc:Fallback>
      </mc:AlternateContent>
    </w:r>
    <w:r>
      <w:rPr>
        <w:noProof/>
        <w:lang w:eastAsia="fr-FR"/>
      </w:rPr>
      <w:drawing>
        <wp:anchor distT="0" distB="0" distL="114300" distR="114300" simplePos="0" relativeHeight="251657216" behindDoc="1" locked="1" layoutInCell="1" allowOverlap="1" wp14:anchorId="148BAAF5" wp14:editId="4D2A37B8">
          <wp:simplePos x="0" y="0"/>
          <wp:positionH relativeFrom="page">
            <wp:posOffset>716280</wp:posOffset>
          </wp:positionH>
          <wp:positionV relativeFrom="page">
            <wp:posOffset>3775710</wp:posOffset>
          </wp:positionV>
          <wp:extent cx="3059430" cy="3059430"/>
          <wp:effectExtent l="0" t="0" r="7620" b="762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ffice 2016\Pictures\0 copie.jpg"/>
                  <pic:cNvPicPr>
                    <a:picLocks noChangeAspect="1" noChangeArrowheads="1"/>
                  </pic:cNvPicPr>
                </pic:nvPicPr>
                <pic:blipFill>
                  <a:blip r:embed="rId13"/>
                  <a:stretch>
                    <a:fillRect/>
                  </a:stretch>
                </pic:blipFill>
                <pic:spPr bwMode="auto">
                  <a:xfrm>
                    <a:off x="0" y="0"/>
                    <a:ext cx="3059430" cy="3059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C1A1E3" w14:textId="77777777" w:rsidR="00564B2B" w:rsidRPr="00564B2B" w:rsidRDefault="00564B2B" w:rsidP="00564B2B">
    <w:pPr>
      <w:pStyle w:val="En-tte"/>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10910"/>
    <w:multiLevelType w:val="multilevel"/>
    <w:tmpl w:val="93B63944"/>
    <w:lvl w:ilvl="0">
      <w:start w:val="1"/>
      <w:numFmt w:val="bullet"/>
      <w:pStyle w:val="EncPuce2"/>
      <w:lvlText w:val=""/>
      <w:lvlJc w:val="left"/>
      <w:pPr>
        <w:tabs>
          <w:tab w:val="num" w:pos="369"/>
        </w:tabs>
        <w:ind w:left="369" w:hanging="193"/>
      </w:pPr>
      <w:rPr>
        <w:rFonts w:ascii="Symbol" w:hAnsi="Symbol" w:hint="default"/>
        <w:b/>
        <w:i w:val="0"/>
        <w:color w:val="D2005E" w:themeColor="accent6"/>
        <w:w w:val="110"/>
        <w:sz w:val="22"/>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1DD2F3E"/>
    <w:multiLevelType w:val="multilevel"/>
    <w:tmpl w:val="4FA49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B779C4"/>
    <w:multiLevelType w:val="hybridMultilevel"/>
    <w:tmpl w:val="4172FDF2"/>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3" w15:restartNumberingAfterBreak="0">
    <w:nsid w:val="128D5095"/>
    <w:multiLevelType w:val="multilevel"/>
    <w:tmpl w:val="3AB49C8C"/>
    <w:lvl w:ilvl="0">
      <w:start w:val="1"/>
      <w:numFmt w:val="decimal"/>
      <w:pStyle w:val="Titre1"/>
      <w:lvlText w:val="%1"/>
      <w:lvlJc w:val="left"/>
      <w:pPr>
        <w:ind w:left="0" w:firstLine="227"/>
      </w:pPr>
      <w:rPr>
        <w:rFonts w:asciiTheme="minorHAnsi" w:hAnsiTheme="minorHAnsi" w:hint="default"/>
        <w:b/>
        <w:i w:val="0"/>
        <w:sz w:val="60"/>
      </w:rPr>
    </w:lvl>
    <w:lvl w:ilvl="1">
      <w:start w:val="1"/>
      <w:numFmt w:val="none"/>
      <w:pStyle w:val="Titre2"/>
      <w:suff w:val="nothing"/>
      <w:lvlText w:val=""/>
      <w:lvlJc w:val="left"/>
      <w:pPr>
        <w:ind w:left="0" w:firstLine="0"/>
      </w:pPr>
      <w:rPr>
        <w:rFonts w:hint="default"/>
      </w:rPr>
    </w:lvl>
    <w:lvl w:ilvl="2">
      <w:start w:val="1"/>
      <w:numFmt w:val="none"/>
      <w:pStyle w:val="Titre3"/>
      <w:suff w:val="nothing"/>
      <w:lvlText w:val=""/>
      <w:lvlJc w:val="left"/>
      <w:pPr>
        <w:ind w:left="0" w:firstLine="0"/>
      </w:pPr>
      <w:rPr>
        <w:rFonts w:hint="default"/>
      </w:rPr>
    </w:lvl>
    <w:lvl w:ilvl="3">
      <w:start w:val="1"/>
      <w:numFmt w:val="none"/>
      <w:pStyle w:val="Titre4"/>
      <w:suff w:val="nothing"/>
      <w:lvlText w:val=""/>
      <w:lvlJc w:val="left"/>
      <w:pPr>
        <w:ind w:left="0" w:firstLine="0"/>
      </w:pPr>
      <w:rPr>
        <w:rFonts w:hint="default"/>
      </w:rPr>
    </w:lvl>
    <w:lvl w:ilvl="4">
      <w:start w:val="1"/>
      <w:numFmt w:val="none"/>
      <w:pStyle w:val="Titre5"/>
      <w:suff w:val="nothing"/>
      <w:lvlText w:val=""/>
      <w:lvlJc w:val="left"/>
      <w:pPr>
        <w:ind w:left="0" w:firstLine="0"/>
      </w:pPr>
      <w:rPr>
        <w:rFonts w:hint="default"/>
      </w:rPr>
    </w:lvl>
    <w:lvl w:ilvl="5">
      <w:start w:val="1"/>
      <w:numFmt w:val="none"/>
      <w:pStyle w:val="Titre6"/>
      <w:suff w:val="nothing"/>
      <w:lvlText w:val=""/>
      <w:lvlJc w:val="left"/>
      <w:pPr>
        <w:ind w:left="0" w:firstLine="0"/>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4" w15:restartNumberingAfterBreak="0">
    <w:nsid w:val="22F83660"/>
    <w:multiLevelType w:val="multilevel"/>
    <w:tmpl w:val="5A6A26F2"/>
    <w:lvl w:ilvl="0">
      <w:start w:val="1"/>
      <w:numFmt w:val="bullet"/>
      <w:pStyle w:val="Findudocument"/>
      <w:suff w:val="nothing"/>
      <w:lvlText w:val="_"/>
      <w:lvlJc w:val="left"/>
      <w:pPr>
        <w:ind w:left="0" w:firstLine="0"/>
      </w:pPr>
      <w:rPr>
        <w:rFonts w:asciiTheme="minorHAnsi" w:hAnsiTheme="minorHAnsi" w:hint="default"/>
        <w:w w:val="500"/>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2C3519B4"/>
    <w:multiLevelType w:val="multilevel"/>
    <w:tmpl w:val="D4601CB4"/>
    <w:lvl w:ilvl="0">
      <w:start w:val="1"/>
      <w:numFmt w:val="none"/>
      <w:pStyle w:val="InfoUtilisateur"/>
      <w:suff w:val="nothing"/>
      <w:lvlText w:val="• INFO UTILISATEUR : "/>
      <w:lvlJc w:val="left"/>
      <w:pPr>
        <w:ind w:left="0" w:firstLine="0"/>
      </w:pPr>
      <w:rPr>
        <w:rFonts w:hint="default"/>
        <w:b/>
        <w:i/>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380C706C"/>
    <w:multiLevelType w:val="multilevel"/>
    <w:tmpl w:val="4E8CE752"/>
    <w:lvl w:ilvl="0">
      <w:start w:val="1"/>
      <w:numFmt w:val="none"/>
      <w:pStyle w:val="Infotexte"/>
      <w:suff w:val="nothing"/>
      <w:lvlText w:val=""/>
      <w:lvlJc w:val="left"/>
      <w:pPr>
        <w:ind w:left="0" w:firstLine="0"/>
      </w:pPr>
      <w:rPr>
        <w:rFonts w:hint="default"/>
        <w:color w:val="FFFFFF" w:themeColor="background2"/>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55DA63E2"/>
    <w:multiLevelType w:val="hybridMultilevel"/>
    <w:tmpl w:val="881638AC"/>
    <w:lvl w:ilvl="0" w:tplc="978431F2">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C697EC7"/>
    <w:multiLevelType w:val="hybridMultilevel"/>
    <w:tmpl w:val="B858A1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A2671F0"/>
    <w:multiLevelType w:val="hybridMultilevel"/>
    <w:tmpl w:val="CD4A41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E5C14A8"/>
    <w:multiLevelType w:val="multilevel"/>
    <w:tmpl w:val="4AC857C6"/>
    <w:lvl w:ilvl="0">
      <w:start w:val="1"/>
      <w:numFmt w:val="bullet"/>
      <w:pStyle w:val="EncPuce1"/>
      <w:lvlText w:val=""/>
      <w:lvlJc w:val="left"/>
      <w:pPr>
        <w:tabs>
          <w:tab w:val="num" w:pos="369"/>
        </w:tabs>
        <w:ind w:left="369" w:hanging="193"/>
      </w:pPr>
      <w:rPr>
        <w:rFonts w:ascii="Symbol" w:hAnsi="Symbol" w:hint="default"/>
        <w:b/>
        <w:i w:val="0"/>
        <w:color w:val="D2005E" w:themeColor="accent6"/>
        <w:w w:val="110"/>
        <w:sz w:val="22"/>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729A4E67"/>
    <w:multiLevelType w:val="multilevel"/>
    <w:tmpl w:val="25FCAE7A"/>
    <w:lvl w:ilvl="0">
      <w:start w:val="1"/>
      <w:numFmt w:val="bullet"/>
      <w:pStyle w:val="Listepuces"/>
      <w:lvlText w:val=""/>
      <w:lvlJc w:val="left"/>
      <w:pPr>
        <w:tabs>
          <w:tab w:val="num" w:pos="170"/>
        </w:tabs>
        <w:ind w:left="170" w:hanging="170"/>
      </w:pPr>
      <w:rPr>
        <w:rFonts w:ascii="Symbol" w:hAnsi="Symbol" w:hint="default"/>
        <w:color w:val="505050" w:themeColor="text2"/>
        <w:sz w:val="22"/>
      </w:rPr>
    </w:lvl>
    <w:lvl w:ilvl="1">
      <w:start w:val="1"/>
      <w:numFmt w:val="bullet"/>
      <w:pStyle w:val="Listepuces2"/>
      <w:lvlText w:val=""/>
      <w:lvlJc w:val="left"/>
      <w:pPr>
        <w:tabs>
          <w:tab w:val="num" w:pos="454"/>
        </w:tabs>
        <w:ind w:left="454" w:hanging="227"/>
      </w:pPr>
      <w:rPr>
        <w:rFonts w:ascii="Symbol" w:hAnsi="Symbol" w:hint="default"/>
        <w:b/>
        <w:i w:val="0"/>
        <w:color w:val="D2005E" w:themeColor="accent6"/>
        <w:position w:val="1"/>
        <w:sz w:val="23"/>
      </w:rPr>
    </w:lvl>
    <w:lvl w:ilvl="2">
      <w:start w:val="1"/>
      <w:numFmt w:val="bullet"/>
      <w:pStyle w:val="Listepuces3"/>
      <w:lvlText w:val=""/>
      <w:lvlJc w:val="left"/>
      <w:pPr>
        <w:tabs>
          <w:tab w:val="num" w:pos="539"/>
        </w:tabs>
        <w:ind w:left="539" w:hanging="114"/>
      </w:pPr>
      <w:rPr>
        <w:rFonts w:ascii="Symbol" w:hAnsi="Symbol" w:hint="default"/>
        <w:b/>
        <w:i w:val="0"/>
        <w:color w:val="69B3E7" w:themeColor="accent4"/>
        <w:position w:val="2"/>
        <w:sz w:val="16"/>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72D23DD6"/>
    <w:multiLevelType w:val="multilevel"/>
    <w:tmpl w:val="722A23AC"/>
    <w:lvl w:ilvl="0">
      <w:start w:val="1"/>
      <w:numFmt w:val="decimal"/>
      <w:pStyle w:val="Numros"/>
      <w:lvlText w:val="%1."/>
      <w:lvlJc w:val="left"/>
      <w:pPr>
        <w:tabs>
          <w:tab w:val="num" w:pos="227"/>
        </w:tabs>
        <w:ind w:left="227" w:hanging="227"/>
      </w:pPr>
      <w:rPr>
        <w:rFonts w:hint="default"/>
        <w:color w:val="5C88DA" w:themeColor="accent1"/>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3" w15:restartNumberingAfterBreak="0">
    <w:nsid w:val="77600249"/>
    <w:multiLevelType w:val="hybridMultilevel"/>
    <w:tmpl w:val="6A7EF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7B824AD"/>
    <w:multiLevelType w:val="multilevel"/>
    <w:tmpl w:val="5644CEA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43886463">
    <w:abstractNumId w:val="11"/>
  </w:num>
  <w:num w:numId="2" w16cid:durableId="953370225">
    <w:abstractNumId w:val="4"/>
  </w:num>
  <w:num w:numId="3" w16cid:durableId="1255674246">
    <w:abstractNumId w:val="12"/>
  </w:num>
  <w:num w:numId="4" w16cid:durableId="497579698">
    <w:abstractNumId w:val="6"/>
  </w:num>
  <w:num w:numId="5" w16cid:durableId="116724234">
    <w:abstractNumId w:val="3"/>
  </w:num>
  <w:num w:numId="6" w16cid:durableId="1966496303">
    <w:abstractNumId w:val="10"/>
  </w:num>
  <w:num w:numId="7" w16cid:durableId="178930932">
    <w:abstractNumId w:val="5"/>
  </w:num>
  <w:num w:numId="8" w16cid:durableId="2044405463">
    <w:abstractNumId w:val="0"/>
  </w:num>
  <w:num w:numId="9" w16cid:durableId="349533297">
    <w:abstractNumId w:val="7"/>
  </w:num>
  <w:num w:numId="10" w16cid:durableId="1258054776">
    <w:abstractNumId w:val="8"/>
  </w:num>
  <w:num w:numId="11" w16cid:durableId="671294339">
    <w:abstractNumId w:val="9"/>
  </w:num>
  <w:num w:numId="12" w16cid:durableId="1867938904">
    <w:abstractNumId w:val="1"/>
  </w:num>
  <w:num w:numId="13" w16cid:durableId="2012835206">
    <w:abstractNumId w:val="2"/>
  </w:num>
  <w:num w:numId="14" w16cid:durableId="144009675">
    <w:abstractNumId w:val="13"/>
  </w:num>
  <w:num w:numId="15" w16cid:durableId="489450186">
    <w:abstractNumId w:val="14"/>
    <w:lvlOverride w:ilvl="0">
      <w:startOverride w:val="1"/>
    </w:lvlOverride>
  </w:num>
  <w:num w:numId="16" w16cid:durableId="1122726057">
    <w:abstractNumId w:val="14"/>
    <w:lvlOverride w:ilvl="0"/>
    <w:lvlOverride w:ilvl="1">
      <w:startOverride w:val="1"/>
    </w:lvlOverride>
  </w:num>
  <w:num w:numId="17" w16cid:durableId="215511374">
    <w:abstractNumId w:val="14"/>
    <w:lvlOverride w:ilvl="0"/>
    <w:lvlOverride w:ilvl="1">
      <w:startOverride w:val="1"/>
    </w:lvlOverride>
  </w:num>
  <w:num w:numId="18" w16cid:durableId="1682780595">
    <w:abstractNumId w:val="14"/>
    <w:lvlOverride w:ilvl="0"/>
    <w:lvlOverride w:ilvl="1"/>
    <w:lvlOverride w:ilvl="2">
      <w:startOverride w:val="1"/>
    </w:lvlOverride>
  </w:num>
  <w:num w:numId="19" w16cid:durableId="779837053">
    <w:abstractNumId w:val="14"/>
    <w:lvlOverride w:ilvl="0"/>
    <w:lvlOverride w:ilvl="1"/>
    <w:lvlOverride w:ilvl="2">
      <w:startOverride w:val="1"/>
    </w:lvlOverride>
  </w:num>
  <w:num w:numId="20" w16cid:durableId="500966888">
    <w:abstractNumId w:val="14"/>
    <w:lvlOverride w:ilvl="0"/>
    <w:lvlOverride w:ilvl="1"/>
    <w:lvlOverride w:ilvl="2">
      <w:startOverride w:val="1"/>
    </w:lvlOverride>
  </w:num>
  <w:num w:numId="21" w16cid:durableId="491795064">
    <w:abstractNumId w:val="14"/>
    <w:lvlOverride w:ilvl="0"/>
    <w:lvlOverride w:ilvl="1"/>
    <w:lvlOverride w:ilvl="2">
      <w:startOverride w:val="1"/>
    </w:lvlOverride>
  </w:num>
  <w:num w:numId="22" w16cid:durableId="1311178872">
    <w:abstractNumId w:val="14"/>
    <w:lvlOverride w:ilvl="0"/>
    <w:lvlOverride w:ilvl="1"/>
    <w:lvlOverride w:ilvl="2">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proofState w:spelling="clean" w:grammar="clean"/>
  <w:attachedTemplate r:id="rId1"/>
  <w:stylePaneFormatFilter w:val="D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1"/>
  <w:defaultTabStop w:val="708"/>
  <w:hyphenationZone w:val="510"/>
  <w:doNotHyphenateCaps/>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7E1D"/>
    <w:rsid w:val="000037C6"/>
    <w:rsid w:val="00005958"/>
    <w:rsid w:val="000141F2"/>
    <w:rsid w:val="00014AD7"/>
    <w:rsid w:val="00014AEA"/>
    <w:rsid w:val="00014C12"/>
    <w:rsid w:val="00014C2F"/>
    <w:rsid w:val="00016A09"/>
    <w:rsid w:val="00017284"/>
    <w:rsid w:val="0002133A"/>
    <w:rsid w:val="000240E3"/>
    <w:rsid w:val="00024848"/>
    <w:rsid w:val="00027264"/>
    <w:rsid w:val="0003437F"/>
    <w:rsid w:val="0003560D"/>
    <w:rsid w:val="00036E8C"/>
    <w:rsid w:val="00041E58"/>
    <w:rsid w:val="000420E7"/>
    <w:rsid w:val="000435BE"/>
    <w:rsid w:val="00044991"/>
    <w:rsid w:val="00050004"/>
    <w:rsid w:val="0005064E"/>
    <w:rsid w:val="00050E03"/>
    <w:rsid w:val="00051163"/>
    <w:rsid w:val="00053060"/>
    <w:rsid w:val="00061676"/>
    <w:rsid w:val="00063493"/>
    <w:rsid w:val="0006368E"/>
    <w:rsid w:val="00063972"/>
    <w:rsid w:val="00063F30"/>
    <w:rsid w:val="0007016D"/>
    <w:rsid w:val="000728B8"/>
    <w:rsid w:val="00072FAF"/>
    <w:rsid w:val="000739A3"/>
    <w:rsid w:val="00075100"/>
    <w:rsid w:val="000812FE"/>
    <w:rsid w:val="0008230B"/>
    <w:rsid w:val="00083A29"/>
    <w:rsid w:val="00083D8F"/>
    <w:rsid w:val="00085D16"/>
    <w:rsid w:val="0008678A"/>
    <w:rsid w:val="000920C0"/>
    <w:rsid w:val="000966DF"/>
    <w:rsid w:val="000A190E"/>
    <w:rsid w:val="000A4E2B"/>
    <w:rsid w:val="000A5536"/>
    <w:rsid w:val="000A6582"/>
    <w:rsid w:val="000A6A76"/>
    <w:rsid w:val="000B3940"/>
    <w:rsid w:val="000B396F"/>
    <w:rsid w:val="000B3FEA"/>
    <w:rsid w:val="000B4DA3"/>
    <w:rsid w:val="000B54C1"/>
    <w:rsid w:val="000C2835"/>
    <w:rsid w:val="000C313A"/>
    <w:rsid w:val="000C3C11"/>
    <w:rsid w:val="000C4825"/>
    <w:rsid w:val="000C5095"/>
    <w:rsid w:val="000C5513"/>
    <w:rsid w:val="000D6393"/>
    <w:rsid w:val="000D6C2D"/>
    <w:rsid w:val="000D7F60"/>
    <w:rsid w:val="000E0D6D"/>
    <w:rsid w:val="000E30DB"/>
    <w:rsid w:val="000E5126"/>
    <w:rsid w:val="000E6515"/>
    <w:rsid w:val="000E7DF3"/>
    <w:rsid w:val="000F2D2C"/>
    <w:rsid w:val="000F3128"/>
    <w:rsid w:val="000F416E"/>
    <w:rsid w:val="00105016"/>
    <w:rsid w:val="0010731A"/>
    <w:rsid w:val="001076A8"/>
    <w:rsid w:val="00110630"/>
    <w:rsid w:val="0011373F"/>
    <w:rsid w:val="001164A6"/>
    <w:rsid w:val="00116C3B"/>
    <w:rsid w:val="00121C94"/>
    <w:rsid w:val="00122FEF"/>
    <w:rsid w:val="001235FC"/>
    <w:rsid w:val="00125258"/>
    <w:rsid w:val="00125D37"/>
    <w:rsid w:val="00127F39"/>
    <w:rsid w:val="00130635"/>
    <w:rsid w:val="00132484"/>
    <w:rsid w:val="00133184"/>
    <w:rsid w:val="00143438"/>
    <w:rsid w:val="00143900"/>
    <w:rsid w:val="00150233"/>
    <w:rsid w:val="00155329"/>
    <w:rsid w:val="00155B95"/>
    <w:rsid w:val="00156A09"/>
    <w:rsid w:val="001621B6"/>
    <w:rsid w:val="00162C28"/>
    <w:rsid w:val="00162F52"/>
    <w:rsid w:val="00163940"/>
    <w:rsid w:val="00164EEB"/>
    <w:rsid w:val="00167939"/>
    <w:rsid w:val="001710FC"/>
    <w:rsid w:val="00175B6D"/>
    <w:rsid w:val="00176539"/>
    <w:rsid w:val="00176779"/>
    <w:rsid w:val="001778D8"/>
    <w:rsid w:val="001800E6"/>
    <w:rsid w:val="00180D4B"/>
    <w:rsid w:val="00180DA3"/>
    <w:rsid w:val="00181470"/>
    <w:rsid w:val="001875AF"/>
    <w:rsid w:val="00195308"/>
    <w:rsid w:val="00195D96"/>
    <w:rsid w:val="00195F4C"/>
    <w:rsid w:val="0019667F"/>
    <w:rsid w:val="001A1D89"/>
    <w:rsid w:val="001A24E5"/>
    <w:rsid w:val="001A65FE"/>
    <w:rsid w:val="001B07EF"/>
    <w:rsid w:val="001B17D8"/>
    <w:rsid w:val="001B1AD5"/>
    <w:rsid w:val="001B308C"/>
    <w:rsid w:val="001B3DCB"/>
    <w:rsid w:val="001B6494"/>
    <w:rsid w:val="001B78E6"/>
    <w:rsid w:val="001C46D5"/>
    <w:rsid w:val="001C6107"/>
    <w:rsid w:val="001C6FD9"/>
    <w:rsid w:val="001D5DE5"/>
    <w:rsid w:val="001D6AE8"/>
    <w:rsid w:val="001E0991"/>
    <w:rsid w:val="001F0266"/>
    <w:rsid w:val="001F0E76"/>
    <w:rsid w:val="001F0F25"/>
    <w:rsid w:val="001F5430"/>
    <w:rsid w:val="001F762A"/>
    <w:rsid w:val="001F7EDE"/>
    <w:rsid w:val="001F7F28"/>
    <w:rsid w:val="00202E98"/>
    <w:rsid w:val="00203A90"/>
    <w:rsid w:val="00212CEF"/>
    <w:rsid w:val="00213570"/>
    <w:rsid w:val="00214186"/>
    <w:rsid w:val="00216DC5"/>
    <w:rsid w:val="002176BF"/>
    <w:rsid w:val="00222C09"/>
    <w:rsid w:val="0022307D"/>
    <w:rsid w:val="00223BC4"/>
    <w:rsid w:val="00227E34"/>
    <w:rsid w:val="00230EDF"/>
    <w:rsid w:val="00231589"/>
    <w:rsid w:val="00231A4D"/>
    <w:rsid w:val="00234167"/>
    <w:rsid w:val="00236224"/>
    <w:rsid w:val="002415C7"/>
    <w:rsid w:val="002430B8"/>
    <w:rsid w:val="00243A54"/>
    <w:rsid w:val="00246321"/>
    <w:rsid w:val="00246552"/>
    <w:rsid w:val="00246AC1"/>
    <w:rsid w:val="00247C93"/>
    <w:rsid w:val="00250C75"/>
    <w:rsid w:val="002524B9"/>
    <w:rsid w:val="00253EDB"/>
    <w:rsid w:val="00255DDF"/>
    <w:rsid w:val="00257448"/>
    <w:rsid w:val="0026161A"/>
    <w:rsid w:val="00265465"/>
    <w:rsid w:val="00273717"/>
    <w:rsid w:val="00276FDA"/>
    <w:rsid w:val="0027768E"/>
    <w:rsid w:val="00277E79"/>
    <w:rsid w:val="00284512"/>
    <w:rsid w:val="00290AF2"/>
    <w:rsid w:val="00293927"/>
    <w:rsid w:val="00293B4E"/>
    <w:rsid w:val="00295D0F"/>
    <w:rsid w:val="00296065"/>
    <w:rsid w:val="00297C06"/>
    <w:rsid w:val="002A0C08"/>
    <w:rsid w:val="002A2A0B"/>
    <w:rsid w:val="002A47D0"/>
    <w:rsid w:val="002A7AA4"/>
    <w:rsid w:val="002A7FC7"/>
    <w:rsid w:val="002B0C90"/>
    <w:rsid w:val="002B0E8D"/>
    <w:rsid w:val="002B17F2"/>
    <w:rsid w:val="002B39C6"/>
    <w:rsid w:val="002B7F62"/>
    <w:rsid w:val="002C0A3B"/>
    <w:rsid w:val="002C3098"/>
    <w:rsid w:val="002C4048"/>
    <w:rsid w:val="002C56FC"/>
    <w:rsid w:val="002C63CF"/>
    <w:rsid w:val="002C6E9F"/>
    <w:rsid w:val="002C71B3"/>
    <w:rsid w:val="002C7ECF"/>
    <w:rsid w:val="002D0A28"/>
    <w:rsid w:val="002D4B86"/>
    <w:rsid w:val="002D4C26"/>
    <w:rsid w:val="002D58E7"/>
    <w:rsid w:val="002D5B73"/>
    <w:rsid w:val="002E3F3F"/>
    <w:rsid w:val="002E4FAE"/>
    <w:rsid w:val="002E613F"/>
    <w:rsid w:val="002E71D6"/>
    <w:rsid w:val="002F000C"/>
    <w:rsid w:val="002F61B4"/>
    <w:rsid w:val="002F7B99"/>
    <w:rsid w:val="0030003C"/>
    <w:rsid w:val="00301BAA"/>
    <w:rsid w:val="00302868"/>
    <w:rsid w:val="00303A7A"/>
    <w:rsid w:val="00303AC0"/>
    <w:rsid w:val="00306EFF"/>
    <w:rsid w:val="003122C1"/>
    <w:rsid w:val="00312D63"/>
    <w:rsid w:val="00313DE4"/>
    <w:rsid w:val="003148AF"/>
    <w:rsid w:val="00317857"/>
    <w:rsid w:val="00317E0D"/>
    <w:rsid w:val="003201C8"/>
    <w:rsid w:val="003206CC"/>
    <w:rsid w:val="00321ED5"/>
    <w:rsid w:val="00325330"/>
    <w:rsid w:val="00326B3F"/>
    <w:rsid w:val="0032730B"/>
    <w:rsid w:val="00345EE3"/>
    <w:rsid w:val="0035109F"/>
    <w:rsid w:val="00352D6F"/>
    <w:rsid w:val="00352FBE"/>
    <w:rsid w:val="00353D3B"/>
    <w:rsid w:val="003617E7"/>
    <w:rsid w:val="00364D5C"/>
    <w:rsid w:val="00364E27"/>
    <w:rsid w:val="00367E7E"/>
    <w:rsid w:val="00370F9D"/>
    <w:rsid w:val="003730AF"/>
    <w:rsid w:val="003742FE"/>
    <w:rsid w:val="00375538"/>
    <w:rsid w:val="00382E7D"/>
    <w:rsid w:val="003833AB"/>
    <w:rsid w:val="00384867"/>
    <w:rsid w:val="003848C9"/>
    <w:rsid w:val="00384AFF"/>
    <w:rsid w:val="003855A7"/>
    <w:rsid w:val="00385A54"/>
    <w:rsid w:val="00385D31"/>
    <w:rsid w:val="0039085E"/>
    <w:rsid w:val="00391B4D"/>
    <w:rsid w:val="00394B8F"/>
    <w:rsid w:val="00395938"/>
    <w:rsid w:val="00395FD9"/>
    <w:rsid w:val="003A07A0"/>
    <w:rsid w:val="003A58D0"/>
    <w:rsid w:val="003A6AD2"/>
    <w:rsid w:val="003A6DA6"/>
    <w:rsid w:val="003B4F14"/>
    <w:rsid w:val="003B59A9"/>
    <w:rsid w:val="003B5AFC"/>
    <w:rsid w:val="003B7018"/>
    <w:rsid w:val="003B74C7"/>
    <w:rsid w:val="003C1194"/>
    <w:rsid w:val="003C12B5"/>
    <w:rsid w:val="003C13FD"/>
    <w:rsid w:val="003C150A"/>
    <w:rsid w:val="003C2114"/>
    <w:rsid w:val="003C24E9"/>
    <w:rsid w:val="003C3EDD"/>
    <w:rsid w:val="003C45C5"/>
    <w:rsid w:val="003C4735"/>
    <w:rsid w:val="003C616E"/>
    <w:rsid w:val="003C6928"/>
    <w:rsid w:val="003C718E"/>
    <w:rsid w:val="003D0BC4"/>
    <w:rsid w:val="003D5802"/>
    <w:rsid w:val="003D6062"/>
    <w:rsid w:val="003E19FA"/>
    <w:rsid w:val="003E266B"/>
    <w:rsid w:val="003E29E8"/>
    <w:rsid w:val="003E3BAD"/>
    <w:rsid w:val="003E4011"/>
    <w:rsid w:val="003E4F4C"/>
    <w:rsid w:val="003E5B3E"/>
    <w:rsid w:val="003E654B"/>
    <w:rsid w:val="003E7557"/>
    <w:rsid w:val="003F78D8"/>
    <w:rsid w:val="004015E9"/>
    <w:rsid w:val="00403659"/>
    <w:rsid w:val="00410AB1"/>
    <w:rsid w:val="00412AC1"/>
    <w:rsid w:val="00417AA7"/>
    <w:rsid w:val="004219BA"/>
    <w:rsid w:val="0042324D"/>
    <w:rsid w:val="00423992"/>
    <w:rsid w:val="00424ACF"/>
    <w:rsid w:val="004250B8"/>
    <w:rsid w:val="00427376"/>
    <w:rsid w:val="00431098"/>
    <w:rsid w:val="004317AE"/>
    <w:rsid w:val="0043219D"/>
    <w:rsid w:val="00432314"/>
    <w:rsid w:val="00434052"/>
    <w:rsid w:val="00436BDD"/>
    <w:rsid w:val="00437E90"/>
    <w:rsid w:val="004511E1"/>
    <w:rsid w:val="0045301D"/>
    <w:rsid w:val="00454371"/>
    <w:rsid w:val="00455672"/>
    <w:rsid w:val="00455C3E"/>
    <w:rsid w:val="00461F04"/>
    <w:rsid w:val="0046226D"/>
    <w:rsid w:val="00465DA4"/>
    <w:rsid w:val="00472E78"/>
    <w:rsid w:val="00474B73"/>
    <w:rsid w:val="00477AAF"/>
    <w:rsid w:val="0048064E"/>
    <w:rsid w:val="004835AA"/>
    <w:rsid w:val="004840C3"/>
    <w:rsid w:val="00485136"/>
    <w:rsid w:val="00486C71"/>
    <w:rsid w:val="00487A6F"/>
    <w:rsid w:val="00492F46"/>
    <w:rsid w:val="004935ED"/>
    <w:rsid w:val="00493FAF"/>
    <w:rsid w:val="00494D6D"/>
    <w:rsid w:val="00495657"/>
    <w:rsid w:val="0049569A"/>
    <w:rsid w:val="004A007F"/>
    <w:rsid w:val="004A3738"/>
    <w:rsid w:val="004A499A"/>
    <w:rsid w:val="004A65BC"/>
    <w:rsid w:val="004B0313"/>
    <w:rsid w:val="004B18A2"/>
    <w:rsid w:val="004B28DA"/>
    <w:rsid w:val="004B2FE2"/>
    <w:rsid w:val="004B6D3F"/>
    <w:rsid w:val="004B6D4F"/>
    <w:rsid w:val="004B7B7F"/>
    <w:rsid w:val="004C0E7C"/>
    <w:rsid w:val="004C0FC9"/>
    <w:rsid w:val="004C4B8B"/>
    <w:rsid w:val="004C56DF"/>
    <w:rsid w:val="004C7481"/>
    <w:rsid w:val="004D19DE"/>
    <w:rsid w:val="004D317B"/>
    <w:rsid w:val="004D551C"/>
    <w:rsid w:val="004E0D8A"/>
    <w:rsid w:val="004E1236"/>
    <w:rsid w:val="004E3872"/>
    <w:rsid w:val="004E3E6F"/>
    <w:rsid w:val="004E4ABE"/>
    <w:rsid w:val="004E574A"/>
    <w:rsid w:val="004E634F"/>
    <w:rsid w:val="004E6C2F"/>
    <w:rsid w:val="004F23A2"/>
    <w:rsid w:val="004F33B9"/>
    <w:rsid w:val="004F4D88"/>
    <w:rsid w:val="004F7336"/>
    <w:rsid w:val="005032FD"/>
    <w:rsid w:val="005033A2"/>
    <w:rsid w:val="005037B4"/>
    <w:rsid w:val="00503F52"/>
    <w:rsid w:val="00507932"/>
    <w:rsid w:val="00507B49"/>
    <w:rsid w:val="00507B9B"/>
    <w:rsid w:val="005119B8"/>
    <w:rsid w:val="00511BE8"/>
    <w:rsid w:val="00511D39"/>
    <w:rsid w:val="005130DD"/>
    <w:rsid w:val="00514F61"/>
    <w:rsid w:val="00517942"/>
    <w:rsid w:val="00521BB5"/>
    <w:rsid w:val="0052478B"/>
    <w:rsid w:val="00525EE5"/>
    <w:rsid w:val="00526CCC"/>
    <w:rsid w:val="005307D3"/>
    <w:rsid w:val="00540384"/>
    <w:rsid w:val="0054745A"/>
    <w:rsid w:val="00552842"/>
    <w:rsid w:val="0056050A"/>
    <w:rsid w:val="00560F66"/>
    <w:rsid w:val="00561889"/>
    <w:rsid w:val="00563276"/>
    <w:rsid w:val="00564B2B"/>
    <w:rsid w:val="005664F8"/>
    <w:rsid w:val="0056759F"/>
    <w:rsid w:val="00572C11"/>
    <w:rsid w:val="00572D91"/>
    <w:rsid w:val="0057395A"/>
    <w:rsid w:val="0057396C"/>
    <w:rsid w:val="00574656"/>
    <w:rsid w:val="005765FF"/>
    <w:rsid w:val="00576777"/>
    <w:rsid w:val="00576DB0"/>
    <w:rsid w:val="00584332"/>
    <w:rsid w:val="0058443D"/>
    <w:rsid w:val="005853A8"/>
    <w:rsid w:val="00586C8F"/>
    <w:rsid w:val="0059076B"/>
    <w:rsid w:val="0059326B"/>
    <w:rsid w:val="005953FD"/>
    <w:rsid w:val="005961D1"/>
    <w:rsid w:val="0059741E"/>
    <w:rsid w:val="00597661"/>
    <w:rsid w:val="00597761"/>
    <w:rsid w:val="005A082C"/>
    <w:rsid w:val="005A0A8A"/>
    <w:rsid w:val="005A0C9E"/>
    <w:rsid w:val="005A3DE9"/>
    <w:rsid w:val="005A758C"/>
    <w:rsid w:val="005B05AE"/>
    <w:rsid w:val="005B6E6F"/>
    <w:rsid w:val="005B71C0"/>
    <w:rsid w:val="005C6CD3"/>
    <w:rsid w:val="005C7942"/>
    <w:rsid w:val="005D06DC"/>
    <w:rsid w:val="005D1108"/>
    <w:rsid w:val="005D2C6B"/>
    <w:rsid w:val="005D40DD"/>
    <w:rsid w:val="005D53F4"/>
    <w:rsid w:val="005D54C3"/>
    <w:rsid w:val="005D7B11"/>
    <w:rsid w:val="005E0E5B"/>
    <w:rsid w:val="005E16D8"/>
    <w:rsid w:val="005E1DF0"/>
    <w:rsid w:val="005E4DB4"/>
    <w:rsid w:val="005F0FCF"/>
    <w:rsid w:val="005F2677"/>
    <w:rsid w:val="005F2F14"/>
    <w:rsid w:val="005F3DE8"/>
    <w:rsid w:val="005F4229"/>
    <w:rsid w:val="005F436C"/>
    <w:rsid w:val="005F43B2"/>
    <w:rsid w:val="005F473D"/>
    <w:rsid w:val="005F4AEE"/>
    <w:rsid w:val="005F4FFE"/>
    <w:rsid w:val="005F7B09"/>
    <w:rsid w:val="00605362"/>
    <w:rsid w:val="00607358"/>
    <w:rsid w:val="0061042D"/>
    <w:rsid w:val="00610BCC"/>
    <w:rsid w:val="006110C7"/>
    <w:rsid w:val="0061439C"/>
    <w:rsid w:val="0061538F"/>
    <w:rsid w:val="00616E48"/>
    <w:rsid w:val="006211D2"/>
    <w:rsid w:val="0062713E"/>
    <w:rsid w:val="00633D8C"/>
    <w:rsid w:val="006349E2"/>
    <w:rsid w:val="00634FFE"/>
    <w:rsid w:val="00636E87"/>
    <w:rsid w:val="00653B27"/>
    <w:rsid w:val="00661F34"/>
    <w:rsid w:val="00662404"/>
    <w:rsid w:val="00662AB4"/>
    <w:rsid w:val="00664E92"/>
    <w:rsid w:val="00666CEC"/>
    <w:rsid w:val="006674C2"/>
    <w:rsid w:val="00667E47"/>
    <w:rsid w:val="0067059A"/>
    <w:rsid w:val="006724DC"/>
    <w:rsid w:val="00672F68"/>
    <w:rsid w:val="00674516"/>
    <w:rsid w:val="00680C7B"/>
    <w:rsid w:val="006860D8"/>
    <w:rsid w:val="0068656B"/>
    <w:rsid w:val="006869F6"/>
    <w:rsid w:val="00690796"/>
    <w:rsid w:val="0069405A"/>
    <w:rsid w:val="006A2A2D"/>
    <w:rsid w:val="006A3315"/>
    <w:rsid w:val="006A6020"/>
    <w:rsid w:val="006A7112"/>
    <w:rsid w:val="006B04CC"/>
    <w:rsid w:val="006B0C4B"/>
    <w:rsid w:val="006B2B0D"/>
    <w:rsid w:val="006B3C6D"/>
    <w:rsid w:val="006B723D"/>
    <w:rsid w:val="006C1649"/>
    <w:rsid w:val="006C2991"/>
    <w:rsid w:val="006C3D73"/>
    <w:rsid w:val="006C52AF"/>
    <w:rsid w:val="006C532B"/>
    <w:rsid w:val="006C6F39"/>
    <w:rsid w:val="006D04C4"/>
    <w:rsid w:val="006D3765"/>
    <w:rsid w:val="006D495A"/>
    <w:rsid w:val="006D6D19"/>
    <w:rsid w:val="006E24C8"/>
    <w:rsid w:val="006E2786"/>
    <w:rsid w:val="006E402C"/>
    <w:rsid w:val="006E4098"/>
    <w:rsid w:val="006F49BC"/>
    <w:rsid w:val="006F6C14"/>
    <w:rsid w:val="006F76EE"/>
    <w:rsid w:val="00702156"/>
    <w:rsid w:val="00702FDA"/>
    <w:rsid w:val="00703FBA"/>
    <w:rsid w:val="00704482"/>
    <w:rsid w:val="007049B3"/>
    <w:rsid w:val="00710298"/>
    <w:rsid w:val="00712B66"/>
    <w:rsid w:val="00715178"/>
    <w:rsid w:val="007156AE"/>
    <w:rsid w:val="00717464"/>
    <w:rsid w:val="007207E7"/>
    <w:rsid w:val="00726F6E"/>
    <w:rsid w:val="00727A05"/>
    <w:rsid w:val="0073426F"/>
    <w:rsid w:val="00734B93"/>
    <w:rsid w:val="00736D0F"/>
    <w:rsid w:val="00737ACD"/>
    <w:rsid w:val="00742C09"/>
    <w:rsid w:val="00743255"/>
    <w:rsid w:val="00743B4C"/>
    <w:rsid w:val="00750022"/>
    <w:rsid w:val="007507FA"/>
    <w:rsid w:val="00755B41"/>
    <w:rsid w:val="00756A4B"/>
    <w:rsid w:val="00756F35"/>
    <w:rsid w:val="00757855"/>
    <w:rsid w:val="00760497"/>
    <w:rsid w:val="007630E4"/>
    <w:rsid w:val="00763776"/>
    <w:rsid w:val="00764A7C"/>
    <w:rsid w:val="00764E8E"/>
    <w:rsid w:val="00767DFB"/>
    <w:rsid w:val="007714C6"/>
    <w:rsid w:val="00772535"/>
    <w:rsid w:val="00773BAA"/>
    <w:rsid w:val="00773D6B"/>
    <w:rsid w:val="00774260"/>
    <w:rsid w:val="00780202"/>
    <w:rsid w:val="00780423"/>
    <w:rsid w:val="00785062"/>
    <w:rsid w:val="00787430"/>
    <w:rsid w:val="00791705"/>
    <w:rsid w:val="00793AE4"/>
    <w:rsid w:val="007940E5"/>
    <w:rsid w:val="00794B68"/>
    <w:rsid w:val="00797C31"/>
    <w:rsid w:val="007A2D29"/>
    <w:rsid w:val="007A3B61"/>
    <w:rsid w:val="007A5776"/>
    <w:rsid w:val="007A652A"/>
    <w:rsid w:val="007A6878"/>
    <w:rsid w:val="007B210A"/>
    <w:rsid w:val="007B5553"/>
    <w:rsid w:val="007B5A05"/>
    <w:rsid w:val="007C0A8E"/>
    <w:rsid w:val="007C2936"/>
    <w:rsid w:val="007C44AF"/>
    <w:rsid w:val="007C45B2"/>
    <w:rsid w:val="007C6141"/>
    <w:rsid w:val="007D0E89"/>
    <w:rsid w:val="007D3B17"/>
    <w:rsid w:val="007D78A1"/>
    <w:rsid w:val="007E0877"/>
    <w:rsid w:val="007E1D9B"/>
    <w:rsid w:val="007E6B58"/>
    <w:rsid w:val="007F1D6B"/>
    <w:rsid w:val="007F2C8C"/>
    <w:rsid w:val="007F3902"/>
    <w:rsid w:val="007F512D"/>
    <w:rsid w:val="007F5487"/>
    <w:rsid w:val="007F7196"/>
    <w:rsid w:val="00801489"/>
    <w:rsid w:val="00802200"/>
    <w:rsid w:val="008062E3"/>
    <w:rsid w:val="008063F9"/>
    <w:rsid w:val="00807B46"/>
    <w:rsid w:val="0081097B"/>
    <w:rsid w:val="008110CB"/>
    <w:rsid w:val="0081268A"/>
    <w:rsid w:val="00814C50"/>
    <w:rsid w:val="008152B7"/>
    <w:rsid w:val="0081757D"/>
    <w:rsid w:val="00817F99"/>
    <w:rsid w:val="00823A6C"/>
    <w:rsid w:val="0082433D"/>
    <w:rsid w:val="00832853"/>
    <w:rsid w:val="00832E6D"/>
    <w:rsid w:val="00834EEF"/>
    <w:rsid w:val="0083688D"/>
    <w:rsid w:val="00836C22"/>
    <w:rsid w:val="0084055C"/>
    <w:rsid w:val="008424C0"/>
    <w:rsid w:val="00846B3D"/>
    <w:rsid w:val="00850E6F"/>
    <w:rsid w:val="00852147"/>
    <w:rsid w:val="00853FDC"/>
    <w:rsid w:val="00864973"/>
    <w:rsid w:val="008650A9"/>
    <w:rsid w:val="00865D95"/>
    <w:rsid w:val="00870D6D"/>
    <w:rsid w:val="00871A7D"/>
    <w:rsid w:val="00871C7C"/>
    <w:rsid w:val="00875C1A"/>
    <w:rsid w:val="0088207E"/>
    <w:rsid w:val="00885AD8"/>
    <w:rsid w:val="00887CD3"/>
    <w:rsid w:val="00892382"/>
    <w:rsid w:val="00894685"/>
    <w:rsid w:val="008A0457"/>
    <w:rsid w:val="008A14C6"/>
    <w:rsid w:val="008A254F"/>
    <w:rsid w:val="008A3369"/>
    <w:rsid w:val="008A79C0"/>
    <w:rsid w:val="008B045E"/>
    <w:rsid w:val="008B0745"/>
    <w:rsid w:val="008B0929"/>
    <w:rsid w:val="008B28BE"/>
    <w:rsid w:val="008B41C6"/>
    <w:rsid w:val="008B54F5"/>
    <w:rsid w:val="008B66BA"/>
    <w:rsid w:val="008C0876"/>
    <w:rsid w:val="008C3AD4"/>
    <w:rsid w:val="008C4871"/>
    <w:rsid w:val="008C59CE"/>
    <w:rsid w:val="008C5E50"/>
    <w:rsid w:val="008C6278"/>
    <w:rsid w:val="008D2047"/>
    <w:rsid w:val="008D5286"/>
    <w:rsid w:val="008D5BC0"/>
    <w:rsid w:val="008D7F79"/>
    <w:rsid w:val="008E243E"/>
    <w:rsid w:val="008E27ED"/>
    <w:rsid w:val="008F331C"/>
    <w:rsid w:val="008F6FCB"/>
    <w:rsid w:val="008F7C24"/>
    <w:rsid w:val="009013C3"/>
    <w:rsid w:val="0090168B"/>
    <w:rsid w:val="009017D0"/>
    <w:rsid w:val="00901D75"/>
    <w:rsid w:val="00902A68"/>
    <w:rsid w:val="00903E02"/>
    <w:rsid w:val="00904E58"/>
    <w:rsid w:val="00905F13"/>
    <w:rsid w:val="00906724"/>
    <w:rsid w:val="0090743F"/>
    <w:rsid w:val="00907B44"/>
    <w:rsid w:val="009102FF"/>
    <w:rsid w:val="00911B06"/>
    <w:rsid w:val="009135B2"/>
    <w:rsid w:val="0091449C"/>
    <w:rsid w:val="009144A0"/>
    <w:rsid w:val="0091488B"/>
    <w:rsid w:val="009179AD"/>
    <w:rsid w:val="00920AAF"/>
    <w:rsid w:val="00921183"/>
    <w:rsid w:val="00921F60"/>
    <w:rsid w:val="0092416D"/>
    <w:rsid w:val="00926B99"/>
    <w:rsid w:val="00927B08"/>
    <w:rsid w:val="00930A05"/>
    <w:rsid w:val="009315B6"/>
    <w:rsid w:val="009328C4"/>
    <w:rsid w:val="009332F9"/>
    <w:rsid w:val="009336D3"/>
    <w:rsid w:val="00933749"/>
    <w:rsid w:val="009367C2"/>
    <w:rsid w:val="0093744C"/>
    <w:rsid w:val="00941BBE"/>
    <w:rsid w:val="00941CA0"/>
    <w:rsid w:val="00943AB6"/>
    <w:rsid w:val="009448BC"/>
    <w:rsid w:val="00947D9C"/>
    <w:rsid w:val="009509D5"/>
    <w:rsid w:val="00952013"/>
    <w:rsid w:val="00956184"/>
    <w:rsid w:val="009564CF"/>
    <w:rsid w:val="00960AEB"/>
    <w:rsid w:val="00961BB3"/>
    <w:rsid w:val="0096569C"/>
    <w:rsid w:val="00965870"/>
    <w:rsid w:val="00966D2C"/>
    <w:rsid w:val="009701EA"/>
    <w:rsid w:val="00970A45"/>
    <w:rsid w:val="00970F8F"/>
    <w:rsid w:val="009721CF"/>
    <w:rsid w:val="0097228F"/>
    <w:rsid w:val="00975382"/>
    <w:rsid w:val="00975EDF"/>
    <w:rsid w:val="00976063"/>
    <w:rsid w:val="00983158"/>
    <w:rsid w:val="00983533"/>
    <w:rsid w:val="00983B67"/>
    <w:rsid w:val="00985E3E"/>
    <w:rsid w:val="00991F31"/>
    <w:rsid w:val="00994E3E"/>
    <w:rsid w:val="0099504D"/>
    <w:rsid w:val="00996AFD"/>
    <w:rsid w:val="00997B7F"/>
    <w:rsid w:val="009A5B4C"/>
    <w:rsid w:val="009A64B5"/>
    <w:rsid w:val="009A7D36"/>
    <w:rsid w:val="009B0DEB"/>
    <w:rsid w:val="009B1F39"/>
    <w:rsid w:val="009B4B31"/>
    <w:rsid w:val="009B6F6D"/>
    <w:rsid w:val="009C0B71"/>
    <w:rsid w:val="009C0EF5"/>
    <w:rsid w:val="009C2BB2"/>
    <w:rsid w:val="009C4FF5"/>
    <w:rsid w:val="009C56DF"/>
    <w:rsid w:val="009C5BA7"/>
    <w:rsid w:val="009D128B"/>
    <w:rsid w:val="009D246D"/>
    <w:rsid w:val="009D5200"/>
    <w:rsid w:val="009D5522"/>
    <w:rsid w:val="009D69A0"/>
    <w:rsid w:val="009E0B2E"/>
    <w:rsid w:val="009E23D8"/>
    <w:rsid w:val="009E4016"/>
    <w:rsid w:val="009E5D16"/>
    <w:rsid w:val="009E7C32"/>
    <w:rsid w:val="009E7CA8"/>
    <w:rsid w:val="009F18D3"/>
    <w:rsid w:val="009F2567"/>
    <w:rsid w:val="009F5018"/>
    <w:rsid w:val="009F54E6"/>
    <w:rsid w:val="009F67AD"/>
    <w:rsid w:val="009F6EA3"/>
    <w:rsid w:val="00A01A4D"/>
    <w:rsid w:val="00A02905"/>
    <w:rsid w:val="00A04AA9"/>
    <w:rsid w:val="00A05E98"/>
    <w:rsid w:val="00A1006E"/>
    <w:rsid w:val="00A10380"/>
    <w:rsid w:val="00A12E91"/>
    <w:rsid w:val="00A14682"/>
    <w:rsid w:val="00A148E1"/>
    <w:rsid w:val="00A14E9E"/>
    <w:rsid w:val="00A16034"/>
    <w:rsid w:val="00A17504"/>
    <w:rsid w:val="00A17E4E"/>
    <w:rsid w:val="00A23C93"/>
    <w:rsid w:val="00A24402"/>
    <w:rsid w:val="00A253AF"/>
    <w:rsid w:val="00A27427"/>
    <w:rsid w:val="00A316A0"/>
    <w:rsid w:val="00A36874"/>
    <w:rsid w:val="00A36E80"/>
    <w:rsid w:val="00A36EBC"/>
    <w:rsid w:val="00A40A0E"/>
    <w:rsid w:val="00A44F20"/>
    <w:rsid w:val="00A47C71"/>
    <w:rsid w:val="00A611AA"/>
    <w:rsid w:val="00A6471D"/>
    <w:rsid w:val="00A64D9B"/>
    <w:rsid w:val="00A66ABE"/>
    <w:rsid w:val="00A74A66"/>
    <w:rsid w:val="00A806A4"/>
    <w:rsid w:val="00A81E11"/>
    <w:rsid w:val="00A85074"/>
    <w:rsid w:val="00A90A88"/>
    <w:rsid w:val="00A90C03"/>
    <w:rsid w:val="00A913BF"/>
    <w:rsid w:val="00A92DD4"/>
    <w:rsid w:val="00A93F18"/>
    <w:rsid w:val="00A94AD0"/>
    <w:rsid w:val="00AA0815"/>
    <w:rsid w:val="00AA16AE"/>
    <w:rsid w:val="00AA68C5"/>
    <w:rsid w:val="00AB2C95"/>
    <w:rsid w:val="00AB39FF"/>
    <w:rsid w:val="00AB555D"/>
    <w:rsid w:val="00AB64A8"/>
    <w:rsid w:val="00AC098E"/>
    <w:rsid w:val="00AC14A2"/>
    <w:rsid w:val="00AC1C5D"/>
    <w:rsid w:val="00AC2A95"/>
    <w:rsid w:val="00AC41BB"/>
    <w:rsid w:val="00AC4D9C"/>
    <w:rsid w:val="00AC697B"/>
    <w:rsid w:val="00AD1EA8"/>
    <w:rsid w:val="00AD2054"/>
    <w:rsid w:val="00AD4278"/>
    <w:rsid w:val="00AE041C"/>
    <w:rsid w:val="00AE1F03"/>
    <w:rsid w:val="00AE3270"/>
    <w:rsid w:val="00AE3835"/>
    <w:rsid w:val="00AE4A19"/>
    <w:rsid w:val="00AE4ED5"/>
    <w:rsid w:val="00AE5989"/>
    <w:rsid w:val="00AE5FB5"/>
    <w:rsid w:val="00AF47F1"/>
    <w:rsid w:val="00AF4D7B"/>
    <w:rsid w:val="00AF5B76"/>
    <w:rsid w:val="00AF64E1"/>
    <w:rsid w:val="00B17E1D"/>
    <w:rsid w:val="00B23F05"/>
    <w:rsid w:val="00B2633B"/>
    <w:rsid w:val="00B27239"/>
    <w:rsid w:val="00B27413"/>
    <w:rsid w:val="00B27A73"/>
    <w:rsid w:val="00B311B3"/>
    <w:rsid w:val="00B33EED"/>
    <w:rsid w:val="00B341E8"/>
    <w:rsid w:val="00B35B0F"/>
    <w:rsid w:val="00B460D9"/>
    <w:rsid w:val="00B4649D"/>
    <w:rsid w:val="00B469E2"/>
    <w:rsid w:val="00B515A9"/>
    <w:rsid w:val="00B52FF0"/>
    <w:rsid w:val="00B5539E"/>
    <w:rsid w:val="00B55A17"/>
    <w:rsid w:val="00B57F91"/>
    <w:rsid w:val="00B60542"/>
    <w:rsid w:val="00B608A2"/>
    <w:rsid w:val="00B621DA"/>
    <w:rsid w:val="00B70F7C"/>
    <w:rsid w:val="00B70FA6"/>
    <w:rsid w:val="00B71782"/>
    <w:rsid w:val="00B7297A"/>
    <w:rsid w:val="00B76E84"/>
    <w:rsid w:val="00B779E5"/>
    <w:rsid w:val="00B813EF"/>
    <w:rsid w:val="00B82E57"/>
    <w:rsid w:val="00B86CCC"/>
    <w:rsid w:val="00B92415"/>
    <w:rsid w:val="00B932AC"/>
    <w:rsid w:val="00B939AC"/>
    <w:rsid w:val="00B93D57"/>
    <w:rsid w:val="00B97B2D"/>
    <w:rsid w:val="00BA39CF"/>
    <w:rsid w:val="00BA6721"/>
    <w:rsid w:val="00BB11EA"/>
    <w:rsid w:val="00BB1273"/>
    <w:rsid w:val="00BB2809"/>
    <w:rsid w:val="00BB4474"/>
    <w:rsid w:val="00BC0B14"/>
    <w:rsid w:val="00BC2C46"/>
    <w:rsid w:val="00BC75E8"/>
    <w:rsid w:val="00BD10D6"/>
    <w:rsid w:val="00BD1168"/>
    <w:rsid w:val="00BD4665"/>
    <w:rsid w:val="00BD4941"/>
    <w:rsid w:val="00BD5845"/>
    <w:rsid w:val="00BD6B65"/>
    <w:rsid w:val="00BD799F"/>
    <w:rsid w:val="00BE2F3C"/>
    <w:rsid w:val="00BE3617"/>
    <w:rsid w:val="00BE5859"/>
    <w:rsid w:val="00BE6B12"/>
    <w:rsid w:val="00BF2FFD"/>
    <w:rsid w:val="00BF6E46"/>
    <w:rsid w:val="00C00D40"/>
    <w:rsid w:val="00C03119"/>
    <w:rsid w:val="00C057E5"/>
    <w:rsid w:val="00C077B8"/>
    <w:rsid w:val="00C10199"/>
    <w:rsid w:val="00C1058F"/>
    <w:rsid w:val="00C11909"/>
    <w:rsid w:val="00C11971"/>
    <w:rsid w:val="00C1401A"/>
    <w:rsid w:val="00C144B4"/>
    <w:rsid w:val="00C1601A"/>
    <w:rsid w:val="00C17A61"/>
    <w:rsid w:val="00C23DB1"/>
    <w:rsid w:val="00C25597"/>
    <w:rsid w:val="00C255B7"/>
    <w:rsid w:val="00C33E83"/>
    <w:rsid w:val="00C34803"/>
    <w:rsid w:val="00C368E4"/>
    <w:rsid w:val="00C412C2"/>
    <w:rsid w:val="00C44966"/>
    <w:rsid w:val="00C44ED9"/>
    <w:rsid w:val="00C456D0"/>
    <w:rsid w:val="00C5354B"/>
    <w:rsid w:val="00C536D4"/>
    <w:rsid w:val="00C538D4"/>
    <w:rsid w:val="00C54FE5"/>
    <w:rsid w:val="00C6093F"/>
    <w:rsid w:val="00C64582"/>
    <w:rsid w:val="00C65AB0"/>
    <w:rsid w:val="00C65F43"/>
    <w:rsid w:val="00C667B0"/>
    <w:rsid w:val="00C717ED"/>
    <w:rsid w:val="00C73654"/>
    <w:rsid w:val="00C73931"/>
    <w:rsid w:val="00C73949"/>
    <w:rsid w:val="00C75288"/>
    <w:rsid w:val="00C76223"/>
    <w:rsid w:val="00C773A9"/>
    <w:rsid w:val="00C8296C"/>
    <w:rsid w:val="00C831C0"/>
    <w:rsid w:val="00C83622"/>
    <w:rsid w:val="00C83A44"/>
    <w:rsid w:val="00C849FF"/>
    <w:rsid w:val="00C84AE8"/>
    <w:rsid w:val="00C84CF9"/>
    <w:rsid w:val="00C862CE"/>
    <w:rsid w:val="00C92530"/>
    <w:rsid w:val="00C9270B"/>
    <w:rsid w:val="00C933BF"/>
    <w:rsid w:val="00C93E82"/>
    <w:rsid w:val="00C977D9"/>
    <w:rsid w:val="00CA0937"/>
    <w:rsid w:val="00CA1509"/>
    <w:rsid w:val="00CA1C08"/>
    <w:rsid w:val="00CA39BD"/>
    <w:rsid w:val="00CA4E99"/>
    <w:rsid w:val="00CA4FAE"/>
    <w:rsid w:val="00CA605D"/>
    <w:rsid w:val="00CA6457"/>
    <w:rsid w:val="00CA7B55"/>
    <w:rsid w:val="00CB14F0"/>
    <w:rsid w:val="00CB3FAD"/>
    <w:rsid w:val="00CB4638"/>
    <w:rsid w:val="00CB64D0"/>
    <w:rsid w:val="00CB76D9"/>
    <w:rsid w:val="00CB78CD"/>
    <w:rsid w:val="00CB7BC9"/>
    <w:rsid w:val="00CC0EE2"/>
    <w:rsid w:val="00CC2DB1"/>
    <w:rsid w:val="00CC4E91"/>
    <w:rsid w:val="00CC508C"/>
    <w:rsid w:val="00CC50C5"/>
    <w:rsid w:val="00CC5324"/>
    <w:rsid w:val="00CC5B6E"/>
    <w:rsid w:val="00CD0504"/>
    <w:rsid w:val="00CD31CD"/>
    <w:rsid w:val="00CD5C5D"/>
    <w:rsid w:val="00CD78D1"/>
    <w:rsid w:val="00CD7B44"/>
    <w:rsid w:val="00CD7CF7"/>
    <w:rsid w:val="00CE05EB"/>
    <w:rsid w:val="00CE291A"/>
    <w:rsid w:val="00CE3CCA"/>
    <w:rsid w:val="00CE4B66"/>
    <w:rsid w:val="00CE554F"/>
    <w:rsid w:val="00CE5697"/>
    <w:rsid w:val="00CF0767"/>
    <w:rsid w:val="00CF157E"/>
    <w:rsid w:val="00CF2FD0"/>
    <w:rsid w:val="00CF674E"/>
    <w:rsid w:val="00CF6EB9"/>
    <w:rsid w:val="00D02380"/>
    <w:rsid w:val="00D023AD"/>
    <w:rsid w:val="00D05F32"/>
    <w:rsid w:val="00D062EB"/>
    <w:rsid w:val="00D0671C"/>
    <w:rsid w:val="00D151B0"/>
    <w:rsid w:val="00D1780C"/>
    <w:rsid w:val="00D17A37"/>
    <w:rsid w:val="00D17EFE"/>
    <w:rsid w:val="00D20CF4"/>
    <w:rsid w:val="00D26D74"/>
    <w:rsid w:val="00D270E6"/>
    <w:rsid w:val="00D3030A"/>
    <w:rsid w:val="00D3059D"/>
    <w:rsid w:val="00D33B23"/>
    <w:rsid w:val="00D33E12"/>
    <w:rsid w:val="00D34CB3"/>
    <w:rsid w:val="00D37FEB"/>
    <w:rsid w:val="00D402F6"/>
    <w:rsid w:val="00D438CE"/>
    <w:rsid w:val="00D43E2C"/>
    <w:rsid w:val="00D44BFD"/>
    <w:rsid w:val="00D451A3"/>
    <w:rsid w:val="00D45783"/>
    <w:rsid w:val="00D458A1"/>
    <w:rsid w:val="00D475FE"/>
    <w:rsid w:val="00D51471"/>
    <w:rsid w:val="00D516A1"/>
    <w:rsid w:val="00D54B28"/>
    <w:rsid w:val="00D5558C"/>
    <w:rsid w:val="00D66902"/>
    <w:rsid w:val="00D73874"/>
    <w:rsid w:val="00D75C02"/>
    <w:rsid w:val="00D75F33"/>
    <w:rsid w:val="00D7608F"/>
    <w:rsid w:val="00D76C7B"/>
    <w:rsid w:val="00D812D0"/>
    <w:rsid w:val="00D840F5"/>
    <w:rsid w:val="00D84B3E"/>
    <w:rsid w:val="00D84D8C"/>
    <w:rsid w:val="00D858FC"/>
    <w:rsid w:val="00D859EA"/>
    <w:rsid w:val="00D85F00"/>
    <w:rsid w:val="00D87548"/>
    <w:rsid w:val="00D87D74"/>
    <w:rsid w:val="00D87E68"/>
    <w:rsid w:val="00D90BDC"/>
    <w:rsid w:val="00D9201F"/>
    <w:rsid w:val="00D95361"/>
    <w:rsid w:val="00D957C5"/>
    <w:rsid w:val="00DA1232"/>
    <w:rsid w:val="00DA270B"/>
    <w:rsid w:val="00DA3A16"/>
    <w:rsid w:val="00DA44CB"/>
    <w:rsid w:val="00DB2D98"/>
    <w:rsid w:val="00DB3B12"/>
    <w:rsid w:val="00DB758C"/>
    <w:rsid w:val="00DC261E"/>
    <w:rsid w:val="00DC35DA"/>
    <w:rsid w:val="00DC42E2"/>
    <w:rsid w:val="00DC4828"/>
    <w:rsid w:val="00DC6004"/>
    <w:rsid w:val="00DD10E8"/>
    <w:rsid w:val="00DD10EE"/>
    <w:rsid w:val="00DD2501"/>
    <w:rsid w:val="00DD4058"/>
    <w:rsid w:val="00DD4F20"/>
    <w:rsid w:val="00DD4F6B"/>
    <w:rsid w:val="00DE022E"/>
    <w:rsid w:val="00DE09FB"/>
    <w:rsid w:val="00DE0E64"/>
    <w:rsid w:val="00DE2D22"/>
    <w:rsid w:val="00DE3DF7"/>
    <w:rsid w:val="00DE5149"/>
    <w:rsid w:val="00DF0973"/>
    <w:rsid w:val="00DF0D93"/>
    <w:rsid w:val="00DF4A07"/>
    <w:rsid w:val="00DF5409"/>
    <w:rsid w:val="00E00A1A"/>
    <w:rsid w:val="00E01519"/>
    <w:rsid w:val="00E01C64"/>
    <w:rsid w:val="00E04FEC"/>
    <w:rsid w:val="00E056B1"/>
    <w:rsid w:val="00E06D08"/>
    <w:rsid w:val="00E147AA"/>
    <w:rsid w:val="00E14945"/>
    <w:rsid w:val="00E244CB"/>
    <w:rsid w:val="00E25E6A"/>
    <w:rsid w:val="00E262DE"/>
    <w:rsid w:val="00E267E7"/>
    <w:rsid w:val="00E35D6B"/>
    <w:rsid w:val="00E36906"/>
    <w:rsid w:val="00E377CF"/>
    <w:rsid w:val="00E408F0"/>
    <w:rsid w:val="00E46782"/>
    <w:rsid w:val="00E473C9"/>
    <w:rsid w:val="00E516E0"/>
    <w:rsid w:val="00E531BB"/>
    <w:rsid w:val="00E54452"/>
    <w:rsid w:val="00E61E65"/>
    <w:rsid w:val="00E62217"/>
    <w:rsid w:val="00E70519"/>
    <w:rsid w:val="00E73316"/>
    <w:rsid w:val="00E73C59"/>
    <w:rsid w:val="00E76AA8"/>
    <w:rsid w:val="00E81A6C"/>
    <w:rsid w:val="00E8307E"/>
    <w:rsid w:val="00E83921"/>
    <w:rsid w:val="00E858A1"/>
    <w:rsid w:val="00E913C4"/>
    <w:rsid w:val="00E91925"/>
    <w:rsid w:val="00E974E4"/>
    <w:rsid w:val="00E97F38"/>
    <w:rsid w:val="00EA2CA8"/>
    <w:rsid w:val="00EA2DFD"/>
    <w:rsid w:val="00EA3B67"/>
    <w:rsid w:val="00EA3DB1"/>
    <w:rsid w:val="00EA4069"/>
    <w:rsid w:val="00EA4A92"/>
    <w:rsid w:val="00EA4F4B"/>
    <w:rsid w:val="00EA67A4"/>
    <w:rsid w:val="00EA7EDD"/>
    <w:rsid w:val="00EB13FB"/>
    <w:rsid w:val="00EB14F3"/>
    <w:rsid w:val="00EB1840"/>
    <w:rsid w:val="00EB5C7E"/>
    <w:rsid w:val="00EC046A"/>
    <w:rsid w:val="00EC4676"/>
    <w:rsid w:val="00EC53A8"/>
    <w:rsid w:val="00EC594A"/>
    <w:rsid w:val="00EC6229"/>
    <w:rsid w:val="00ED193E"/>
    <w:rsid w:val="00ED1E54"/>
    <w:rsid w:val="00ED28C9"/>
    <w:rsid w:val="00ED361C"/>
    <w:rsid w:val="00ED39D8"/>
    <w:rsid w:val="00ED4B0D"/>
    <w:rsid w:val="00ED5263"/>
    <w:rsid w:val="00ED5EF4"/>
    <w:rsid w:val="00EE14BB"/>
    <w:rsid w:val="00EE1C15"/>
    <w:rsid w:val="00EE1C88"/>
    <w:rsid w:val="00EE3756"/>
    <w:rsid w:val="00EE75E4"/>
    <w:rsid w:val="00EF1A54"/>
    <w:rsid w:val="00EF5DE3"/>
    <w:rsid w:val="00F04F1E"/>
    <w:rsid w:val="00F101CB"/>
    <w:rsid w:val="00F116D5"/>
    <w:rsid w:val="00F13116"/>
    <w:rsid w:val="00F14AF4"/>
    <w:rsid w:val="00F15802"/>
    <w:rsid w:val="00F16F8D"/>
    <w:rsid w:val="00F217B4"/>
    <w:rsid w:val="00F22B44"/>
    <w:rsid w:val="00F26945"/>
    <w:rsid w:val="00F301E8"/>
    <w:rsid w:val="00F3113F"/>
    <w:rsid w:val="00F316B6"/>
    <w:rsid w:val="00F32751"/>
    <w:rsid w:val="00F32B60"/>
    <w:rsid w:val="00F333C4"/>
    <w:rsid w:val="00F34ACA"/>
    <w:rsid w:val="00F34DC9"/>
    <w:rsid w:val="00F41CD3"/>
    <w:rsid w:val="00F43DED"/>
    <w:rsid w:val="00F46FFA"/>
    <w:rsid w:val="00F505B5"/>
    <w:rsid w:val="00F5069B"/>
    <w:rsid w:val="00F51824"/>
    <w:rsid w:val="00F52A6D"/>
    <w:rsid w:val="00F53BC2"/>
    <w:rsid w:val="00F54134"/>
    <w:rsid w:val="00F614EE"/>
    <w:rsid w:val="00F66BC9"/>
    <w:rsid w:val="00F678D6"/>
    <w:rsid w:val="00F75166"/>
    <w:rsid w:val="00F812EA"/>
    <w:rsid w:val="00F81A57"/>
    <w:rsid w:val="00F822E3"/>
    <w:rsid w:val="00F82845"/>
    <w:rsid w:val="00F8399E"/>
    <w:rsid w:val="00F86993"/>
    <w:rsid w:val="00F90702"/>
    <w:rsid w:val="00F91121"/>
    <w:rsid w:val="00F9145D"/>
    <w:rsid w:val="00F957F6"/>
    <w:rsid w:val="00F964C9"/>
    <w:rsid w:val="00F97550"/>
    <w:rsid w:val="00FA0F08"/>
    <w:rsid w:val="00FA1BA4"/>
    <w:rsid w:val="00FA2C9D"/>
    <w:rsid w:val="00FA4B56"/>
    <w:rsid w:val="00FB1F42"/>
    <w:rsid w:val="00FB34E1"/>
    <w:rsid w:val="00FB687E"/>
    <w:rsid w:val="00FB788B"/>
    <w:rsid w:val="00FC17F9"/>
    <w:rsid w:val="00FC67DA"/>
    <w:rsid w:val="00FD0B24"/>
    <w:rsid w:val="00FD24A0"/>
    <w:rsid w:val="00FD3CAF"/>
    <w:rsid w:val="00FD4FD8"/>
    <w:rsid w:val="00FD5D77"/>
    <w:rsid w:val="00FE0418"/>
    <w:rsid w:val="00FE341D"/>
    <w:rsid w:val="00FE601B"/>
    <w:rsid w:val="00FE6C45"/>
    <w:rsid w:val="00FF0EAB"/>
    <w:rsid w:val="00FF2ECC"/>
    <w:rsid w:val="00FF2F81"/>
    <w:rsid w:val="00FF6801"/>
    <w:rsid w:val="00FF7C36"/>
    <w:rsid w:val="00FF7E2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7C41A4"/>
  <w15:docId w15:val="{34F65321-7FB3-4483-A346-D6D28758D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19" w:qFormat="1"/>
    <w:lsdException w:name="heading 1" w:uiPriority="8" w:qFormat="1"/>
    <w:lsdException w:name="heading 2" w:semiHidden="1" w:uiPriority="9" w:qFormat="1"/>
    <w:lsdException w:name="heading 3" w:semiHidden="1"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49" w:unhideWhenUsed="1"/>
    <w:lsdException w:name="footer" w:semiHidden="1" w:uiPriority="54" w:unhideWhenUsed="1"/>
    <w:lsdException w:name="index heading" w:semiHidden="1" w:unhideWhenUsed="1"/>
    <w:lsdException w:name="caption" w:semiHidden="1" w:uiPriority="2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3"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4" w:unhideWhenUsed="1" w:qFormat="1"/>
    <w:lsdException w:name="List Bullet 3" w:semiHidden="1" w:uiPriority="24"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6"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9"/>
    <w:qFormat/>
    <w:rsid w:val="009E7CA8"/>
    <w:pPr>
      <w:spacing w:before="120" w:after="120" w:line="216" w:lineRule="auto"/>
      <w:jc w:val="both"/>
    </w:pPr>
    <w:rPr>
      <w:color w:val="505050" w:themeColor="text2"/>
    </w:rPr>
  </w:style>
  <w:style w:type="paragraph" w:styleId="Titre1">
    <w:name w:val="heading 1"/>
    <w:basedOn w:val="Normal"/>
    <w:next w:val="Chapeau"/>
    <w:link w:val="Titre1Car"/>
    <w:uiPriority w:val="8"/>
    <w:qFormat/>
    <w:rsid w:val="000920C0"/>
    <w:pPr>
      <w:keepNext/>
      <w:pageBreakBefore/>
      <w:numPr>
        <w:numId w:val="5"/>
      </w:numPr>
      <w:pBdr>
        <w:bottom w:val="single" w:sz="8" w:space="10" w:color="5C88DA" w:themeColor="accent1"/>
      </w:pBdr>
      <w:suppressAutoHyphens/>
      <w:spacing w:before="0" w:after="1000"/>
      <w:jc w:val="center"/>
      <w:outlineLvl w:val="0"/>
    </w:pPr>
    <w:rPr>
      <w:rFonts w:eastAsiaTheme="majorEastAsia" w:cstheme="majorBidi"/>
      <w:b/>
      <w:caps/>
      <w:color w:val="5C88DA" w:themeColor="accent1"/>
      <w:sz w:val="54"/>
      <w:szCs w:val="32"/>
    </w:rPr>
  </w:style>
  <w:style w:type="paragraph" w:styleId="Titre2">
    <w:name w:val="heading 2"/>
    <w:basedOn w:val="Normal"/>
    <w:next w:val="Normal"/>
    <w:link w:val="Titre2Car"/>
    <w:uiPriority w:val="9"/>
    <w:qFormat/>
    <w:rsid w:val="0097228F"/>
    <w:pPr>
      <w:keepNext/>
      <w:pageBreakBefore/>
      <w:numPr>
        <w:ilvl w:val="1"/>
        <w:numId w:val="5"/>
      </w:numPr>
      <w:suppressAutoHyphens/>
      <w:spacing w:before="0" w:after="400"/>
      <w:jc w:val="center"/>
      <w:outlineLvl w:val="1"/>
    </w:pPr>
    <w:rPr>
      <w:rFonts w:eastAsiaTheme="majorEastAsia" w:cstheme="majorBidi"/>
      <w:color w:val="27251F" w:themeColor="text1"/>
      <w:sz w:val="50"/>
      <w:szCs w:val="26"/>
    </w:rPr>
  </w:style>
  <w:style w:type="paragraph" w:styleId="Titre3">
    <w:name w:val="heading 3"/>
    <w:basedOn w:val="Normal"/>
    <w:next w:val="Normal"/>
    <w:link w:val="Titre3Car"/>
    <w:uiPriority w:val="9"/>
    <w:qFormat/>
    <w:rsid w:val="008424C0"/>
    <w:pPr>
      <w:keepNext/>
      <w:numPr>
        <w:ilvl w:val="2"/>
        <w:numId w:val="5"/>
      </w:numPr>
      <w:suppressAutoHyphens/>
      <w:spacing w:before="400" w:after="200"/>
      <w:jc w:val="center"/>
      <w:outlineLvl w:val="2"/>
    </w:pPr>
    <w:rPr>
      <w:rFonts w:asciiTheme="majorHAnsi" w:eastAsiaTheme="majorEastAsia" w:hAnsiTheme="majorHAnsi" w:cstheme="majorBidi"/>
      <w:color w:val="27251F" w:themeColor="text1"/>
      <w:sz w:val="44"/>
      <w:szCs w:val="24"/>
    </w:rPr>
  </w:style>
  <w:style w:type="paragraph" w:styleId="Titre4">
    <w:name w:val="heading 4"/>
    <w:basedOn w:val="Normal"/>
    <w:next w:val="Normal"/>
    <w:link w:val="Titre4Car"/>
    <w:uiPriority w:val="9"/>
    <w:qFormat/>
    <w:rsid w:val="008424C0"/>
    <w:pPr>
      <w:keepNext/>
      <w:numPr>
        <w:ilvl w:val="3"/>
        <w:numId w:val="5"/>
      </w:numPr>
      <w:suppressAutoHyphens/>
      <w:spacing w:before="300" w:after="160"/>
      <w:jc w:val="center"/>
      <w:outlineLvl w:val="3"/>
    </w:pPr>
    <w:rPr>
      <w:rFonts w:asciiTheme="majorHAnsi" w:eastAsiaTheme="majorEastAsia" w:hAnsiTheme="majorHAnsi" w:cstheme="majorBidi"/>
      <w:iCs/>
      <w:sz w:val="38"/>
    </w:rPr>
  </w:style>
  <w:style w:type="paragraph" w:styleId="Titre5">
    <w:name w:val="heading 5"/>
    <w:basedOn w:val="Normal"/>
    <w:next w:val="Normal"/>
    <w:link w:val="Titre5Car"/>
    <w:uiPriority w:val="9"/>
    <w:qFormat/>
    <w:rsid w:val="00ED1E54"/>
    <w:pPr>
      <w:keepNext/>
      <w:numPr>
        <w:ilvl w:val="4"/>
        <w:numId w:val="5"/>
      </w:numPr>
      <w:suppressAutoHyphens/>
      <w:spacing w:before="240"/>
      <w:jc w:val="center"/>
      <w:outlineLvl w:val="4"/>
    </w:pPr>
    <w:rPr>
      <w:rFonts w:asciiTheme="majorHAnsi" w:eastAsiaTheme="majorEastAsia" w:hAnsiTheme="majorHAnsi" w:cstheme="majorBidi"/>
      <w:sz w:val="30"/>
    </w:rPr>
  </w:style>
  <w:style w:type="paragraph" w:styleId="Titre6">
    <w:name w:val="heading 6"/>
    <w:basedOn w:val="Normal"/>
    <w:next w:val="Normal"/>
    <w:link w:val="Titre6Car"/>
    <w:uiPriority w:val="9"/>
    <w:qFormat/>
    <w:rsid w:val="00ED1E54"/>
    <w:pPr>
      <w:keepNext/>
      <w:numPr>
        <w:ilvl w:val="5"/>
        <w:numId w:val="5"/>
      </w:numPr>
      <w:suppressAutoHyphens/>
      <w:spacing w:before="240"/>
      <w:jc w:val="center"/>
      <w:outlineLvl w:val="5"/>
    </w:pPr>
    <w:rPr>
      <w:rFonts w:asciiTheme="majorHAnsi" w:eastAsiaTheme="majorEastAsia" w:hAnsiTheme="majorHAnsi" w:cstheme="majorBidi"/>
      <w:i/>
      <w:sz w:val="24"/>
    </w:rPr>
  </w:style>
  <w:style w:type="paragraph" w:styleId="Titre7">
    <w:name w:val="heading 7"/>
    <w:basedOn w:val="Normal"/>
    <w:next w:val="Normal"/>
    <w:link w:val="Titre7Car"/>
    <w:uiPriority w:val="9"/>
    <w:semiHidden/>
    <w:qFormat/>
    <w:rsid w:val="00C83622"/>
    <w:pPr>
      <w:keepNext/>
      <w:numPr>
        <w:ilvl w:val="6"/>
        <w:numId w:val="5"/>
      </w:numPr>
      <w:suppressAutoHyphens/>
      <w:spacing w:before="180"/>
      <w:jc w:val="left"/>
      <w:outlineLvl w:val="6"/>
    </w:pPr>
    <w:rPr>
      <w:rFonts w:asciiTheme="majorHAnsi" w:eastAsiaTheme="majorEastAsia" w:hAnsiTheme="majorHAnsi" w:cstheme="majorBidi"/>
      <w:iCs/>
      <w:color w:val="1B365D" w:themeColor="accent3"/>
      <w:sz w:val="18"/>
    </w:rPr>
  </w:style>
  <w:style w:type="paragraph" w:styleId="Titre8">
    <w:name w:val="heading 8"/>
    <w:basedOn w:val="Normal"/>
    <w:next w:val="Normal"/>
    <w:link w:val="Titre8Car"/>
    <w:uiPriority w:val="9"/>
    <w:semiHidden/>
    <w:qFormat/>
    <w:rsid w:val="00C83622"/>
    <w:pPr>
      <w:keepNext/>
      <w:numPr>
        <w:ilvl w:val="7"/>
        <w:numId w:val="5"/>
      </w:numPr>
      <w:suppressAutoHyphens/>
      <w:spacing w:before="180"/>
      <w:jc w:val="left"/>
      <w:outlineLvl w:val="7"/>
    </w:pPr>
    <w:rPr>
      <w:rFonts w:asciiTheme="majorHAnsi" w:eastAsiaTheme="majorEastAsia" w:hAnsiTheme="majorHAnsi" w:cstheme="majorBidi"/>
      <w:color w:val="1B365D" w:themeColor="accent3"/>
      <w:sz w:val="18"/>
      <w:szCs w:val="21"/>
    </w:rPr>
  </w:style>
  <w:style w:type="paragraph" w:styleId="Titre9">
    <w:name w:val="heading 9"/>
    <w:basedOn w:val="Normal"/>
    <w:next w:val="Normal"/>
    <w:link w:val="Titre9Car"/>
    <w:uiPriority w:val="9"/>
    <w:semiHidden/>
    <w:qFormat/>
    <w:rsid w:val="00C83622"/>
    <w:pPr>
      <w:keepNext/>
      <w:numPr>
        <w:ilvl w:val="8"/>
        <w:numId w:val="5"/>
      </w:numPr>
      <w:suppressAutoHyphens/>
      <w:spacing w:before="180"/>
      <w:jc w:val="left"/>
      <w:outlineLvl w:val="8"/>
    </w:pPr>
    <w:rPr>
      <w:rFonts w:asciiTheme="majorHAnsi" w:eastAsiaTheme="majorEastAsia" w:hAnsiTheme="majorHAnsi" w:cstheme="majorBidi"/>
      <w:iCs/>
      <w:color w:val="1B365D" w:themeColor="accent3"/>
      <w:sz w:val="1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1">
    <w:name w:val="toc 1"/>
    <w:basedOn w:val="Normal"/>
    <w:next w:val="Normal"/>
    <w:uiPriority w:val="39"/>
    <w:semiHidden/>
    <w:unhideWhenUsed/>
    <w:rsid w:val="00181470"/>
    <w:pPr>
      <w:keepNext/>
      <w:tabs>
        <w:tab w:val="left" w:pos="0"/>
        <w:tab w:val="right" w:pos="7813"/>
      </w:tabs>
      <w:suppressAutoHyphens/>
      <w:spacing w:before="300" w:after="0"/>
      <w:ind w:right="567" w:hanging="284"/>
      <w:jc w:val="left"/>
    </w:pPr>
    <w:rPr>
      <w:b/>
      <w:caps/>
      <w:color w:val="5C88DA" w:themeColor="accent1"/>
    </w:rPr>
  </w:style>
  <w:style w:type="paragraph" w:styleId="TM2">
    <w:name w:val="toc 2"/>
    <w:basedOn w:val="Normal"/>
    <w:next w:val="Normal"/>
    <w:uiPriority w:val="39"/>
    <w:semiHidden/>
    <w:unhideWhenUsed/>
    <w:rsid w:val="001076A8"/>
    <w:pPr>
      <w:tabs>
        <w:tab w:val="right" w:pos="7813"/>
      </w:tabs>
      <w:suppressAutoHyphens/>
      <w:spacing w:before="100" w:after="0"/>
      <w:ind w:right="567"/>
      <w:jc w:val="left"/>
    </w:pPr>
    <w:rPr>
      <w:rFonts w:asciiTheme="majorHAnsi" w:hAnsiTheme="majorHAnsi"/>
      <w:b/>
    </w:rPr>
  </w:style>
  <w:style w:type="paragraph" w:styleId="TM3">
    <w:name w:val="toc 3"/>
    <w:basedOn w:val="Normal"/>
    <w:next w:val="Normal"/>
    <w:uiPriority w:val="39"/>
    <w:semiHidden/>
    <w:unhideWhenUsed/>
    <w:rsid w:val="001076A8"/>
    <w:pPr>
      <w:tabs>
        <w:tab w:val="right" w:pos="7813"/>
      </w:tabs>
      <w:suppressAutoHyphens/>
      <w:spacing w:before="50" w:after="0"/>
      <w:ind w:right="567"/>
      <w:jc w:val="left"/>
    </w:pPr>
    <w:rPr>
      <w:rFonts w:asciiTheme="majorHAnsi" w:hAnsiTheme="majorHAnsi"/>
      <w:sz w:val="21"/>
    </w:rPr>
  </w:style>
  <w:style w:type="paragraph" w:styleId="TM4">
    <w:name w:val="toc 4"/>
    <w:basedOn w:val="Normal"/>
    <w:next w:val="Normal"/>
    <w:uiPriority w:val="39"/>
    <w:semiHidden/>
    <w:unhideWhenUsed/>
    <w:rsid w:val="001076A8"/>
    <w:pPr>
      <w:tabs>
        <w:tab w:val="right" w:pos="7813"/>
      </w:tabs>
      <w:suppressAutoHyphens/>
      <w:spacing w:before="25" w:after="0"/>
      <w:ind w:right="567"/>
      <w:jc w:val="left"/>
    </w:pPr>
    <w:rPr>
      <w:rFonts w:asciiTheme="majorHAnsi" w:hAnsiTheme="majorHAnsi"/>
      <w:sz w:val="19"/>
    </w:rPr>
  </w:style>
  <w:style w:type="paragraph" w:styleId="TM5">
    <w:name w:val="toc 5"/>
    <w:basedOn w:val="Normal"/>
    <w:next w:val="Normal"/>
    <w:uiPriority w:val="39"/>
    <w:semiHidden/>
    <w:unhideWhenUsed/>
    <w:rsid w:val="001076A8"/>
    <w:pPr>
      <w:tabs>
        <w:tab w:val="right" w:pos="7813"/>
      </w:tabs>
      <w:suppressAutoHyphens/>
      <w:spacing w:before="20" w:after="0"/>
      <w:ind w:right="567"/>
      <w:jc w:val="left"/>
    </w:pPr>
    <w:rPr>
      <w:rFonts w:asciiTheme="majorHAnsi" w:hAnsiTheme="majorHAnsi"/>
      <w:sz w:val="17"/>
    </w:rPr>
  </w:style>
  <w:style w:type="paragraph" w:styleId="TM6">
    <w:name w:val="toc 6"/>
    <w:basedOn w:val="Normal"/>
    <w:next w:val="Normal"/>
    <w:uiPriority w:val="39"/>
    <w:semiHidden/>
    <w:unhideWhenUsed/>
    <w:rsid w:val="001076A8"/>
    <w:pPr>
      <w:tabs>
        <w:tab w:val="right" w:pos="7813"/>
      </w:tabs>
      <w:suppressAutoHyphens/>
      <w:spacing w:before="15" w:after="0"/>
      <w:ind w:right="567"/>
      <w:jc w:val="left"/>
    </w:pPr>
    <w:rPr>
      <w:rFonts w:asciiTheme="majorHAnsi" w:hAnsiTheme="majorHAnsi"/>
      <w:i/>
      <w:sz w:val="16"/>
    </w:rPr>
  </w:style>
  <w:style w:type="paragraph" w:styleId="TM7">
    <w:name w:val="toc 7"/>
    <w:basedOn w:val="Normal"/>
    <w:next w:val="Normal"/>
    <w:uiPriority w:val="39"/>
    <w:semiHidden/>
    <w:unhideWhenUsed/>
    <w:rsid w:val="007B5553"/>
    <w:pPr>
      <w:tabs>
        <w:tab w:val="right" w:leader="dot" w:pos="9061"/>
      </w:tabs>
      <w:suppressAutoHyphens/>
      <w:spacing w:before="10" w:after="0"/>
      <w:ind w:right="567"/>
      <w:jc w:val="left"/>
    </w:pPr>
    <w:rPr>
      <w:rFonts w:asciiTheme="majorHAnsi" w:hAnsiTheme="majorHAnsi"/>
      <w:sz w:val="16"/>
    </w:rPr>
  </w:style>
  <w:style w:type="paragraph" w:styleId="TM8">
    <w:name w:val="toc 8"/>
    <w:basedOn w:val="Normal"/>
    <w:next w:val="Normal"/>
    <w:uiPriority w:val="39"/>
    <w:semiHidden/>
    <w:unhideWhenUsed/>
    <w:rsid w:val="007B5553"/>
    <w:pPr>
      <w:tabs>
        <w:tab w:val="right" w:leader="dot" w:pos="9061"/>
      </w:tabs>
      <w:suppressAutoHyphens/>
      <w:spacing w:before="5" w:after="0"/>
      <w:ind w:right="567"/>
      <w:jc w:val="left"/>
    </w:pPr>
    <w:rPr>
      <w:rFonts w:asciiTheme="majorHAnsi" w:hAnsiTheme="majorHAnsi"/>
      <w:sz w:val="15"/>
    </w:rPr>
  </w:style>
  <w:style w:type="paragraph" w:styleId="TM9">
    <w:name w:val="toc 9"/>
    <w:basedOn w:val="Normal"/>
    <w:next w:val="Normal"/>
    <w:uiPriority w:val="39"/>
    <w:semiHidden/>
    <w:unhideWhenUsed/>
    <w:rsid w:val="007B5553"/>
    <w:pPr>
      <w:tabs>
        <w:tab w:val="right" w:leader="dot" w:pos="9061"/>
      </w:tabs>
      <w:suppressAutoHyphens/>
      <w:spacing w:before="0" w:after="0"/>
      <w:ind w:right="567"/>
      <w:jc w:val="left"/>
    </w:pPr>
    <w:rPr>
      <w:rFonts w:asciiTheme="majorHAnsi" w:hAnsiTheme="majorHAnsi"/>
      <w:sz w:val="14"/>
    </w:rPr>
  </w:style>
  <w:style w:type="character" w:styleId="Lienhypertexte">
    <w:name w:val="Hyperlink"/>
    <w:basedOn w:val="Policepardfaut"/>
    <w:uiPriority w:val="99"/>
    <w:unhideWhenUsed/>
    <w:rsid w:val="00D95361"/>
    <w:rPr>
      <w:color w:val="27251F" w:themeColor="hyperlink"/>
      <w:u w:val="single"/>
    </w:rPr>
  </w:style>
  <w:style w:type="character" w:styleId="Lienhypertextesuivivisit">
    <w:name w:val="FollowedHyperlink"/>
    <w:basedOn w:val="Policepardfaut"/>
    <w:uiPriority w:val="99"/>
    <w:semiHidden/>
    <w:unhideWhenUsed/>
    <w:rsid w:val="00D95361"/>
    <w:rPr>
      <w:color w:val="27251F" w:themeColor="followedHyperlink"/>
      <w:u w:val="single"/>
    </w:rPr>
  </w:style>
  <w:style w:type="character" w:styleId="Accentuationlgre">
    <w:name w:val="Subtle Emphasis"/>
    <w:basedOn w:val="Policepardfaut"/>
    <w:uiPriority w:val="19"/>
    <w:semiHidden/>
    <w:rsid w:val="00D95361"/>
    <w:rPr>
      <w:i/>
      <w:iCs/>
      <w:color w:val="645F50" w:themeColor="text1" w:themeTint="BF"/>
    </w:rPr>
  </w:style>
  <w:style w:type="paragraph" w:styleId="Citationintense">
    <w:name w:val="Intense Quote"/>
    <w:basedOn w:val="Normal"/>
    <w:next w:val="TM1"/>
    <w:link w:val="CitationintenseCar"/>
    <w:uiPriority w:val="30"/>
    <w:semiHidden/>
    <w:qFormat/>
    <w:rsid w:val="00D95361"/>
    <w:pPr>
      <w:pBdr>
        <w:top w:val="single" w:sz="4" w:space="10" w:color="5C88DA" w:themeColor="accent1"/>
        <w:bottom w:val="single" w:sz="4" w:space="10" w:color="5C88DA" w:themeColor="accent1"/>
      </w:pBdr>
      <w:spacing w:before="360" w:after="360"/>
      <w:ind w:left="864" w:right="864"/>
      <w:jc w:val="center"/>
    </w:pPr>
    <w:rPr>
      <w:i/>
      <w:iCs/>
      <w:color w:val="5C88DA" w:themeColor="accent1"/>
    </w:rPr>
  </w:style>
  <w:style w:type="character" w:customStyle="1" w:styleId="CitationintenseCar">
    <w:name w:val="Citation intense Car"/>
    <w:basedOn w:val="Policepardfaut"/>
    <w:link w:val="Citationintense"/>
    <w:uiPriority w:val="30"/>
    <w:rsid w:val="00D95361"/>
    <w:rPr>
      <w:i/>
      <w:iCs/>
      <w:color w:val="5C88DA" w:themeColor="accent1"/>
    </w:rPr>
  </w:style>
  <w:style w:type="paragraph" w:styleId="Paragraphedeliste">
    <w:name w:val="List Paragraph"/>
    <w:basedOn w:val="Normal"/>
    <w:uiPriority w:val="34"/>
    <w:qFormat/>
    <w:rsid w:val="00D95361"/>
    <w:pPr>
      <w:ind w:left="720"/>
      <w:contextualSpacing/>
    </w:pPr>
  </w:style>
  <w:style w:type="character" w:styleId="Rfrenceintense">
    <w:name w:val="Intense Reference"/>
    <w:basedOn w:val="Policepardfaut"/>
    <w:uiPriority w:val="32"/>
    <w:semiHidden/>
    <w:qFormat/>
    <w:rsid w:val="00D95361"/>
    <w:rPr>
      <w:b/>
      <w:bCs/>
      <w:smallCaps/>
      <w:color w:val="5C88DA" w:themeColor="accent1"/>
      <w:spacing w:val="5"/>
    </w:rPr>
  </w:style>
  <w:style w:type="character" w:styleId="Titredulivre">
    <w:name w:val="Book Title"/>
    <w:basedOn w:val="Policepardfaut"/>
    <w:uiPriority w:val="33"/>
    <w:semiHidden/>
    <w:qFormat/>
    <w:rsid w:val="00D95361"/>
    <w:rPr>
      <w:b/>
      <w:bCs/>
      <w:i/>
      <w:iCs/>
      <w:spacing w:val="5"/>
    </w:rPr>
  </w:style>
  <w:style w:type="character" w:styleId="Rfrencelgre">
    <w:name w:val="Subtle Reference"/>
    <w:basedOn w:val="Policepardfaut"/>
    <w:uiPriority w:val="31"/>
    <w:semiHidden/>
    <w:qFormat/>
    <w:rsid w:val="00D95361"/>
    <w:rPr>
      <w:smallCaps/>
      <w:color w:val="7D7663" w:themeColor="text1" w:themeTint="A5"/>
    </w:rPr>
  </w:style>
  <w:style w:type="character" w:styleId="Accentuationintense">
    <w:name w:val="Intense Emphasis"/>
    <w:basedOn w:val="Policepardfaut"/>
    <w:uiPriority w:val="21"/>
    <w:semiHidden/>
    <w:qFormat/>
    <w:rsid w:val="00D95361"/>
    <w:rPr>
      <w:i/>
      <w:iCs/>
      <w:color w:val="5C88DA" w:themeColor="accent1"/>
    </w:rPr>
  </w:style>
  <w:style w:type="paragraph" w:styleId="Sansinterligne">
    <w:name w:val="No Spacing"/>
    <w:uiPriority w:val="1"/>
    <w:semiHidden/>
    <w:rsid w:val="00C977D9"/>
    <w:pPr>
      <w:spacing w:after="0" w:line="240" w:lineRule="auto"/>
    </w:pPr>
  </w:style>
  <w:style w:type="paragraph" w:styleId="Sous-titre">
    <w:name w:val="Subtitle"/>
    <w:basedOn w:val="Normal"/>
    <w:next w:val="Normal"/>
    <w:link w:val="Sous-titreCar"/>
    <w:uiPriority w:val="5"/>
    <w:semiHidden/>
    <w:rsid w:val="00636E87"/>
    <w:pPr>
      <w:numPr>
        <w:ilvl w:val="1"/>
      </w:numPr>
      <w:suppressAutoHyphens/>
      <w:spacing w:after="0"/>
      <w:jc w:val="left"/>
    </w:pPr>
    <w:rPr>
      <w:rFonts w:eastAsiaTheme="minorEastAsia"/>
      <w:caps/>
      <w:color w:val="5C88DA" w:themeColor="accent1"/>
      <w:sz w:val="40"/>
    </w:rPr>
  </w:style>
  <w:style w:type="character" w:customStyle="1" w:styleId="Sous-titreCar">
    <w:name w:val="Sous-titre Car"/>
    <w:basedOn w:val="Policepardfaut"/>
    <w:link w:val="Sous-titre"/>
    <w:uiPriority w:val="5"/>
    <w:semiHidden/>
    <w:rsid w:val="00636E87"/>
    <w:rPr>
      <w:rFonts w:eastAsiaTheme="minorEastAsia"/>
      <w:caps/>
      <w:color w:val="5C88DA" w:themeColor="accent1"/>
      <w:sz w:val="40"/>
    </w:rPr>
  </w:style>
  <w:style w:type="character" w:styleId="Accentuation">
    <w:name w:val="Emphasis"/>
    <w:basedOn w:val="Policepardfaut"/>
    <w:uiPriority w:val="20"/>
    <w:semiHidden/>
    <w:qFormat/>
    <w:rsid w:val="00C977D9"/>
    <w:rPr>
      <w:i/>
      <w:iCs/>
    </w:rPr>
  </w:style>
  <w:style w:type="paragraph" w:styleId="Citation">
    <w:name w:val="Quote"/>
    <w:basedOn w:val="Normal"/>
    <w:next w:val="Normal"/>
    <w:link w:val="CitationCar"/>
    <w:uiPriority w:val="35"/>
    <w:semiHidden/>
    <w:qFormat/>
    <w:rsid w:val="006F6C14"/>
    <w:pPr>
      <w:suppressAutoHyphens/>
      <w:spacing w:before="240" w:after="240" w:line="240" w:lineRule="auto"/>
      <w:ind w:left="2041" w:right="2041"/>
      <w:jc w:val="left"/>
    </w:pPr>
    <w:rPr>
      <w:i/>
      <w:iCs/>
      <w:color w:val="5C88DA" w:themeColor="accent1"/>
      <w:sz w:val="33"/>
    </w:rPr>
  </w:style>
  <w:style w:type="character" w:customStyle="1" w:styleId="CitationCar">
    <w:name w:val="Citation Car"/>
    <w:basedOn w:val="Policepardfaut"/>
    <w:link w:val="Citation"/>
    <w:uiPriority w:val="35"/>
    <w:semiHidden/>
    <w:rsid w:val="006F6C14"/>
    <w:rPr>
      <w:i/>
      <w:iCs/>
      <w:color w:val="5C88DA" w:themeColor="accent1"/>
      <w:sz w:val="33"/>
    </w:rPr>
  </w:style>
  <w:style w:type="character" w:styleId="lev">
    <w:name w:val="Strong"/>
    <w:basedOn w:val="Policepardfaut"/>
    <w:semiHidden/>
    <w:rsid w:val="00511D39"/>
    <w:rPr>
      <w:b/>
      <w:bCs/>
    </w:rPr>
  </w:style>
  <w:style w:type="paragraph" w:styleId="En-tte">
    <w:name w:val="header"/>
    <w:basedOn w:val="Normal"/>
    <w:link w:val="En-tteCar"/>
    <w:uiPriority w:val="49"/>
    <w:semiHidden/>
    <w:rsid w:val="006D04C4"/>
    <w:pPr>
      <w:suppressAutoHyphens/>
      <w:spacing w:before="2" w:after="0" w:line="264" w:lineRule="auto"/>
      <w:contextualSpacing/>
      <w:jc w:val="center"/>
    </w:pPr>
    <w:rPr>
      <w:rFonts w:asciiTheme="majorHAnsi" w:hAnsiTheme="majorHAnsi"/>
      <w:caps/>
      <w:color w:val="27251F" w:themeColor="text1"/>
    </w:rPr>
  </w:style>
  <w:style w:type="character" w:customStyle="1" w:styleId="En-tteCar">
    <w:name w:val="En-tête Car"/>
    <w:basedOn w:val="Policepardfaut"/>
    <w:link w:val="En-tte"/>
    <w:uiPriority w:val="49"/>
    <w:semiHidden/>
    <w:rsid w:val="006D04C4"/>
    <w:rPr>
      <w:rFonts w:asciiTheme="majorHAnsi" w:hAnsiTheme="majorHAnsi"/>
      <w:caps/>
      <w:color w:val="27251F" w:themeColor="text1"/>
    </w:rPr>
  </w:style>
  <w:style w:type="paragraph" w:styleId="Pieddepage">
    <w:name w:val="footer"/>
    <w:basedOn w:val="Normal"/>
    <w:link w:val="PieddepageCar"/>
    <w:uiPriority w:val="54"/>
    <w:semiHidden/>
    <w:rsid w:val="00780423"/>
    <w:pPr>
      <w:suppressAutoHyphens/>
      <w:spacing w:before="2" w:after="2" w:line="240" w:lineRule="auto"/>
      <w:jc w:val="center"/>
    </w:pPr>
    <w:rPr>
      <w:rFonts w:asciiTheme="majorHAnsi" w:hAnsiTheme="majorHAnsi"/>
      <w:caps/>
      <w:sz w:val="20"/>
    </w:rPr>
  </w:style>
  <w:style w:type="character" w:customStyle="1" w:styleId="PieddepageCar">
    <w:name w:val="Pied de page Car"/>
    <w:basedOn w:val="Policepardfaut"/>
    <w:link w:val="Pieddepage"/>
    <w:uiPriority w:val="54"/>
    <w:semiHidden/>
    <w:rsid w:val="00780423"/>
    <w:rPr>
      <w:rFonts w:asciiTheme="majorHAnsi" w:hAnsiTheme="majorHAnsi"/>
      <w:caps/>
      <w:color w:val="326295" w:themeColor="accent2"/>
      <w:sz w:val="20"/>
    </w:rPr>
  </w:style>
  <w:style w:type="paragraph" w:styleId="Listepuces">
    <w:name w:val="List Bullet"/>
    <w:aliases w:val="Puce"/>
    <w:basedOn w:val="Normal"/>
    <w:uiPriority w:val="23"/>
    <w:qFormat/>
    <w:rsid w:val="00DC6004"/>
    <w:pPr>
      <w:numPr>
        <w:numId w:val="1"/>
      </w:numPr>
      <w:spacing w:before="80" w:after="80"/>
    </w:pPr>
  </w:style>
  <w:style w:type="paragraph" w:styleId="Notedebasdepage">
    <w:name w:val="footnote text"/>
    <w:basedOn w:val="Normal"/>
    <w:link w:val="NotedebasdepageCar"/>
    <w:uiPriority w:val="99"/>
    <w:semiHidden/>
    <w:unhideWhenUsed/>
    <w:rsid w:val="000420E7"/>
    <w:pPr>
      <w:spacing w:before="60" w:after="0"/>
    </w:pPr>
    <w:rPr>
      <w:sz w:val="18"/>
      <w:szCs w:val="20"/>
    </w:rPr>
  </w:style>
  <w:style w:type="character" w:customStyle="1" w:styleId="NotedebasdepageCar">
    <w:name w:val="Note de bas de page Car"/>
    <w:basedOn w:val="Policepardfaut"/>
    <w:link w:val="Notedebasdepage"/>
    <w:uiPriority w:val="99"/>
    <w:semiHidden/>
    <w:rsid w:val="000420E7"/>
    <w:rPr>
      <w:color w:val="326295" w:themeColor="accent2"/>
      <w:sz w:val="18"/>
      <w:szCs w:val="20"/>
    </w:rPr>
  </w:style>
  <w:style w:type="character" w:styleId="Appelnotedebasdep">
    <w:name w:val="footnote reference"/>
    <w:basedOn w:val="Policepardfaut"/>
    <w:uiPriority w:val="99"/>
    <w:semiHidden/>
    <w:unhideWhenUsed/>
    <w:rsid w:val="002C71B3"/>
    <w:rPr>
      <w:vertAlign w:val="superscript"/>
    </w:rPr>
  </w:style>
  <w:style w:type="character" w:customStyle="1" w:styleId="Titre1Car">
    <w:name w:val="Titre 1 Car"/>
    <w:basedOn w:val="Policepardfaut"/>
    <w:link w:val="Titre1"/>
    <w:uiPriority w:val="8"/>
    <w:rsid w:val="000920C0"/>
    <w:rPr>
      <w:rFonts w:eastAsiaTheme="majorEastAsia" w:cstheme="majorBidi"/>
      <w:b/>
      <w:caps/>
      <w:color w:val="5C88DA" w:themeColor="accent1"/>
      <w:sz w:val="54"/>
      <w:szCs w:val="32"/>
    </w:rPr>
  </w:style>
  <w:style w:type="character" w:customStyle="1" w:styleId="Titre2Car">
    <w:name w:val="Titre 2 Car"/>
    <w:basedOn w:val="Policepardfaut"/>
    <w:link w:val="Titre2"/>
    <w:uiPriority w:val="9"/>
    <w:rsid w:val="0097228F"/>
    <w:rPr>
      <w:rFonts w:eastAsiaTheme="majorEastAsia" w:cstheme="majorBidi"/>
      <w:color w:val="27251F" w:themeColor="text1"/>
      <w:sz w:val="50"/>
      <w:szCs w:val="26"/>
    </w:rPr>
  </w:style>
  <w:style w:type="character" w:customStyle="1" w:styleId="Titre3Car">
    <w:name w:val="Titre 3 Car"/>
    <w:basedOn w:val="Policepardfaut"/>
    <w:link w:val="Titre3"/>
    <w:uiPriority w:val="9"/>
    <w:rsid w:val="008424C0"/>
    <w:rPr>
      <w:rFonts w:asciiTheme="majorHAnsi" w:eastAsiaTheme="majorEastAsia" w:hAnsiTheme="majorHAnsi" w:cstheme="majorBidi"/>
      <w:color w:val="27251F" w:themeColor="text1"/>
      <w:sz w:val="44"/>
      <w:szCs w:val="24"/>
    </w:rPr>
  </w:style>
  <w:style w:type="character" w:customStyle="1" w:styleId="Titre4Car">
    <w:name w:val="Titre 4 Car"/>
    <w:basedOn w:val="Policepardfaut"/>
    <w:link w:val="Titre4"/>
    <w:uiPriority w:val="9"/>
    <w:rsid w:val="008424C0"/>
    <w:rPr>
      <w:rFonts w:asciiTheme="majorHAnsi" w:eastAsiaTheme="majorEastAsia" w:hAnsiTheme="majorHAnsi" w:cstheme="majorBidi"/>
      <w:iCs/>
      <w:color w:val="505050" w:themeColor="text2"/>
      <w:sz w:val="38"/>
    </w:rPr>
  </w:style>
  <w:style w:type="character" w:customStyle="1" w:styleId="Titre5Car">
    <w:name w:val="Titre 5 Car"/>
    <w:basedOn w:val="Policepardfaut"/>
    <w:link w:val="Titre5"/>
    <w:uiPriority w:val="9"/>
    <w:rsid w:val="00ED1E54"/>
    <w:rPr>
      <w:rFonts w:asciiTheme="majorHAnsi" w:eastAsiaTheme="majorEastAsia" w:hAnsiTheme="majorHAnsi" w:cstheme="majorBidi"/>
      <w:color w:val="505050" w:themeColor="text2"/>
      <w:sz w:val="30"/>
    </w:rPr>
  </w:style>
  <w:style w:type="character" w:customStyle="1" w:styleId="Titre6Car">
    <w:name w:val="Titre 6 Car"/>
    <w:basedOn w:val="Policepardfaut"/>
    <w:link w:val="Titre6"/>
    <w:uiPriority w:val="9"/>
    <w:rsid w:val="00ED1E54"/>
    <w:rPr>
      <w:rFonts w:asciiTheme="majorHAnsi" w:eastAsiaTheme="majorEastAsia" w:hAnsiTheme="majorHAnsi" w:cstheme="majorBidi"/>
      <w:i/>
      <w:color w:val="505050" w:themeColor="text2"/>
      <w:sz w:val="24"/>
    </w:rPr>
  </w:style>
  <w:style w:type="character" w:customStyle="1" w:styleId="Titre7Car">
    <w:name w:val="Titre 7 Car"/>
    <w:basedOn w:val="Policepardfaut"/>
    <w:link w:val="Titre7"/>
    <w:uiPriority w:val="9"/>
    <w:semiHidden/>
    <w:rsid w:val="00C83622"/>
    <w:rPr>
      <w:rFonts w:asciiTheme="majorHAnsi" w:eastAsiaTheme="majorEastAsia" w:hAnsiTheme="majorHAnsi" w:cstheme="majorBidi"/>
      <w:iCs/>
      <w:color w:val="1B365D" w:themeColor="accent3"/>
      <w:sz w:val="18"/>
    </w:rPr>
  </w:style>
  <w:style w:type="character" w:customStyle="1" w:styleId="Titre8Car">
    <w:name w:val="Titre 8 Car"/>
    <w:basedOn w:val="Policepardfaut"/>
    <w:link w:val="Titre8"/>
    <w:uiPriority w:val="9"/>
    <w:semiHidden/>
    <w:rsid w:val="00C83622"/>
    <w:rPr>
      <w:rFonts w:asciiTheme="majorHAnsi" w:eastAsiaTheme="majorEastAsia" w:hAnsiTheme="majorHAnsi" w:cstheme="majorBidi"/>
      <w:color w:val="1B365D" w:themeColor="accent3"/>
      <w:sz w:val="18"/>
      <w:szCs w:val="21"/>
    </w:rPr>
  </w:style>
  <w:style w:type="character" w:customStyle="1" w:styleId="Titre9Car">
    <w:name w:val="Titre 9 Car"/>
    <w:basedOn w:val="Policepardfaut"/>
    <w:link w:val="Titre9"/>
    <w:uiPriority w:val="9"/>
    <w:semiHidden/>
    <w:rsid w:val="00C83622"/>
    <w:rPr>
      <w:rFonts w:asciiTheme="majorHAnsi" w:eastAsiaTheme="majorEastAsia" w:hAnsiTheme="majorHAnsi" w:cstheme="majorBidi"/>
      <w:iCs/>
      <w:color w:val="1B365D" w:themeColor="accent3"/>
      <w:sz w:val="18"/>
      <w:szCs w:val="21"/>
    </w:rPr>
  </w:style>
  <w:style w:type="paragraph" w:styleId="Listepuces2">
    <w:name w:val="List Bullet 2"/>
    <w:aliases w:val="Puce 2"/>
    <w:basedOn w:val="Normal"/>
    <w:uiPriority w:val="24"/>
    <w:unhideWhenUsed/>
    <w:qFormat/>
    <w:rsid w:val="00B7297A"/>
    <w:pPr>
      <w:numPr>
        <w:ilvl w:val="1"/>
        <w:numId w:val="1"/>
      </w:numPr>
      <w:spacing w:before="80" w:after="80"/>
    </w:pPr>
  </w:style>
  <w:style w:type="paragraph" w:styleId="Listepuces3">
    <w:name w:val="List Bullet 3"/>
    <w:aliases w:val="Puce 3"/>
    <w:basedOn w:val="Normal"/>
    <w:uiPriority w:val="24"/>
    <w:semiHidden/>
    <w:qFormat/>
    <w:rsid w:val="00B7297A"/>
    <w:pPr>
      <w:numPr>
        <w:ilvl w:val="2"/>
        <w:numId w:val="1"/>
      </w:numPr>
      <w:spacing w:before="80" w:after="80"/>
    </w:pPr>
  </w:style>
  <w:style w:type="paragraph" w:styleId="Titre">
    <w:name w:val="Title"/>
    <w:basedOn w:val="Normal"/>
    <w:next w:val="Normal"/>
    <w:link w:val="TitreCar"/>
    <w:uiPriority w:val="4"/>
    <w:semiHidden/>
    <w:rsid w:val="00636E87"/>
    <w:pPr>
      <w:suppressAutoHyphens/>
      <w:spacing w:after="0"/>
      <w:contextualSpacing/>
      <w:jc w:val="left"/>
    </w:pPr>
    <w:rPr>
      <w:rFonts w:asciiTheme="majorHAnsi" w:eastAsiaTheme="majorEastAsia" w:hAnsiTheme="majorHAnsi" w:cstheme="majorBidi"/>
      <w:caps/>
      <w:color w:val="5C88DA" w:themeColor="accent1"/>
      <w:kern w:val="28"/>
      <w:sz w:val="60"/>
      <w:szCs w:val="56"/>
    </w:rPr>
  </w:style>
  <w:style w:type="character" w:customStyle="1" w:styleId="TitreCar">
    <w:name w:val="Titre Car"/>
    <w:basedOn w:val="Policepardfaut"/>
    <w:link w:val="Titre"/>
    <w:uiPriority w:val="4"/>
    <w:semiHidden/>
    <w:rsid w:val="00636E87"/>
    <w:rPr>
      <w:rFonts w:asciiTheme="majorHAnsi" w:eastAsiaTheme="majorEastAsia" w:hAnsiTheme="majorHAnsi" w:cstheme="majorBidi"/>
      <w:caps/>
      <w:color w:val="5C88DA" w:themeColor="accent1"/>
      <w:kern w:val="28"/>
      <w:sz w:val="60"/>
      <w:szCs w:val="56"/>
    </w:rPr>
  </w:style>
  <w:style w:type="paragraph" w:styleId="Lgende">
    <w:name w:val="caption"/>
    <w:basedOn w:val="Normal"/>
    <w:next w:val="Normal"/>
    <w:uiPriority w:val="29"/>
    <w:qFormat/>
    <w:rsid w:val="00B33EED"/>
    <w:pPr>
      <w:keepNext/>
      <w:suppressAutoHyphens/>
      <w:spacing w:before="360"/>
      <w:ind w:right="142"/>
      <w:jc w:val="left"/>
    </w:pPr>
    <w:rPr>
      <w:i/>
      <w:iCs/>
      <w:sz w:val="24"/>
      <w:szCs w:val="18"/>
    </w:rPr>
  </w:style>
  <w:style w:type="paragraph" w:customStyle="1" w:styleId="Espace2pt">
    <w:name w:val="Espace 2 pt"/>
    <w:basedOn w:val="Normal"/>
    <w:next w:val="Normal"/>
    <w:uiPriority w:val="49"/>
    <w:semiHidden/>
    <w:rsid w:val="0027768E"/>
    <w:pPr>
      <w:keepLines/>
      <w:suppressAutoHyphens/>
      <w:spacing w:before="2" w:after="2" w:line="40" w:lineRule="exact"/>
    </w:pPr>
    <w:rPr>
      <w:rFonts w:eastAsia="Times New Roman" w:cs="Times New Roman"/>
      <w:sz w:val="4"/>
      <w:szCs w:val="24"/>
      <w:lang w:eastAsia="fr-FR"/>
    </w:rPr>
  </w:style>
  <w:style w:type="paragraph" w:customStyle="1" w:styleId="TablNote">
    <w:name w:val="TablNote"/>
    <w:basedOn w:val="Normal"/>
    <w:next w:val="Normal"/>
    <w:uiPriority w:val="32"/>
    <w:qFormat/>
    <w:rsid w:val="00970F8F"/>
    <w:pPr>
      <w:suppressAutoHyphens/>
      <w:spacing w:before="100" w:after="300"/>
      <w:contextualSpacing/>
      <w:jc w:val="left"/>
    </w:pPr>
    <w:rPr>
      <w:i/>
      <w:sz w:val="16"/>
    </w:rPr>
  </w:style>
  <w:style w:type="paragraph" w:customStyle="1" w:styleId="Findudocument">
    <w:name w:val="Fin du document"/>
    <w:basedOn w:val="Normal"/>
    <w:next w:val="Normal"/>
    <w:uiPriority w:val="48"/>
    <w:semiHidden/>
    <w:rsid w:val="00061676"/>
    <w:pPr>
      <w:numPr>
        <w:numId w:val="2"/>
      </w:numPr>
      <w:suppressAutoHyphens/>
      <w:spacing w:before="100" w:after="100"/>
      <w:jc w:val="center"/>
    </w:pPr>
  </w:style>
  <w:style w:type="paragraph" w:customStyle="1" w:styleId="Espace150pt">
    <w:name w:val="Espace 150 pt"/>
    <w:basedOn w:val="Normal"/>
    <w:next w:val="Normal"/>
    <w:uiPriority w:val="49"/>
    <w:semiHidden/>
    <w:rsid w:val="00C8296C"/>
    <w:pPr>
      <w:keepLines/>
      <w:suppressAutoHyphens/>
      <w:spacing w:before="2" w:after="3000"/>
      <w:jc w:val="left"/>
    </w:pPr>
    <w:rPr>
      <w:rFonts w:eastAsia="Times New Roman" w:cs="Times New Roman"/>
      <w:szCs w:val="24"/>
      <w:lang w:eastAsia="fr-FR"/>
    </w:rPr>
  </w:style>
  <w:style w:type="table" w:customStyle="1" w:styleId="TABLEAUDEPOSITIONNEMENT">
    <w:name w:val="TABLEAU DE POSITIONNEMENT"/>
    <w:basedOn w:val="TableauNormal"/>
    <w:uiPriority w:val="99"/>
    <w:rsid w:val="00750022"/>
    <w:pPr>
      <w:spacing w:after="0" w:line="240" w:lineRule="auto"/>
    </w:pPr>
    <w:tblPr>
      <w:jc w:val="center"/>
      <w:tblCellMar>
        <w:left w:w="0" w:type="dxa"/>
        <w:right w:w="0" w:type="dxa"/>
      </w:tblCellMar>
    </w:tblPr>
    <w:trPr>
      <w:jc w:val="center"/>
    </w:trPr>
    <w:tcPr>
      <w:vAlign w:val="center"/>
    </w:tcPr>
  </w:style>
  <w:style w:type="paragraph" w:customStyle="1" w:styleId="TablTexte">
    <w:name w:val="TablTexte"/>
    <w:basedOn w:val="Normal"/>
    <w:uiPriority w:val="29"/>
    <w:qFormat/>
    <w:rsid w:val="008D5BC0"/>
    <w:pPr>
      <w:keepLines/>
      <w:suppressAutoHyphens/>
      <w:spacing w:before="60" w:after="60"/>
      <w:jc w:val="center"/>
    </w:pPr>
    <w:rPr>
      <w:rFonts w:eastAsia="Times New Roman" w:cs="Times New Roman"/>
      <w:sz w:val="20"/>
      <w:szCs w:val="24"/>
      <w:lang w:eastAsia="fr-FR"/>
    </w:rPr>
  </w:style>
  <w:style w:type="table" w:styleId="Grilledutableau">
    <w:name w:val="Table Grid"/>
    <w:basedOn w:val="TableauNormal"/>
    <w:rsid w:val="008C4871"/>
    <w:pPr>
      <w:spacing w:after="0" w:line="240" w:lineRule="auto"/>
    </w:pPr>
    <w:tblPr>
      <w:tblStyleRowBandSize w:val="1"/>
      <w:tblBorders>
        <w:insideV w:val="single" w:sz="4" w:space="0" w:color="BFBFBF" w:themeColor="background1" w:themeShade="BF"/>
      </w:tblBorders>
      <w:tblCellMar>
        <w:left w:w="57" w:type="dxa"/>
        <w:right w:w="57" w:type="dxa"/>
      </w:tblCellMar>
    </w:tblPr>
    <w:trPr>
      <w:cantSplit/>
    </w:trPr>
    <w:tcPr>
      <w:vAlign w:val="center"/>
    </w:tcPr>
    <w:tblStylePr w:type="firstRow">
      <w:pPr>
        <w:keepNext/>
        <w:wordWrap/>
      </w:pPr>
      <w:rPr>
        <w:b/>
        <w:i w:val="0"/>
        <w:color w:val="D2005E" w:themeColor="accent6"/>
      </w:rPr>
      <w:tblPr/>
      <w:trPr>
        <w:cantSplit w:val="0"/>
        <w:tblHeader/>
      </w:trPr>
      <w:tcPr>
        <w:tcBorders>
          <w:top w:val="nil"/>
          <w:left w:val="nil"/>
          <w:bottom w:val="nil"/>
          <w:right w:val="nil"/>
          <w:insideH w:val="nil"/>
          <w:insideV w:val="single" w:sz="4" w:space="0" w:color="BFBFBF" w:themeColor="background1" w:themeShade="BF"/>
          <w:tl2br w:val="nil"/>
          <w:tr2bl w:val="nil"/>
        </w:tcBorders>
        <w:shd w:val="clear" w:color="auto" w:fill="5C88DA" w:themeFill="accent1"/>
      </w:tcPr>
    </w:tblStylePr>
    <w:tblStylePr w:type="lastRow">
      <w:rPr>
        <w:b/>
      </w:rPr>
      <w:tblPr/>
      <w:tcPr>
        <w:tcBorders>
          <w:top w:val="single" w:sz="12" w:space="0" w:color="A6A6A6" w:themeColor="background1" w:themeShade="A6"/>
          <w:left w:val="nil"/>
          <w:bottom w:val="single" w:sz="12" w:space="0" w:color="A6A6A6" w:themeColor="background1" w:themeShade="A6"/>
          <w:right w:val="nil"/>
          <w:insideH w:val="nil"/>
          <w:insideV w:val="single" w:sz="4" w:space="0" w:color="BFBFBF" w:themeColor="background1" w:themeShade="BF"/>
          <w:tl2br w:val="nil"/>
          <w:tr2bl w:val="nil"/>
        </w:tcBorders>
      </w:tcPr>
    </w:tblStylePr>
    <w:tblStylePr w:type="firstCol">
      <w:rPr>
        <w:i w:val="0"/>
      </w:rPr>
    </w:tblStylePr>
    <w:tblStylePr w:type="band1Horz">
      <w:tblPr/>
      <w:tcPr>
        <w:tcBorders>
          <w:top w:val="nil"/>
          <w:left w:val="nil"/>
          <w:bottom w:val="nil"/>
          <w:right w:val="nil"/>
          <w:insideH w:val="nil"/>
          <w:insideV w:val="single" w:sz="4" w:space="0" w:color="BFBFBF" w:themeColor="background1" w:themeShade="BF"/>
          <w:tl2br w:val="nil"/>
          <w:tr2bl w:val="nil"/>
        </w:tcBorders>
        <w:shd w:val="clear" w:color="auto" w:fill="DEE7F7" w:themeFill="accent1" w:themeFillTint="33"/>
      </w:tcPr>
    </w:tblStylePr>
  </w:style>
  <w:style w:type="paragraph" w:customStyle="1" w:styleId="SOUS-TITREDUDOCUMENT">
    <w:name w:val="SOUS-TITRE DU DOCUMENT"/>
    <w:basedOn w:val="Normal"/>
    <w:next w:val="Normal"/>
    <w:uiPriority w:val="2"/>
    <w:rsid w:val="009F67AD"/>
    <w:pPr>
      <w:keepNext/>
      <w:pBdr>
        <w:top w:val="single" w:sz="4" w:space="6" w:color="FFFFFF" w:themeColor="background1"/>
      </w:pBdr>
      <w:suppressAutoHyphens/>
      <w:spacing w:after="0"/>
      <w:ind w:left="454" w:right="454"/>
      <w:jc w:val="left"/>
    </w:pPr>
    <w:rPr>
      <w:rFonts w:asciiTheme="majorHAnsi" w:hAnsiTheme="majorHAnsi"/>
      <w:caps/>
      <w:color w:val="FFFFFF" w:themeColor="background1"/>
      <w:sz w:val="44"/>
    </w:rPr>
  </w:style>
  <w:style w:type="paragraph" w:customStyle="1" w:styleId="TITREDUDOCUMENT">
    <w:name w:val="TITRE DU DOCUMENT"/>
    <w:basedOn w:val="Normal"/>
    <w:next w:val="Normal"/>
    <w:uiPriority w:val="1"/>
    <w:rsid w:val="00943AB6"/>
    <w:pPr>
      <w:keepNext/>
      <w:suppressAutoHyphens/>
      <w:spacing w:before="0" w:after="0"/>
      <w:ind w:left="454" w:right="454"/>
      <w:jc w:val="left"/>
    </w:pPr>
    <w:rPr>
      <w:rFonts w:asciiTheme="majorHAnsi" w:hAnsiTheme="majorHAnsi"/>
      <w:b/>
      <w:caps/>
      <w:color w:val="FFFFFF" w:themeColor="background1"/>
      <w:sz w:val="44"/>
    </w:rPr>
  </w:style>
  <w:style w:type="paragraph" w:customStyle="1" w:styleId="DATEDUDOCUMENT">
    <w:name w:val="DATE DU DOCUMENT"/>
    <w:basedOn w:val="Normal"/>
    <w:next w:val="Normal"/>
    <w:uiPriority w:val="3"/>
    <w:rsid w:val="00AB555D"/>
    <w:pPr>
      <w:keepNext/>
      <w:suppressAutoHyphens/>
      <w:spacing w:before="240" w:after="0"/>
      <w:ind w:left="454" w:right="454"/>
      <w:jc w:val="left"/>
    </w:pPr>
    <w:rPr>
      <w:rFonts w:asciiTheme="majorHAnsi" w:hAnsiTheme="majorHAnsi"/>
      <w:caps/>
      <w:color w:val="FFFFFF" w:themeColor="background1"/>
    </w:rPr>
  </w:style>
  <w:style w:type="paragraph" w:customStyle="1" w:styleId="Sautdepage">
    <w:name w:val="Saut de page"/>
    <w:basedOn w:val="Normal"/>
    <w:next w:val="Normal"/>
    <w:uiPriority w:val="18"/>
    <w:semiHidden/>
    <w:rsid w:val="00EA3DB1"/>
    <w:pPr>
      <w:pageBreakBefore/>
      <w:suppressAutoHyphens/>
      <w:spacing w:before="2" w:after="2"/>
      <w:jc w:val="left"/>
    </w:pPr>
  </w:style>
  <w:style w:type="paragraph" w:customStyle="1" w:styleId="Intertitre">
    <w:name w:val="Intertitre"/>
    <w:basedOn w:val="Normal"/>
    <w:next w:val="Normal"/>
    <w:uiPriority w:val="10"/>
    <w:semiHidden/>
    <w:rsid w:val="008A14C6"/>
    <w:pPr>
      <w:keepNext/>
      <w:suppressAutoHyphens/>
      <w:spacing w:before="240"/>
      <w:jc w:val="left"/>
    </w:pPr>
    <w:rPr>
      <w:b/>
    </w:rPr>
  </w:style>
  <w:style w:type="paragraph" w:customStyle="1" w:styleId="Numros">
    <w:name w:val="Numéros"/>
    <w:basedOn w:val="Normal"/>
    <w:uiPriority w:val="25"/>
    <w:semiHidden/>
    <w:qFormat/>
    <w:rsid w:val="003C2114"/>
    <w:pPr>
      <w:keepLines/>
      <w:numPr>
        <w:numId w:val="3"/>
      </w:numPr>
      <w:tabs>
        <w:tab w:val="clear" w:pos="227"/>
        <w:tab w:val="left" w:pos="340"/>
      </w:tabs>
      <w:ind w:left="0" w:firstLine="0"/>
    </w:pPr>
    <w:rPr>
      <w:rFonts w:eastAsia="Times New Roman" w:cs="Times New Roman"/>
      <w:szCs w:val="24"/>
      <w:lang w:eastAsia="fr-FR"/>
    </w:rPr>
  </w:style>
  <w:style w:type="paragraph" w:customStyle="1" w:styleId="TablPuce">
    <w:name w:val="TablPuce"/>
    <w:basedOn w:val="TablTexte"/>
    <w:uiPriority w:val="31"/>
    <w:semiHidden/>
    <w:rsid w:val="005D1108"/>
    <w:pPr>
      <w:spacing w:before="40" w:after="240"/>
    </w:pPr>
  </w:style>
  <w:style w:type="paragraph" w:customStyle="1" w:styleId="Infotexte">
    <w:name w:val="Infotexte"/>
    <w:basedOn w:val="Normal"/>
    <w:semiHidden/>
    <w:rsid w:val="00C057E5"/>
    <w:pPr>
      <w:numPr>
        <w:numId w:val="4"/>
      </w:numPr>
      <w:suppressAutoHyphens/>
      <w:spacing w:before="2" w:after="2"/>
      <w:jc w:val="left"/>
    </w:pPr>
    <w:rPr>
      <w:b/>
      <w:caps/>
      <w:noProof/>
      <w:color w:val="C00000"/>
      <w:bdr w:val="single" w:sz="8" w:space="0" w:color="F2F2F2" w:themeColor="background1" w:themeShade="F2"/>
      <w:shd w:val="clear" w:color="auto" w:fill="D9D9D9" w:themeFill="background1" w:themeFillShade="D9"/>
      <w:lang w:eastAsia="fr-FR"/>
    </w:rPr>
  </w:style>
  <w:style w:type="paragraph" w:customStyle="1" w:styleId="solidaire">
    <w:name w:val="§ solidaire"/>
    <w:basedOn w:val="Normal"/>
    <w:next w:val="Normal"/>
    <w:uiPriority w:val="20"/>
    <w:semiHidden/>
    <w:rsid w:val="00423992"/>
    <w:pPr>
      <w:keepNext/>
      <w:keepLines/>
    </w:pPr>
  </w:style>
  <w:style w:type="paragraph" w:customStyle="1" w:styleId="SOMMAIRE">
    <w:name w:val="SOMMAIRE"/>
    <w:basedOn w:val="Normal"/>
    <w:next w:val="Normal"/>
    <w:link w:val="SOMMAIRECar"/>
    <w:uiPriority w:val="7"/>
    <w:semiHidden/>
    <w:rsid w:val="00181470"/>
    <w:pPr>
      <w:keepNext/>
      <w:pBdr>
        <w:bottom w:val="single" w:sz="8" w:space="10" w:color="5C88DA" w:themeColor="accent1"/>
      </w:pBdr>
      <w:suppressAutoHyphens/>
      <w:spacing w:before="1200" w:after="600"/>
      <w:jc w:val="left"/>
      <w:outlineLvl w:val="8"/>
    </w:pPr>
    <w:rPr>
      <w:rFonts w:asciiTheme="majorHAnsi" w:hAnsiTheme="majorHAnsi"/>
      <w:caps/>
      <w:color w:val="27251F" w:themeColor="text1"/>
      <w:spacing w:val="20"/>
      <w:sz w:val="52"/>
    </w:rPr>
  </w:style>
  <w:style w:type="character" w:customStyle="1" w:styleId="SOMMAIRECar">
    <w:name w:val="SOMMAIRE Car"/>
    <w:basedOn w:val="Policepardfaut"/>
    <w:link w:val="SOMMAIRE"/>
    <w:uiPriority w:val="7"/>
    <w:semiHidden/>
    <w:rsid w:val="00181470"/>
    <w:rPr>
      <w:rFonts w:asciiTheme="majorHAnsi" w:hAnsiTheme="majorHAnsi"/>
      <w:caps/>
      <w:color w:val="27251F" w:themeColor="text1"/>
      <w:spacing w:val="20"/>
      <w:sz w:val="52"/>
    </w:rPr>
  </w:style>
  <w:style w:type="paragraph" w:customStyle="1" w:styleId="InfoUtilisateur">
    <w:name w:val="InfoUtilisateur"/>
    <w:basedOn w:val="Normal"/>
    <w:next w:val="Normal"/>
    <w:uiPriority w:val="98"/>
    <w:semiHidden/>
    <w:rsid w:val="00181470"/>
    <w:pPr>
      <w:keepNext/>
      <w:keepLines/>
      <w:numPr>
        <w:numId w:val="7"/>
      </w:numPr>
      <w:pBdr>
        <w:top w:val="single" w:sz="8" w:space="2" w:color="5C88DA" w:themeColor="accent1"/>
        <w:left w:val="single" w:sz="8" w:space="1" w:color="5C88DA" w:themeColor="accent1"/>
        <w:bottom w:val="single" w:sz="8" w:space="1" w:color="5C88DA" w:themeColor="accent1"/>
        <w:right w:val="single" w:sz="8" w:space="1" w:color="5C88DA" w:themeColor="accent1"/>
      </w:pBdr>
      <w:shd w:val="clear" w:color="auto" w:fill="DEE7F7" w:themeFill="accent1" w:themeFillTint="33"/>
      <w:suppressAutoHyphens/>
      <w:spacing w:before="2" w:after="2"/>
      <w:ind w:right="57"/>
      <w:jc w:val="center"/>
    </w:pPr>
    <w:rPr>
      <w:rFonts w:ascii="Consolas" w:eastAsia="Batang" w:hAnsi="Consolas"/>
      <w:caps/>
      <w:color w:val="1B365D" w:themeColor="accent3"/>
      <w:sz w:val="18"/>
    </w:rPr>
  </w:style>
  <w:style w:type="character" w:customStyle="1" w:styleId="Modifiable">
    <w:name w:val="Modifiable"/>
    <w:basedOn w:val="Policepardfaut"/>
    <w:uiPriority w:val="98"/>
    <w:semiHidden/>
    <w:rsid w:val="00455C3E"/>
    <w:rPr>
      <w:color w:val="C00000"/>
      <w:shd w:val="clear" w:color="auto" w:fill="FFE593"/>
    </w:rPr>
  </w:style>
  <w:style w:type="paragraph" w:customStyle="1" w:styleId="InterTableaux">
    <w:name w:val="InterTableaux"/>
    <w:basedOn w:val="Normal"/>
    <w:next w:val="Normal"/>
    <w:uiPriority w:val="29"/>
    <w:semiHidden/>
    <w:rsid w:val="00C33E83"/>
    <w:pPr>
      <w:spacing w:before="0" w:after="0"/>
      <w:jc w:val="left"/>
    </w:pPr>
  </w:style>
  <w:style w:type="paragraph" w:customStyle="1" w:styleId="TablText2">
    <w:name w:val="TablText2"/>
    <w:basedOn w:val="TablTexte"/>
    <w:uiPriority w:val="30"/>
    <w:semiHidden/>
    <w:rsid w:val="00384AFF"/>
    <w:pPr>
      <w:keepNext/>
    </w:pPr>
    <w:rPr>
      <w:spacing w:val="-2"/>
      <w:sz w:val="17"/>
    </w:rPr>
  </w:style>
  <w:style w:type="paragraph" w:customStyle="1" w:styleId="TablText3">
    <w:name w:val="TablText3"/>
    <w:basedOn w:val="TablTexte"/>
    <w:uiPriority w:val="30"/>
    <w:semiHidden/>
    <w:rsid w:val="003206CC"/>
    <w:rPr>
      <w:spacing w:val="-4"/>
      <w:sz w:val="16"/>
    </w:rPr>
  </w:style>
  <w:style w:type="paragraph" w:customStyle="1" w:styleId="TablText4">
    <w:name w:val="TablText4"/>
    <w:basedOn w:val="TablTexte"/>
    <w:uiPriority w:val="30"/>
    <w:semiHidden/>
    <w:rsid w:val="003206CC"/>
    <w:rPr>
      <w:spacing w:val="-5"/>
      <w:sz w:val="15"/>
    </w:rPr>
  </w:style>
  <w:style w:type="paragraph" w:customStyle="1" w:styleId="TablText5">
    <w:name w:val="TablText5"/>
    <w:basedOn w:val="TablTexte"/>
    <w:uiPriority w:val="30"/>
    <w:semiHidden/>
    <w:rsid w:val="00C75288"/>
    <w:rPr>
      <w:spacing w:val="-6"/>
      <w:sz w:val="14"/>
    </w:rPr>
  </w:style>
  <w:style w:type="paragraph" w:customStyle="1" w:styleId="Normal15ptavant">
    <w:name w:val="Normal 15 pt avant"/>
    <w:basedOn w:val="Normal"/>
    <w:next w:val="Normal"/>
    <w:uiPriority w:val="19"/>
    <w:semiHidden/>
    <w:rsid w:val="00FD3CAF"/>
    <w:pPr>
      <w:spacing w:before="300"/>
    </w:pPr>
  </w:style>
  <w:style w:type="table" w:customStyle="1" w:styleId="TABLEAUDELACOUVERTURE">
    <w:name w:val="TABLEAU DE LA COUVERTURE"/>
    <w:basedOn w:val="TableauNormal"/>
    <w:uiPriority w:val="99"/>
    <w:rsid w:val="00996AFD"/>
    <w:pPr>
      <w:spacing w:after="0" w:line="240" w:lineRule="auto"/>
    </w:pPr>
    <w:tblPr>
      <w:tblCellMar>
        <w:left w:w="0" w:type="dxa"/>
        <w:right w:w="0" w:type="dxa"/>
      </w:tblCellMar>
    </w:tblPr>
    <w:tcPr>
      <w:shd w:val="clear" w:color="auto" w:fill="5C88DA" w:themeFill="accent1"/>
      <w:vAlign w:val="center"/>
    </w:tcPr>
  </w:style>
  <w:style w:type="table" w:customStyle="1" w:styleId="TABLEAUDUPIEDDEPAGE">
    <w:name w:val="TABLEAU DU PIED DE PAGE"/>
    <w:basedOn w:val="TableauNormal"/>
    <w:uiPriority w:val="99"/>
    <w:rsid w:val="00750022"/>
    <w:pPr>
      <w:spacing w:after="0" w:line="240" w:lineRule="auto"/>
    </w:pPr>
    <w:tblPr/>
  </w:style>
  <w:style w:type="character" w:styleId="Numrodepage">
    <w:name w:val="page number"/>
    <w:basedOn w:val="Policepardfaut"/>
    <w:uiPriority w:val="99"/>
    <w:semiHidden/>
    <w:rsid w:val="00C077B8"/>
    <w:rPr>
      <w:color w:val="FFFFFF" w:themeColor="background1"/>
      <w:spacing w:val="-4"/>
      <w:sz w:val="18"/>
    </w:rPr>
  </w:style>
  <w:style w:type="paragraph" w:styleId="Textedebulles">
    <w:name w:val="Balloon Text"/>
    <w:basedOn w:val="Normal"/>
    <w:link w:val="TextedebullesCar"/>
    <w:uiPriority w:val="99"/>
    <w:semiHidden/>
    <w:unhideWhenUsed/>
    <w:rsid w:val="006110C7"/>
    <w:pPr>
      <w:spacing w:before="0" w:after="0"/>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110C7"/>
    <w:rPr>
      <w:rFonts w:ascii="Segoe UI" w:hAnsi="Segoe UI" w:cs="Segoe UI"/>
      <w:color w:val="326295" w:themeColor="accent2"/>
      <w:sz w:val="18"/>
      <w:szCs w:val="18"/>
    </w:rPr>
  </w:style>
  <w:style w:type="paragraph" w:customStyle="1" w:styleId="Chapeau">
    <w:name w:val="Chapeau"/>
    <w:basedOn w:val="Normal"/>
    <w:next w:val="Titre2"/>
    <w:uiPriority w:val="9"/>
    <w:qFormat/>
    <w:rsid w:val="00352FBE"/>
    <w:pPr>
      <w:suppressAutoHyphens/>
      <w:spacing w:before="360" w:after="360"/>
      <w:jc w:val="center"/>
    </w:pPr>
    <w:rPr>
      <w:sz w:val="28"/>
    </w:rPr>
  </w:style>
  <w:style w:type="paragraph" w:customStyle="1" w:styleId="Exergue">
    <w:name w:val="Exergue"/>
    <w:basedOn w:val="Normal"/>
    <w:uiPriority w:val="33"/>
    <w:qFormat/>
    <w:rsid w:val="004D317B"/>
    <w:pPr>
      <w:suppressAutoHyphens/>
      <w:spacing w:before="360" w:after="240" w:line="240" w:lineRule="auto"/>
      <w:ind w:left="1049" w:right="1049"/>
      <w:jc w:val="center"/>
    </w:pPr>
    <w:rPr>
      <w:sz w:val="24"/>
    </w:rPr>
  </w:style>
  <w:style w:type="paragraph" w:customStyle="1" w:styleId="ExergueNumrotation">
    <w:name w:val="Exergue / Numérotation"/>
    <w:basedOn w:val="Normal"/>
    <w:semiHidden/>
    <w:rsid w:val="008D5286"/>
    <w:pPr>
      <w:spacing w:before="0" w:after="0" w:line="180" w:lineRule="auto"/>
      <w:jc w:val="center"/>
    </w:pPr>
    <w:rPr>
      <w:b/>
      <w:color w:val="FFFFFF" w:themeColor="background1"/>
      <w:sz w:val="24"/>
    </w:rPr>
  </w:style>
  <w:style w:type="paragraph" w:customStyle="1" w:styleId="Filet">
    <w:name w:val="Filet"/>
    <w:basedOn w:val="Exergue"/>
    <w:next w:val="Exergue"/>
    <w:uiPriority w:val="33"/>
    <w:qFormat/>
    <w:rsid w:val="00CE3CCA"/>
    <w:pPr>
      <w:pBdr>
        <w:bottom w:val="single" w:sz="4" w:space="1" w:color="auto"/>
      </w:pBdr>
      <w:spacing w:before="240" w:after="480" w:line="216" w:lineRule="auto"/>
    </w:pPr>
  </w:style>
  <w:style w:type="paragraph" w:customStyle="1" w:styleId="Filet2">
    <w:name w:val="Filet 2"/>
    <w:basedOn w:val="Filet"/>
    <w:semiHidden/>
    <w:rsid w:val="006A2A2D"/>
    <w:pPr>
      <w:pBdr>
        <w:top w:val="single" w:sz="8" w:space="1" w:color="5C88DA" w:themeColor="accent1"/>
        <w:bottom w:val="none" w:sz="0" w:space="0" w:color="auto"/>
      </w:pBdr>
      <w:spacing w:before="180" w:after="0" w:line="192" w:lineRule="auto"/>
      <w:ind w:left="2835" w:right="2835"/>
    </w:pPr>
    <w:rPr>
      <w:color w:val="231F20"/>
      <w:sz w:val="16"/>
    </w:rPr>
  </w:style>
  <w:style w:type="paragraph" w:customStyle="1" w:styleId="wwwcesifr">
    <w:name w:val="www.cesi.fr"/>
    <w:basedOn w:val="Normal"/>
    <w:uiPriority w:val="49"/>
    <w:semiHidden/>
    <w:rsid w:val="00FD0B24"/>
    <w:pPr>
      <w:suppressAutoHyphens/>
      <w:spacing w:before="0" w:after="0"/>
      <w:jc w:val="right"/>
    </w:pPr>
    <w:rPr>
      <w:color w:val="27251F" w:themeColor="text1"/>
      <w:sz w:val="17"/>
    </w:rPr>
  </w:style>
  <w:style w:type="character" w:customStyle="1" w:styleId="Barreoblique">
    <w:name w:val="Barre oblique"/>
    <w:basedOn w:val="Policepardfaut"/>
    <w:uiPriority w:val="49"/>
    <w:semiHidden/>
    <w:rsid w:val="00CB76D9"/>
    <w:rPr>
      <w:rFonts w:asciiTheme="minorHAnsi" w:hAnsiTheme="minorHAnsi" w:cstheme="minorHAnsi"/>
      <w:w w:val="50"/>
      <w:position w:val="-2"/>
      <w:sz w:val="28"/>
    </w:rPr>
  </w:style>
  <w:style w:type="paragraph" w:customStyle="1" w:styleId="Encart1">
    <w:name w:val="Encart1"/>
    <w:basedOn w:val="Normal"/>
    <w:uiPriority w:val="35"/>
    <w:qFormat/>
    <w:rsid w:val="009564CF"/>
    <w:pPr>
      <w:pBdr>
        <w:top w:val="single" w:sz="8" w:space="8" w:color="5C88DA" w:themeColor="accent1"/>
        <w:left w:val="single" w:sz="8" w:space="8" w:color="5C88DA" w:themeColor="accent1"/>
        <w:bottom w:val="single" w:sz="8" w:space="8" w:color="5C88DA" w:themeColor="accent1"/>
        <w:right w:val="single" w:sz="8" w:space="8" w:color="5C88DA" w:themeColor="accent1"/>
      </w:pBdr>
      <w:shd w:val="clear" w:color="auto" w:fill="DEE7F7" w:themeFill="accent1" w:themeFillTint="33"/>
      <w:tabs>
        <w:tab w:val="left" w:leader="dot" w:pos="1985"/>
      </w:tabs>
      <w:ind w:left="176" w:right="176"/>
    </w:pPr>
  </w:style>
  <w:style w:type="paragraph" w:customStyle="1" w:styleId="EncPuce1">
    <w:name w:val="Enc.Puce1"/>
    <w:basedOn w:val="Encart1"/>
    <w:uiPriority w:val="36"/>
    <w:qFormat/>
    <w:rsid w:val="00265465"/>
    <w:pPr>
      <w:numPr>
        <w:numId w:val="6"/>
      </w:numPr>
    </w:pPr>
  </w:style>
  <w:style w:type="paragraph" w:customStyle="1" w:styleId="Rfs">
    <w:name w:val="Réfs."/>
    <w:basedOn w:val="Normal"/>
    <w:uiPriority w:val="44"/>
    <w:qFormat/>
    <w:rsid w:val="00672F68"/>
    <w:pPr>
      <w:ind w:left="425" w:hanging="425"/>
    </w:pPr>
    <w:rPr>
      <w:sz w:val="20"/>
    </w:rPr>
  </w:style>
  <w:style w:type="paragraph" w:customStyle="1" w:styleId="EncTitre1">
    <w:name w:val="Enc.Titre1"/>
    <w:basedOn w:val="Encart1"/>
    <w:uiPriority w:val="34"/>
    <w:qFormat/>
    <w:rsid w:val="00CA605D"/>
    <w:pPr>
      <w:keepNext/>
      <w:spacing w:before="300"/>
      <w:jc w:val="center"/>
    </w:pPr>
    <w:rPr>
      <w:b/>
      <w:sz w:val="28"/>
    </w:rPr>
  </w:style>
  <w:style w:type="character" w:customStyle="1" w:styleId="Consolas">
    <w:name w:val="Consolas"/>
    <w:basedOn w:val="Policepardfaut"/>
    <w:uiPriority w:val="1"/>
    <w:semiHidden/>
    <w:rsid w:val="00E377CF"/>
    <w:rPr>
      <w:rFonts w:ascii="Consolas" w:hAnsi="Consolas"/>
      <w:b w:val="0"/>
      <w:i w:val="0"/>
      <w:color w:val="645F50" w:themeColor="text1" w:themeTint="BF"/>
      <w:spacing w:val="-10"/>
      <w:sz w:val="19"/>
    </w:rPr>
  </w:style>
  <w:style w:type="paragraph" w:customStyle="1" w:styleId="Sparateurnotes">
    <w:name w:val="Séparateur notes"/>
    <w:basedOn w:val="Normal"/>
    <w:uiPriority w:val="98"/>
    <w:semiHidden/>
    <w:rsid w:val="00DD4058"/>
    <w:pPr>
      <w:suppressAutoHyphens/>
      <w:spacing w:before="60" w:after="60"/>
      <w:jc w:val="left"/>
    </w:pPr>
  </w:style>
  <w:style w:type="character" w:customStyle="1" w:styleId="NumPage99">
    <w:name w:val="NumPage &gt; 99"/>
    <w:basedOn w:val="Policepardfaut"/>
    <w:uiPriority w:val="98"/>
    <w:semiHidden/>
    <w:rsid w:val="000C5513"/>
    <w:rPr>
      <w:color w:val="FFFFFF" w:themeColor="background1"/>
      <w:spacing w:val="-8"/>
      <w:sz w:val="16"/>
    </w:rPr>
  </w:style>
  <w:style w:type="paragraph" w:customStyle="1" w:styleId="Encart2">
    <w:name w:val="Encart2"/>
    <w:basedOn w:val="Encart1"/>
    <w:uiPriority w:val="38"/>
    <w:rsid w:val="008D7F79"/>
    <w:pPr>
      <w:shd w:val="clear" w:color="auto" w:fill="F2F2F2" w:themeFill="background1" w:themeFillShade="F2"/>
    </w:pPr>
  </w:style>
  <w:style w:type="paragraph" w:customStyle="1" w:styleId="EncTitre2">
    <w:name w:val="Enc.Titre2"/>
    <w:basedOn w:val="Encart2"/>
    <w:next w:val="Encart2"/>
    <w:uiPriority w:val="37"/>
    <w:rsid w:val="00CA605D"/>
    <w:pPr>
      <w:suppressAutoHyphens/>
      <w:spacing w:before="300"/>
      <w:jc w:val="center"/>
    </w:pPr>
    <w:rPr>
      <w:b/>
      <w:sz w:val="28"/>
    </w:rPr>
  </w:style>
  <w:style w:type="paragraph" w:customStyle="1" w:styleId="EncPuce2">
    <w:name w:val="Enc.Puce2"/>
    <w:basedOn w:val="Encart2"/>
    <w:uiPriority w:val="39"/>
    <w:rsid w:val="00662AB4"/>
    <w:pPr>
      <w:numPr>
        <w:numId w:val="8"/>
      </w:numPr>
    </w:pPr>
  </w:style>
  <w:style w:type="character" w:styleId="Textedelespacerserv">
    <w:name w:val="Placeholder Text"/>
    <w:basedOn w:val="Policepardfaut"/>
    <w:uiPriority w:val="99"/>
    <w:semiHidden/>
    <w:rsid w:val="00EC6229"/>
    <w:rPr>
      <w:color w:val="808080"/>
    </w:rPr>
  </w:style>
  <w:style w:type="paragraph" w:styleId="NormalWeb">
    <w:name w:val="Normal (Web)"/>
    <w:basedOn w:val="Normal"/>
    <w:uiPriority w:val="99"/>
    <w:unhideWhenUsed/>
    <w:rsid w:val="00005958"/>
    <w:pPr>
      <w:spacing w:before="0" w:after="200" w:line="276" w:lineRule="auto"/>
      <w:jc w:val="left"/>
    </w:pPr>
    <w:rPr>
      <w:rFonts w:ascii="Times New Roman" w:hAnsi="Times New Roman" w:cs="Times New Roman"/>
      <w:color w:val="auto"/>
      <w:sz w:val="24"/>
      <w:szCs w:val="24"/>
    </w:rPr>
  </w:style>
  <w:style w:type="table" w:customStyle="1" w:styleId="Tableausimple11">
    <w:name w:val="Tableau simple 11"/>
    <w:basedOn w:val="TableauNormal"/>
    <w:uiPriority w:val="41"/>
    <w:rsid w:val="005D2C6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046558">
      <w:bodyDiv w:val="1"/>
      <w:marLeft w:val="0"/>
      <w:marRight w:val="0"/>
      <w:marTop w:val="0"/>
      <w:marBottom w:val="0"/>
      <w:divBdr>
        <w:top w:val="none" w:sz="0" w:space="0" w:color="auto"/>
        <w:left w:val="none" w:sz="0" w:space="0" w:color="auto"/>
        <w:bottom w:val="none" w:sz="0" w:space="0" w:color="auto"/>
        <w:right w:val="none" w:sz="0" w:space="0" w:color="auto"/>
      </w:divBdr>
    </w:div>
    <w:div w:id="102961949">
      <w:bodyDiv w:val="1"/>
      <w:marLeft w:val="0"/>
      <w:marRight w:val="0"/>
      <w:marTop w:val="0"/>
      <w:marBottom w:val="0"/>
      <w:divBdr>
        <w:top w:val="none" w:sz="0" w:space="0" w:color="auto"/>
        <w:left w:val="none" w:sz="0" w:space="0" w:color="auto"/>
        <w:bottom w:val="none" w:sz="0" w:space="0" w:color="auto"/>
        <w:right w:val="none" w:sz="0" w:space="0" w:color="auto"/>
      </w:divBdr>
    </w:div>
    <w:div w:id="280192832">
      <w:bodyDiv w:val="1"/>
      <w:marLeft w:val="0"/>
      <w:marRight w:val="0"/>
      <w:marTop w:val="0"/>
      <w:marBottom w:val="0"/>
      <w:divBdr>
        <w:top w:val="none" w:sz="0" w:space="0" w:color="auto"/>
        <w:left w:val="none" w:sz="0" w:space="0" w:color="auto"/>
        <w:bottom w:val="none" w:sz="0" w:space="0" w:color="auto"/>
        <w:right w:val="none" w:sz="0" w:space="0" w:color="auto"/>
      </w:divBdr>
    </w:div>
    <w:div w:id="386611246">
      <w:bodyDiv w:val="1"/>
      <w:marLeft w:val="0"/>
      <w:marRight w:val="0"/>
      <w:marTop w:val="0"/>
      <w:marBottom w:val="0"/>
      <w:divBdr>
        <w:top w:val="none" w:sz="0" w:space="0" w:color="auto"/>
        <w:left w:val="none" w:sz="0" w:space="0" w:color="auto"/>
        <w:bottom w:val="none" w:sz="0" w:space="0" w:color="auto"/>
        <w:right w:val="none" w:sz="0" w:space="0" w:color="auto"/>
      </w:divBdr>
    </w:div>
    <w:div w:id="503278576">
      <w:bodyDiv w:val="1"/>
      <w:marLeft w:val="0"/>
      <w:marRight w:val="0"/>
      <w:marTop w:val="0"/>
      <w:marBottom w:val="0"/>
      <w:divBdr>
        <w:top w:val="none" w:sz="0" w:space="0" w:color="auto"/>
        <w:left w:val="none" w:sz="0" w:space="0" w:color="auto"/>
        <w:bottom w:val="none" w:sz="0" w:space="0" w:color="auto"/>
        <w:right w:val="none" w:sz="0" w:space="0" w:color="auto"/>
      </w:divBdr>
    </w:div>
    <w:div w:id="762648725">
      <w:bodyDiv w:val="1"/>
      <w:marLeft w:val="0"/>
      <w:marRight w:val="0"/>
      <w:marTop w:val="0"/>
      <w:marBottom w:val="0"/>
      <w:divBdr>
        <w:top w:val="none" w:sz="0" w:space="0" w:color="auto"/>
        <w:left w:val="none" w:sz="0" w:space="0" w:color="auto"/>
        <w:bottom w:val="none" w:sz="0" w:space="0" w:color="auto"/>
        <w:right w:val="none" w:sz="0" w:space="0" w:color="auto"/>
      </w:divBdr>
    </w:div>
    <w:div w:id="893270724">
      <w:bodyDiv w:val="1"/>
      <w:marLeft w:val="0"/>
      <w:marRight w:val="0"/>
      <w:marTop w:val="0"/>
      <w:marBottom w:val="0"/>
      <w:divBdr>
        <w:top w:val="none" w:sz="0" w:space="0" w:color="auto"/>
        <w:left w:val="none" w:sz="0" w:space="0" w:color="auto"/>
        <w:bottom w:val="none" w:sz="0" w:space="0" w:color="auto"/>
        <w:right w:val="none" w:sz="0" w:space="0" w:color="auto"/>
      </w:divBdr>
    </w:div>
    <w:div w:id="902911256">
      <w:bodyDiv w:val="1"/>
      <w:marLeft w:val="0"/>
      <w:marRight w:val="0"/>
      <w:marTop w:val="0"/>
      <w:marBottom w:val="0"/>
      <w:divBdr>
        <w:top w:val="none" w:sz="0" w:space="0" w:color="auto"/>
        <w:left w:val="none" w:sz="0" w:space="0" w:color="auto"/>
        <w:bottom w:val="none" w:sz="0" w:space="0" w:color="auto"/>
        <w:right w:val="none" w:sz="0" w:space="0" w:color="auto"/>
      </w:divBdr>
    </w:div>
    <w:div w:id="1019041053">
      <w:bodyDiv w:val="1"/>
      <w:marLeft w:val="0"/>
      <w:marRight w:val="0"/>
      <w:marTop w:val="0"/>
      <w:marBottom w:val="0"/>
      <w:divBdr>
        <w:top w:val="none" w:sz="0" w:space="0" w:color="auto"/>
        <w:left w:val="none" w:sz="0" w:space="0" w:color="auto"/>
        <w:bottom w:val="none" w:sz="0" w:space="0" w:color="auto"/>
        <w:right w:val="none" w:sz="0" w:space="0" w:color="auto"/>
      </w:divBdr>
    </w:div>
    <w:div w:id="1022171371">
      <w:bodyDiv w:val="1"/>
      <w:marLeft w:val="0"/>
      <w:marRight w:val="0"/>
      <w:marTop w:val="0"/>
      <w:marBottom w:val="0"/>
      <w:divBdr>
        <w:top w:val="none" w:sz="0" w:space="0" w:color="auto"/>
        <w:left w:val="none" w:sz="0" w:space="0" w:color="auto"/>
        <w:bottom w:val="none" w:sz="0" w:space="0" w:color="auto"/>
        <w:right w:val="none" w:sz="0" w:space="0" w:color="auto"/>
      </w:divBdr>
    </w:div>
    <w:div w:id="1113280239">
      <w:bodyDiv w:val="1"/>
      <w:marLeft w:val="0"/>
      <w:marRight w:val="0"/>
      <w:marTop w:val="0"/>
      <w:marBottom w:val="0"/>
      <w:divBdr>
        <w:top w:val="none" w:sz="0" w:space="0" w:color="auto"/>
        <w:left w:val="none" w:sz="0" w:space="0" w:color="auto"/>
        <w:bottom w:val="none" w:sz="0" w:space="0" w:color="auto"/>
        <w:right w:val="none" w:sz="0" w:space="0" w:color="auto"/>
      </w:divBdr>
    </w:div>
    <w:div w:id="1123812947">
      <w:bodyDiv w:val="1"/>
      <w:marLeft w:val="0"/>
      <w:marRight w:val="0"/>
      <w:marTop w:val="0"/>
      <w:marBottom w:val="0"/>
      <w:divBdr>
        <w:top w:val="none" w:sz="0" w:space="0" w:color="auto"/>
        <w:left w:val="none" w:sz="0" w:space="0" w:color="auto"/>
        <w:bottom w:val="none" w:sz="0" w:space="0" w:color="auto"/>
        <w:right w:val="none" w:sz="0" w:space="0" w:color="auto"/>
      </w:divBdr>
    </w:div>
    <w:div w:id="1289705369">
      <w:bodyDiv w:val="1"/>
      <w:marLeft w:val="0"/>
      <w:marRight w:val="0"/>
      <w:marTop w:val="0"/>
      <w:marBottom w:val="0"/>
      <w:divBdr>
        <w:top w:val="none" w:sz="0" w:space="0" w:color="auto"/>
        <w:left w:val="none" w:sz="0" w:space="0" w:color="auto"/>
        <w:bottom w:val="none" w:sz="0" w:space="0" w:color="auto"/>
        <w:right w:val="none" w:sz="0" w:space="0" w:color="auto"/>
      </w:divBdr>
    </w:div>
    <w:div w:id="1340545041">
      <w:bodyDiv w:val="1"/>
      <w:marLeft w:val="0"/>
      <w:marRight w:val="0"/>
      <w:marTop w:val="0"/>
      <w:marBottom w:val="0"/>
      <w:divBdr>
        <w:top w:val="none" w:sz="0" w:space="0" w:color="auto"/>
        <w:left w:val="none" w:sz="0" w:space="0" w:color="auto"/>
        <w:bottom w:val="none" w:sz="0" w:space="0" w:color="auto"/>
        <w:right w:val="none" w:sz="0" w:space="0" w:color="auto"/>
      </w:divBdr>
    </w:div>
    <w:div w:id="1561939644">
      <w:bodyDiv w:val="1"/>
      <w:marLeft w:val="0"/>
      <w:marRight w:val="0"/>
      <w:marTop w:val="0"/>
      <w:marBottom w:val="0"/>
      <w:divBdr>
        <w:top w:val="none" w:sz="0" w:space="0" w:color="auto"/>
        <w:left w:val="none" w:sz="0" w:space="0" w:color="auto"/>
        <w:bottom w:val="none" w:sz="0" w:space="0" w:color="auto"/>
        <w:right w:val="none" w:sz="0" w:space="0" w:color="auto"/>
      </w:divBdr>
    </w:div>
    <w:div w:id="1634943261">
      <w:bodyDiv w:val="1"/>
      <w:marLeft w:val="0"/>
      <w:marRight w:val="0"/>
      <w:marTop w:val="0"/>
      <w:marBottom w:val="0"/>
      <w:divBdr>
        <w:top w:val="none" w:sz="0" w:space="0" w:color="auto"/>
        <w:left w:val="none" w:sz="0" w:space="0" w:color="auto"/>
        <w:bottom w:val="none" w:sz="0" w:space="0" w:color="auto"/>
        <w:right w:val="none" w:sz="0" w:space="0" w:color="auto"/>
      </w:divBdr>
    </w:div>
    <w:div w:id="1794013182">
      <w:bodyDiv w:val="1"/>
      <w:marLeft w:val="0"/>
      <w:marRight w:val="0"/>
      <w:marTop w:val="0"/>
      <w:marBottom w:val="0"/>
      <w:divBdr>
        <w:top w:val="none" w:sz="0" w:space="0" w:color="auto"/>
        <w:left w:val="none" w:sz="0" w:space="0" w:color="auto"/>
        <w:bottom w:val="none" w:sz="0" w:space="0" w:color="auto"/>
        <w:right w:val="none" w:sz="0" w:space="0" w:color="auto"/>
      </w:divBdr>
    </w:div>
    <w:div w:id="2008706742">
      <w:bodyDiv w:val="1"/>
      <w:marLeft w:val="0"/>
      <w:marRight w:val="0"/>
      <w:marTop w:val="0"/>
      <w:marBottom w:val="0"/>
      <w:divBdr>
        <w:top w:val="none" w:sz="0" w:space="0" w:color="auto"/>
        <w:left w:val="none" w:sz="0" w:space="0" w:color="auto"/>
        <w:bottom w:val="none" w:sz="0" w:space="0" w:color="auto"/>
        <w:right w:val="none" w:sz="0" w:space="0" w:color="auto"/>
      </w:divBdr>
    </w:div>
    <w:div w:id="2088846921">
      <w:bodyDiv w:val="1"/>
      <w:marLeft w:val="0"/>
      <w:marRight w:val="0"/>
      <w:marTop w:val="0"/>
      <w:marBottom w:val="0"/>
      <w:divBdr>
        <w:top w:val="none" w:sz="0" w:space="0" w:color="auto"/>
        <w:left w:val="none" w:sz="0" w:space="0" w:color="auto"/>
        <w:bottom w:val="none" w:sz="0" w:space="0" w:color="auto"/>
        <w:right w:val="none" w:sz="0" w:space="0" w:color="auto"/>
      </w:divBdr>
    </w:div>
    <w:div w:id="2109809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etacad.com/portal/resources/packet-tracer"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eader" Target="header2.xml"/><Relationship Id="rId55"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3.xm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gif"/><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gif"/><Relationship Id="rId56" Type="http://schemas.openxmlformats.org/officeDocument/2006/relationships/header" Target="header5.xml"/><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gif"/><Relationship Id="rId36" Type="http://schemas.openxmlformats.org/officeDocument/2006/relationships/image" Target="media/image24.png"/><Relationship Id="rId49" Type="http://schemas.openxmlformats.org/officeDocument/2006/relationships/image" Target="media/image37.gif"/><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3.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4.xml.rels><?xml version="1.0" encoding="UTF-8" standalone="yes"?>
<Relationships xmlns="http://schemas.openxmlformats.org/package/2006/relationships"><Relationship Id="rId1" Type="http://schemas.openxmlformats.org/officeDocument/2006/relationships/image" Target="media/image44.jpeg"/></Relationships>
</file>

<file path=word/_rels/header4.xml.rels><?xml version="1.0" encoding="UTF-8" standalone="yes"?>
<Relationships xmlns="http://schemas.openxmlformats.org/package/2006/relationships"><Relationship Id="rId8" Type="http://schemas.openxmlformats.org/officeDocument/2006/relationships/image" Target="media/image390.jpg"/><Relationship Id="rId13" Type="http://schemas.openxmlformats.org/officeDocument/2006/relationships/image" Target="media/image43.jpg"/><Relationship Id="rId3" Type="http://schemas.openxmlformats.org/officeDocument/2006/relationships/image" Target="media/image39.jpg"/><Relationship Id="rId7" Type="http://schemas.openxmlformats.org/officeDocument/2006/relationships/hyperlink" Target="http://www.ecole-ingenieurs.cesi.fr" TargetMode="External"/><Relationship Id="rId12" Type="http://schemas.openxmlformats.org/officeDocument/2006/relationships/image" Target="media/image430.jpeg"/><Relationship Id="rId2" Type="http://schemas.openxmlformats.org/officeDocument/2006/relationships/image" Target="media/image38.jpg"/><Relationship Id="rId1" Type="http://schemas.openxmlformats.org/officeDocument/2006/relationships/hyperlink" Target="http://www.ecole-ingenieurs.cesi.fr" TargetMode="External"/><Relationship Id="rId6" Type="http://schemas.openxmlformats.org/officeDocument/2006/relationships/image" Target="media/image42.jpeg"/><Relationship Id="rId11" Type="http://schemas.openxmlformats.org/officeDocument/2006/relationships/image" Target="media/image420.jpg"/><Relationship Id="rId5" Type="http://schemas.openxmlformats.org/officeDocument/2006/relationships/image" Target="media/image41.jpg"/><Relationship Id="rId10" Type="http://schemas.openxmlformats.org/officeDocument/2006/relationships/image" Target="media/image410.jpg"/><Relationship Id="rId4" Type="http://schemas.openxmlformats.org/officeDocument/2006/relationships/image" Target="media/image40.jpg"/><Relationship Id="rId9" Type="http://schemas.openxmlformats.org/officeDocument/2006/relationships/image" Target="media/image400.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acobellis\Desktop\CESI_MASTER.dotx" TargetMode="External"/></Relationships>
</file>

<file path=word/theme/theme1.xml><?xml version="1.0" encoding="utf-8"?>
<a:theme xmlns:a="http://schemas.openxmlformats.org/drawingml/2006/main" name="Thème Office">
  <a:themeElements>
    <a:clrScheme name="CESI - INGÉ">
      <a:dk1>
        <a:srgbClr val="27251F"/>
      </a:dk1>
      <a:lt1>
        <a:sysClr val="window" lastClr="FFFFFF"/>
      </a:lt1>
      <a:dk2>
        <a:srgbClr val="505050"/>
      </a:dk2>
      <a:lt2>
        <a:srgbClr val="FFFFFF"/>
      </a:lt2>
      <a:accent1>
        <a:srgbClr val="5C88DA"/>
      </a:accent1>
      <a:accent2>
        <a:srgbClr val="326295"/>
      </a:accent2>
      <a:accent3>
        <a:srgbClr val="1B365D"/>
      </a:accent3>
      <a:accent4>
        <a:srgbClr val="69B3E7"/>
      </a:accent4>
      <a:accent5>
        <a:srgbClr val="D0D0CE"/>
      </a:accent5>
      <a:accent6>
        <a:srgbClr val="D2005E"/>
      </a:accent6>
      <a:hlink>
        <a:srgbClr val="27251F"/>
      </a:hlink>
      <a:folHlink>
        <a:srgbClr val="27251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314A1BF9BF0DF4A86AAB08A1ECB3F3B" ma:contentTypeVersion="9" ma:contentTypeDescription="Crée un document." ma:contentTypeScope="" ma:versionID="2a429317fb01ca5d94e0d8ceed828a4b">
  <xsd:schema xmlns:xsd="http://www.w3.org/2001/XMLSchema" xmlns:xs="http://www.w3.org/2001/XMLSchema" xmlns:p="http://schemas.microsoft.com/office/2006/metadata/properties" xmlns:ns2="4b089518-79ad-4874-a071-3104135b0061" targetNamespace="http://schemas.microsoft.com/office/2006/metadata/properties" ma:root="true" ma:fieldsID="bdc69b00f1f3a5450513358afd3dab9d" ns2:_="">
    <xsd:import namespace="4b089518-79ad-4874-a071-3104135b006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089518-79ad-4874-a071-3104135b00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CFD6B16-AD05-4D9E-8555-5E55C15650CE}">
  <ds:schemaRefs>
    <ds:schemaRef ds:uri="http://schemas.microsoft.com/sharepoint/v3/contenttype/forms"/>
  </ds:schemaRefs>
</ds:datastoreItem>
</file>

<file path=customXml/itemProps2.xml><?xml version="1.0" encoding="utf-8"?>
<ds:datastoreItem xmlns:ds="http://schemas.openxmlformats.org/officeDocument/2006/customXml" ds:itemID="{97ABA759-10F4-4ED4-BFDC-1352A94B71CE}">
  <ds:schemaRefs>
    <ds:schemaRef ds:uri="http://schemas.openxmlformats.org/officeDocument/2006/bibliography"/>
  </ds:schemaRefs>
</ds:datastoreItem>
</file>

<file path=customXml/itemProps3.xml><?xml version="1.0" encoding="utf-8"?>
<ds:datastoreItem xmlns:ds="http://schemas.openxmlformats.org/officeDocument/2006/customXml" ds:itemID="{ABC5D8FC-998A-48EA-A7F0-DDBF058948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089518-79ad-4874-a071-3104135b00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6A7A02C-C836-4A1D-BF26-D90782A09DB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CESI_MASTER.dotx</Template>
  <TotalTime>1430</TotalTime>
  <Pages>1</Pages>
  <Words>2097</Words>
  <Characters>11535</Characters>
  <Application>Microsoft Office Word</Application>
  <DocSecurity>0</DocSecurity>
  <Lines>96</Lines>
  <Paragraphs>27</Paragraphs>
  <ScaleCrop>false</ScaleCrop>
  <HeadingPairs>
    <vt:vector size="2" baseType="variant">
      <vt:variant>
        <vt:lpstr>Titre</vt:lpstr>
      </vt:variant>
      <vt:variant>
        <vt:i4>1</vt:i4>
      </vt:variant>
    </vt:vector>
  </HeadingPairs>
  <TitlesOfParts>
    <vt:vector size="1" baseType="lpstr">
      <vt:lpstr>CESI</vt:lpstr>
    </vt:vector>
  </TitlesOfParts>
  <Manager>CESI</Manager>
  <Company>CESI</Company>
  <LinksUpToDate>false</LinksUpToDate>
  <CharactersWithSpaces>13605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CESI</dc:title>
  <dc:subject>CESI</dc:subject>
  <dc:creator>Thibault PERQUIS</dc:creator>
  <cp:lastModifiedBy>MAHMOUD CHARIF</cp:lastModifiedBy>
  <cp:revision>10</cp:revision>
  <cp:lastPrinted>2018-06-12T09:27:00Z</cp:lastPrinted>
  <dcterms:created xsi:type="dcterms:W3CDTF">2021-04-10T16:48:00Z</dcterms:created>
  <dcterms:modified xsi:type="dcterms:W3CDTF">2025-03-11T09:27:00Z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0x0101004314A1BF9BF0DF4A86AAB08A1ECB3F3B</vt:lpwstr>
  </property>
</Properties>
</file>